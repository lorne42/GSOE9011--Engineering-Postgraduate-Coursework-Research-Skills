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6EBD2" w14:textId="2178E34C" w:rsidR="00CC0720" w:rsidRPr="00B47720" w:rsidRDefault="00B92DAF" w:rsidP="00B47720">
      <w:pPr>
        <w:pStyle w:val="Title"/>
      </w:pPr>
      <w:r w:rsidRPr="00B92DAF">
        <w:t>A0</w:t>
      </w:r>
      <w:r w:rsidR="00B34C52">
        <w:t>4</w:t>
      </w:r>
      <w:r w:rsidRPr="00B92DAF">
        <w:t xml:space="preserve"> Research Proposal </w:t>
      </w:r>
      <w:r w:rsidR="00CC0720" w:rsidRPr="00B47720">
        <w:t>(</w:t>
      </w:r>
      <w:r w:rsidR="007E3447">
        <w:t>60</w:t>
      </w:r>
      <w:r w:rsidR="00F23EC5">
        <w:t>%</w:t>
      </w:r>
      <w:r w:rsidR="00CC0720" w:rsidRPr="00B47720">
        <w:t>)</w:t>
      </w:r>
    </w:p>
    <w:tbl>
      <w:tblPr>
        <w:tblStyle w:val="TableGrid"/>
        <w:tblW w:w="0" w:type="auto"/>
        <w:tblLook w:val="04A0" w:firstRow="1" w:lastRow="0" w:firstColumn="1" w:lastColumn="0" w:noHBand="0" w:noVBand="1"/>
      </w:tblPr>
      <w:tblGrid>
        <w:gridCol w:w="3539"/>
        <w:gridCol w:w="5949"/>
      </w:tblGrid>
      <w:tr w:rsidR="002740D3" w:rsidRPr="006D5272" w14:paraId="5F0E74AB" w14:textId="77777777" w:rsidTr="00C40BBC">
        <w:tc>
          <w:tcPr>
            <w:tcW w:w="3539" w:type="dxa"/>
          </w:tcPr>
          <w:p w14:paraId="24F1A79D" w14:textId="77777777" w:rsidR="002740D3" w:rsidRPr="00585324" w:rsidRDefault="002740D3" w:rsidP="00132F52">
            <w:pPr>
              <w:pStyle w:val="Subtitle"/>
              <w:rPr>
                <w:rStyle w:val="Strong"/>
              </w:rPr>
            </w:pPr>
            <w:r w:rsidRPr="00585324">
              <w:rPr>
                <w:rStyle w:val="Strong"/>
              </w:rPr>
              <w:t>Due dates</w:t>
            </w:r>
          </w:p>
        </w:tc>
        <w:tc>
          <w:tcPr>
            <w:tcW w:w="5949" w:type="dxa"/>
          </w:tcPr>
          <w:p w14:paraId="65B80115" w14:textId="77777777" w:rsidR="002740D3" w:rsidRPr="00585324" w:rsidRDefault="002740D3" w:rsidP="00585324">
            <w:pPr>
              <w:pStyle w:val="Subtitle"/>
              <w:rPr>
                <w:rStyle w:val="Strong"/>
              </w:rPr>
            </w:pPr>
            <w:r>
              <w:rPr>
                <w:rStyle w:val="Strong"/>
              </w:rPr>
              <w:t>S</w:t>
            </w:r>
            <w:r w:rsidRPr="00585324">
              <w:rPr>
                <w:rStyle w:val="Strong"/>
              </w:rPr>
              <w:t>ubmi</w:t>
            </w:r>
            <w:r w:rsidR="00582378">
              <w:rPr>
                <w:rStyle w:val="Strong"/>
              </w:rPr>
              <w:t>ssion/s</w:t>
            </w:r>
          </w:p>
        </w:tc>
      </w:tr>
      <w:tr w:rsidR="002740D3" w:rsidRPr="006D5272" w14:paraId="69E3FB6F" w14:textId="77777777" w:rsidTr="00C40BBC">
        <w:tc>
          <w:tcPr>
            <w:tcW w:w="3539" w:type="dxa"/>
          </w:tcPr>
          <w:p w14:paraId="489EAF7E" w14:textId="507A5831" w:rsidR="002740D3" w:rsidRPr="006D5272" w:rsidRDefault="00C40BBC" w:rsidP="00FB5B01">
            <w:pPr>
              <w:pStyle w:val="Subtitle"/>
            </w:pPr>
            <w:r>
              <w:t xml:space="preserve">A04a, </w:t>
            </w:r>
            <w:r w:rsidR="002740D3">
              <w:t>Research Question</w:t>
            </w:r>
          </w:p>
        </w:tc>
        <w:tc>
          <w:tcPr>
            <w:tcW w:w="5949" w:type="dxa"/>
          </w:tcPr>
          <w:p w14:paraId="0ABF59C8" w14:textId="17481794" w:rsidR="002740D3" w:rsidRPr="006D5272" w:rsidRDefault="004D23C1" w:rsidP="00585324">
            <w:pPr>
              <w:pStyle w:val="Subtitle"/>
            </w:pPr>
            <w:r>
              <w:t xml:space="preserve">Week </w:t>
            </w:r>
            <w:r w:rsidR="005A570C">
              <w:t>4</w:t>
            </w:r>
            <w:r w:rsidR="009D222A">
              <w:t xml:space="preserve">, </w:t>
            </w:r>
            <w:r w:rsidR="00BE1288">
              <w:rPr>
                <w:rFonts w:eastAsia="SimSun" w:hint="eastAsia"/>
                <w:lang w:eastAsia="zh-CN"/>
              </w:rPr>
              <w:t>1</w:t>
            </w:r>
            <w:r w:rsidR="00206850">
              <w:rPr>
                <w:rFonts w:eastAsia="SimSun" w:hint="eastAsia"/>
                <w:lang w:eastAsia="zh-CN"/>
              </w:rPr>
              <w:t>4</w:t>
            </w:r>
            <w:r w:rsidR="00BE1288">
              <w:rPr>
                <w:rFonts w:eastAsia="SimSun" w:hint="eastAsia"/>
                <w:lang w:eastAsia="zh-CN"/>
              </w:rPr>
              <w:t xml:space="preserve"> </w:t>
            </w:r>
            <w:r w:rsidR="00B23FDB">
              <w:t>Mar</w:t>
            </w:r>
            <w:r w:rsidR="009D222A">
              <w:t>,</w:t>
            </w:r>
            <w:r w:rsidR="006B357D">
              <w:t xml:space="preserve"> </w:t>
            </w:r>
            <w:r w:rsidR="009D222A">
              <w:t>235</w:t>
            </w:r>
            <w:r w:rsidR="00582378">
              <w:t>5</w:t>
            </w:r>
            <w:r w:rsidR="006B357D">
              <w:t>/1155pm</w:t>
            </w:r>
          </w:p>
        </w:tc>
      </w:tr>
      <w:tr w:rsidR="002740D3" w:rsidRPr="006D5272" w14:paraId="14E201DB" w14:textId="77777777" w:rsidTr="00C40BBC">
        <w:tc>
          <w:tcPr>
            <w:tcW w:w="3539" w:type="dxa"/>
          </w:tcPr>
          <w:p w14:paraId="6A31D0DA" w14:textId="06876E0F" w:rsidR="002740D3" w:rsidRPr="006D5272" w:rsidRDefault="00C40BBC" w:rsidP="00FB5B01">
            <w:pPr>
              <w:pStyle w:val="Subtitle"/>
            </w:pPr>
            <w:r>
              <w:t xml:space="preserve">A04b, </w:t>
            </w:r>
            <w:r w:rsidR="002740D3" w:rsidRPr="006D5272">
              <w:t xml:space="preserve">Draft </w:t>
            </w:r>
            <w:r w:rsidR="002740D3">
              <w:t>proposal</w:t>
            </w:r>
          </w:p>
        </w:tc>
        <w:tc>
          <w:tcPr>
            <w:tcW w:w="5949" w:type="dxa"/>
          </w:tcPr>
          <w:p w14:paraId="14261AE2" w14:textId="6B97A909" w:rsidR="00582378" w:rsidRPr="00582378" w:rsidRDefault="004D23C1" w:rsidP="00582378">
            <w:pPr>
              <w:pStyle w:val="Subtitle"/>
            </w:pPr>
            <w:r>
              <w:t xml:space="preserve">Week </w:t>
            </w:r>
            <w:r w:rsidR="00E5628D">
              <w:t>8</w:t>
            </w:r>
            <w:r w:rsidR="009D222A">
              <w:t xml:space="preserve">, </w:t>
            </w:r>
            <w:r w:rsidR="00206850">
              <w:rPr>
                <w:rFonts w:eastAsia="SimSun" w:hint="eastAsia"/>
                <w:lang w:eastAsia="zh-CN"/>
              </w:rPr>
              <w:t xml:space="preserve">11 </w:t>
            </w:r>
            <w:r w:rsidR="009C2E88">
              <w:t>Apr</w:t>
            </w:r>
            <w:r w:rsidR="009D222A">
              <w:t>, 235</w:t>
            </w:r>
            <w:r w:rsidR="00582378">
              <w:t>5</w:t>
            </w:r>
            <w:r w:rsidR="006B357D">
              <w:t>/1155pm</w:t>
            </w:r>
          </w:p>
        </w:tc>
      </w:tr>
      <w:tr w:rsidR="00582378" w:rsidRPr="006D5272" w14:paraId="6883B8D3" w14:textId="77777777" w:rsidTr="00C40BBC">
        <w:tc>
          <w:tcPr>
            <w:tcW w:w="3539" w:type="dxa"/>
          </w:tcPr>
          <w:p w14:paraId="3D6DF96A" w14:textId="3ACE46F1" w:rsidR="00582378" w:rsidRPr="006D5272" w:rsidRDefault="00C40BBC" w:rsidP="00FB5B01">
            <w:pPr>
              <w:pStyle w:val="Subtitle"/>
            </w:pPr>
            <w:r>
              <w:t xml:space="preserve">A04c, </w:t>
            </w:r>
            <w:r w:rsidR="00582378">
              <w:t>Peer review of Draft</w:t>
            </w:r>
          </w:p>
        </w:tc>
        <w:tc>
          <w:tcPr>
            <w:tcW w:w="5949" w:type="dxa"/>
          </w:tcPr>
          <w:p w14:paraId="3F061C98" w14:textId="6B7FBE28" w:rsidR="00582378" w:rsidRDefault="00582378" w:rsidP="00582378">
            <w:pPr>
              <w:pStyle w:val="Subtitle"/>
            </w:pPr>
            <w:r>
              <w:t xml:space="preserve">Week 9, </w:t>
            </w:r>
            <w:r w:rsidR="00C43851">
              <w:rPr>
                <w:rFonts w:eastAsia="SimSun" w:hint="eastAsia"/>
                <w:lang w:eastAsia="zh-CN"/>
              </w:rPr>
              <w:t xml:space="preserve">18 </w:t>
            </w:r>
            <w:r w:rsidR="00F30813">
              <w:t>Apr</w:t>
            </w:r>
            <w:r>
              <w:t>, 2355</w:t>
            </w:r>
            <w:r w:rsidR="006B357D">
              <w:t>/1155pm</w:t>
            </w:r>
          </w:p>
        </w:tc>
      </w:tr>
      <w:tr w:rsidR="002740D3" w:rsidRPr="006D5272" w14:paraId="15D45E26" w14:textId="77777777" w:rsidTr="00C40BBC">
        <w:tc>
          <w:tcPr>
            <w:tcW w:w="3539" w:type="dxa"/>
          </w:tcPr>
          <w:p w14:paraId="20566D0B" w14:textId="48926C2F" w:rsidR="002740D3" w:rsidRPr="006D5272" w:rsidRDefault="00C40BBC" w:rsidP="00132F52">
            <w:pPr>
              <w:pStyle w:val="Subtitle"/>
            </w:pPr>
            <w:r>
              <w:t xml:space="preserve">A04d, </w:t>
            </w:r>
            <w:r w:rsidR="002740D3" w:rsidRPr="006D5272">
              <w:t xml:space="preserve">Final </w:t>
            </w:r>
            <w:r w:rsidR="002740D3">
              <w:t>proposal</w:t>
            </w:r>
          </w:p>
        </w:tc>
        <w:tc>
          <w:tcPr>
            <w:tcW w:w="5949" w:type="dxa"/>
          </w:tcPr>
          <w:p w14:paraId="2EA1F22C" w14:textId="1E98EB7C" w:rsidR="00582378" w:rsidRPr="00582378" w:rsidRDefault="00DC70C6" w:rsidP="00582378">
            <w:pPr>
              <w:pStyle w:val="Subtitle"/>
              <w:snapToGrid w:val="0"/>
            </w:pPr>
            <w:r>
              <w:t>Week 1</w:t>
            </w:r>
            <w:r w:rsidR="00031318">
              <w:t>1</w:t>
            </w:r>
            <w:r>
              <w:t xml:space="preserve">, </w:t>
            </w:r>
            <w:r w:rsidR="00BE122F">
              <w:rPr>
                <w:rFonts w:eastAsia="SimSun" w:hint="eastAsia"/>
                <w:lang w:eastAsia="zh-CN"/>
              </w:rPr>
              <w:t>2</w:t>
            </w:r>
            <w:r w:rsidR="00F97CCF">
              <w:rPr>
                <w:rFonts w:eastAsia="SimSun" w:hint="eastAsia"/>
                <w:lang w:eastAsia="zh-CN"/>
              </w:rPr>
              <w:t xml:space="preserve"> May</w:t>
            </w:r>
            <w:r>
              <w:t>, 2355/1155pm</w:t>
            </w:r>
          </w:p>
        </w:tc>
      </w:tr>
      <w:tr w:rsidR="00582378" w:rsidRPr="006D5272" w14:paraId="24369502" w14:textId="77777777" w:rsidTr="00C40BBC">
        <w:tc>
          <w:tcPr>
            <w:tcW w:w="3539" w:type="dxa"/>
          </w:tcPr>
          <w:p w14:paraId="0F2C9B52" w14:textId="24E6FD81" w:rsidR="00582378" w:rsidRPr="006D5272" w:rsidRDefault="00C40BBC" w:rsidP="00132F52">
            <w:pPr>
              <w:pStyle w:val="Subtitle"/>
            </w:pPr>
            <w:r>
              <w:t xml:space="preserve">A04e, </w:t>
            </w:r>
            <w:r w:rsidR="00582378">
              <w:t>Team evaluation</w:t>
            </w:r>
          </w:p>
        </w:tc>
        <w:tc>
          <w:tcPr>
            <w:tcW w:w="5949" w:type="dxa"/>
          </w:tcPr>
          <w:p w14:paraId="3D4F3F27" w14:textId="439459A2" w:rsidR="00582378" w:rsidRDefault="005B71EF" w:rsidP="00582378">
            <w:pPr>
              <w:pStyle w:val="Subtitle"/>
              <w:snapToGrid w:val="0"/>
            </w:pPr>
            <w:r>
              <w:t>Week 1</w:t>
            </w:r>
            <w:r w:rsidR="00031318">
              <w:t>1</w:t>
            </w:r>
            <w:r w:rsidR="00CB59F9">
              <w:t>,</w:t>
            </w:r>
            <w:r>
              <w:t xml:space="preserve"> </w:t>
            </w:r>
            <w:r w:rsidR="00BE122F">
              <w:rPr>
                <w:rFonts w:eastAsia="SimSun" w:hint="eastAsia"/>
                <w:lang w:eastAsia="zh-CN"/>
              </w:rPr>
              <w:t>2</w:t>
            </w:r>
            <w:r w:rsidR="00F97CCF">
              <w:rPr>
                <w:rFonts w:eastAsia="SimSun" w:hint="eastAsia"/>
                <w:lang w:eastAsia="zh-CN"/>
              </w:rPr>
              <w:t xml:space="preserve"> May</w:t>
            </w:r>
            <w:r w:rsidR="00CB59F9">
              <w:t>, 2355/1155pm</w:t>
            </w:r>
          </w:p>
        </w:tc>
      </w:tr>
    </w:tbl>
    <w:p w14:paraId="5CFF3F66" w14:textId="77777777" w:rsidR="00BA2836" w:rsidRDefault="00CC0720" w:rsidP="00CC0720">
      <w:pPr>
        <w:pStyle w:val="Heading1"/>
      </w:pPr>
      <w:r>
        <w:t>Overview</w:t>
      </w:r>
      <w:r w:rsidR="00AD20B7">
        <w:t xml:space="preserve"> and mo</w:t>
      </w:r>
      <w:r w:rsidR="00F45B83">
        <w:t>tivation</w:t>
      </w:r>
    </w:p>
    <w:p w14:paraId="47300572" w14:textId="1ACA95CA" w:rsidR="002A10A2" w:rsidRDefault="005B71EF" w:rsidP="002A10A2">
      <w:pPr>
        <w:pStyle w:val="BodyText"/>
      </w:pPr>
      <w:r>
        <w:t>Early in the Term</w:t>
      </w:r>
      <w:r w:rsidR="002A10A2">
        <w:t>,</w:t>
      </w:r>
      <w:r w:rsidR="002A10A2" w:rsidRPr="008D16A0">
        <w:t xml:space="preserve"> </w:t>
      </w:r>
      <w:r w:rsidR="002A10A2">
        <w:t>you</w:t>
      </w:r>
      <w:r w:rsidR="002A10A2" w:rsidRPr="008D16A0">
        <w:t xml:space="preserve"> </w:t>
      </w:r>
      <w:r w:rsidR="002A10A2">
        <w:t>will</w:t>
      </w:r>
      <w:r w:rsidR="004D23C1">
        <w:t xml:space="preserve"> </w:t>
      </w:r>
      <w:r>
        <w:t>be assigned</w:t>
      </w:r>
      <w:r w:rsidR="004D23C1">
        <w:t xml:space="preserve"> </w:t>
      </w:r>
      <w:r>
        <w:t xml:space="preserve">to </w:t>
      </w:r>
      <w:r w:rsidR="004D23C1">
        <w:t xml:space="preserve">a </w:t>
      </w:r>
      <w:r w:rsidR="004D23C1" w:rsidRPr="000B014D">
        <w:rPr>
          <w:b/>
          <w:bCs/>
        </w:rPr>
        <w:t xml:space="preserve">team of </w:t>
      </w:r>
      <w:r w:rsidR="005A570C" w:rsidRPr="000B014D">
        <w:rPr>
          <w:b/>
          <w:bCs/>
        </w:rPr>
        <w:t>4</w:t>
      </w:r>
      <w:r w:rsidR="004D23C1" w:rsidRPr="000B014D">
        <w:rPr>
          <w:b/>
          <w:bCs/>
        </w:rPr>
        <w:t>-</w:t>
      </w:r>
      <w:r w:rsidR="007474A1">
        <w:rPr>
          <w:b/>
          <w:bCs/>
        </w:rPr>
        <w:t>6</w:t>
      </w:r>
      <w:r w:rsidR="004D23C1" w:rsidRPr="000B014D">
        <w:rPr>
          <w:b/>
          <w:bCs/>
        </w:rPr>
        <w:t xml:space="preserve"> students</w:t>
      </w:r>
      <w:r w:rsidR="004D23C1">
        <w:t>,</w:t>
      </w:r>
      <w:r w:rsidR="004D23C1" w:rsidRPr="008D16A0">
        <w:t xml:space="preserve"> </w:t>
      </w:r>
      <w:r>
        <w:t xml:space="preserve">and that team will research </w:t>
      </w:r>
      <w:r w:rsidR="004D23C1">
        <w:t xml:space="preserve">a topic under </w:t>
      </w:r>
      <w:r w:rsidR="002A10A2">
        <w:t>one</w:t>
      </w:r>
      <w:r w:rsidR="004D23C1">
        <w:t xml:space="preserve"> of the</w:t>
      </w:r>
      <w:r w:rsidR="002A10A2" w:rsidRPr="008D16A0">
        <w:t xml:space="preserve"> </w:t>
      </w:r>
      <w:r w:rsidR="002A10A2">
        <w:t>Engineering</w:t>
      </w:r>
      <w:r w:rsidR="002A10A2" w:rsidRPr="008D16A0">
        <w:t xml:space="preserve"> </w:t>
      </w:r>
      <w:r w:rsidR="004D23C1">
        <w:t>Research</w:t>
      </w:r>
      <w:r w:rsidR="002A10A2" w:rsidRPr="008D16A0">
        <w:t xml:space="preserve"> </w:t>
      </w:r>
      <w:r w:rsidR="002A10A2">
        <w:t>Challenge</w:t>
      </w:r>
      <w:r w:rsidR="004D23C1">
        <w:t>s</w:t>
      </w:r>
      <w:r w:rsidR="00767DD2">
        <w:t>,</w:t>
      </w:r>
      <w:r w:rsidR="002A10A2" w:rsidRPr="008D16A0">
        <w:t xml:space="preserve"> </w:t>
      </w:r>
      <w:r w:rsidR="00767DD2">
        <w:t>developing a research question, and then a proposal for</w:t>
      </w:r>
      <w:r w:rsidR="004D23C1">
        <w:t xml:space="preserve"> conducting that research</w:t>
      </w:r>
      <w:r w:rsidR="00767DD2">
        <w:t>, appropriate to one of the scenarios presented below</w:t>
      </w:r>
      <w:r w:rsidR="004D23C1">
        <w:t>.</w:t>
      </w:r>
    </w:p>
    <w:p w14:paraId="184DB4A4" w14:textId="77777777" w:rsidR="000B014D" w:rsidRDefault="000B014D" w:rsidP="002A10A2">
      <w:pPr>
        <w:pStyle w:val="BodyText"/>
      </w:pPr>
      <w:r>
        <w:t>Note that there is a process for selection of teams by the Course Coordinator, based on a survey in SurveyMonkey, accessed through Moodle. You should complete this survey as soon as you can.</w:t>
      </w:r>
    </w:p>
    <w:p w14:paraId="7817C354" w14:textId="77777777" w:rsidR="000B014D" w:rsidRPr="008D16A0" w:rsidRDefault="000B014D" w:rsidP="002A10A2">
      <w:pPr>
        <w:pStyle w:val="BodyText"/>
      </w:pPr>
      <w:r>
        <w:t xml:space="preserve">Note also that teams of a different </w:t>
      </w:r>
      <w:r w:rsidRPr="009A2FA4">
        <w:rPr>
          <w:b/>
          <w:bCs/>
        </w:rPr>
        <w:t>initial</w:t>
      </w:r>
      <w:r>
        <w:t xml:space="preserve"> size will </w:t>
      </w:r>
      <w:r w:rsidR="009A2FA4">
        <w:t>b</w:t>
      </w:r>
      <w:r>
        <w:t>e considered only under exceptional circumstances</w:t>
      </w:r>
      <w:r w:rsidR="009A2FA4">
        <w:t>, and non-one will be allowed to work on their own. If team members withdraw early enough in the term, teams may be merged. Loss of team members after early tasks have been completed may mean smaller teams continue their work, rather than disrupting other teams. This cannot be helped, nor changed, and reflects real-world circumstances, under which tasks sometimes need to be completed by a team smaller than original intended or envisaged. We have had teams shrink to two members, and the task has still been completed, and on time.</w:t>
      </w:r>
    </w:p>
    <w:p w14:paraId="42AD5FDB" w14:textId="77777777" w:rsidR="000B014D" w:rsidRDefault="000B014D" w:rsidP="008D16A0">
      <w:pPr>
        <w:pStyle w:val="BodyText"/>
      </w:pPr>
      <w:r>
        <w:t>Back to the task itself…</w:t>
      </w:r>
    </w:p>
    <w:p w14:paraId="10433598" w14:textId="77777777" w:rsidR="008D16A0" w:rsidRDefault="008D16A0" w:rsidP="008D16A0">
      <w:pPr>
        <w:pStyle w:val="BodyText"/>
      </w:pPr>
      <w:r>
        <w:t>The Re</w:t>
      </w:r>
      <w:r w:rsidR="004D23C1">
        <w:t xml:space="preserve">search Proposal </w:t>
      </w:r>
      <w:r>
        <w:t>is</w:t>
      </w:r>
      <w:r w:rsidRPr="008D16A0">
        <w:t xml:space="preserve"> </w:t>
      </w:r>
      <w:r>
        <w:t>the major</w:t>
      </w:r>
      <w:r w:rsidRPr="008D16A0">
        <w:t xml:space="preserve"> </w:t>
      </w:r>
      <w:r w:rsidR="004D23C1">
        <w:t>assess</w:t>
      </w:r>
      <w:r>
        <w:t>ment</w:t>
      </w:r>
      <w:r w:rsidRPr="008D16A0">
        <w:t xml:space="preserve"> </w:t>
      </w:r>
      <w:r w:rsidR="004D23C1">
        <w:t xml:space="preserve">task </w:t>
      </w:r>
      <w:r>
        <w:t>in this</w:t>
      </w:r>
      <w:r w:rsidRPr="008D16A0">
        <w:t xml:space="preserve"> </w:t>
      </w:r>
      <w:r>
        <w:t>course,</w:t>
      </w:r>
      <w:r w:rsidRPr="008D16A0">
        <w:t xml:space="preserve"> </w:t>
      </w:r>
      <w:r>
        <w:t>bring</w:t>
      </w:r>
      <w:r w:rsidR="004D23C1">
        <w:t>ing</w:t>
      </w:r>
      <w:r>
        <w:t xml:space="preserve"> together</w:t>
      </w:r>
      <w:r w:rsidRPr="008D16A0">
        <w:t xml:space="preserve"> </w:t>
      </w:r>
      <w:r>
        <w:t>in</w:t>
      </w:r>
      <w:r w:rsidRPr="008D16A0">
        <w:t xml:space="preserve"> </w:t>
      </w:r>
      <w:r>
        <w:t xml:space="preserve">a </w:t>
      </w:r>
      <w:r w:rsidR="004D23C1">
        <w:t xml:space="preserve">specific context and in a </w:t>
      </w:r>
      <w:r>
        <w:t>single</w:t>
      </w:r>
      <w:r w:rsidRPr="008D16A0">
        <w:t xml:space="preserve"> docu</w:t>
      </w:r>
      <w:r>
        <w:t>ment</w:t>
      </w:r>
      <w:r w:rsidRPr="008D16A0">
        <w:t xml:space="preserve"> </w:t>
      </w:r>
      <w:r>
        <w:t xml:space="preserve">many </w:t>
      </w:r>
      <w:r w:rsidRPr="008D16A0">
        <w:t>of</w:t>
      </w:r>
      <w:r>
        <w:t xml:space="preserve"> </w:t>
      </w:r>
      <w:r w:rsidRPr="008D16A0">
        <w:t>the ideas covered</w:t>
      </w:r>
      <w:r>
        <w:t xml:space="preserve"> </w:t>
      </w:r>
      <w:r w:rsidRPr="008D16A0">
        <w:t xml:space="preserve">in the </w:t>
      </w:r>
      <w:r w:rsidR="004D23C1">
        <w:t>l</w:t>
      </w:r>
      <w:r w:rsidR="00A116E3">
        <w:t xml:space="preserve">earning materials </w:t>
      </w:r>
      <w:r w:rsidRPr="008D16A0">
        <w:t xml:space="preserve">and </w:t>
      </w:r>
      <w:r w:rsidR="004D23C1">
        <w:t>activities,</w:t>
      </w:r>
      <w:r>
        <w:t xml:space="preserve"> along with </w:t>
      </w:r>
      <w:r w:rsidR="004D23C1">
        <w:t>the</w:t>
      </w:r>
      <w:r>
        <w:t xml:space="preserve"> </w:t>
      </w:r>
      <w:r w:rsidR="004D23C1">
        <w:t xml:space="preserve">collective </w:t>
      </w:r>
      <w:r>
        <w:t>experience</w:t>
      </w:r>
      <w:r w:rsidR="004D23C1">
        <w:t>,</w:t>
      </w:r>
      <w:r>
        <w:t xml:space="preserve"> </w:t>
      </w:r>
      <w:r w:rsidR="004D23C1">
        <w:t xml:space="preserve">interest, </w:t>
      </w:r>
      <w:r>
        <w:t>knowledge</w:t>
      </w:r>
      <w:r w:rsidR="004D23C1">
        <w:t>, perspectives, skills and attitudes of the team members.</w:t>
      </w:r>
    </w:p>
    <w:p w14:paraId="7D6BC44F" w14:textId="77777777" w:rsidR="002A10A2" w:rsidRDefault="002A10A2" w:rsidP="008D16A0">
      <w:pPr>
        <w:pStyle w:val="BodyText"/>
      </w:pPr>
      <w:r>
        <w:t xml:space="preserve">Students continuing on to undertake a Research Project in their </w:t>
      </w:r>
      <w:proofErr w:type="spellStart"/>
      <w:r w:rsidR="00BE776B">
        <w:t>Masters</w:t>
      </w:r>
      <w:proofErr w:type="spellEnd"/>
      <w:r w:rsidR="00BE776B">
        <w:t xml:space="preserve"> </w:t>
      </w:r>
      <w:r>
        <w:t xml:space="preserve">program can use it as a way of developing a proposal to show to potential supervisors. </w:t>
      </w:r>
      <w:r w:rsidR="00A838BE">
        <w:t>Students</w:t>
      </w:r>
      <w:r>
        <w:t xml:space="preserve"> who have been exempted from the Research Project can use it as practice for developing research proposals in an industry setting. Whichever focus you take, the document must satisfy the requirements described below.</w:t>
      </w:r>
    </w:p>
    <w:p w14:paraId="2A56FE77" w14:textId="77777777" w:rsidR="008D16A0" w:rsidRPr="008D16A0" w:rsidRDefault="00050421" w:rsidP="008D16A0">
      <w:pPr>
        <w:pStyle w:val="Heading1"/>
      </w:pPr>
      <w:r>
        <w:t>Learning outcomes</w:t>
      </w:r>
    </w:p>
    <w:p w14:paraId="666CE721" w14:textId="77777777" w:rsidR="008D16A0" w:rsidRDefault="007D54F5" w:rsidP="008D16A0">
      <w:pPr>
        <w:pStyle w:val="BodyText"/>
      </w:pPr>
      <w:r w:rsidRPr="007D54F5">
        <w:t>Upon successful completion of this task, you will have</w:t>
      </w:r>
      <w:r w:rsidR="00BE776B">
        <w:t>:</w:t>
      </w:r>
    </w:p>
    <w:p w14:paraId="7AEBDD43" w14:textId="77777777" w:rsidR="008D16A0" w:rsidRPr="008D16A0" w:rsidRDefault="00BE776B" w:rsidP="008D16A0">
      <w:pPr>
        <w:pStyle w:val="ListBullet"/>
      </w:pPr>
      <w:r>
        <w:t>c</w:t>
      </w:r>
      <w:r w:rsidR="00222519">
        <w:t>ritically reviewed</w:t>
      </w:r>
      <w:r>
        <w:t>, in some depth and detail,</w:t>
      </w:r>
      <w:r w:rsidR="00222519">
        <w:t xml:space="preserve"> the literature on </w:t>
      </w:r>
      <w:r>
        <w:t xml:space="preserve">an aspect of </w:t>
      </w:r>
      <w:r w:rsidR="00222519">
        <w:t xml:space="preserve">one Engineering </w:t>
      </w:r>
      <w:r w:rsidR="00B063A1">
        <w:t>Research</w:t>
      </w:r>
      <w:r w:rsidR="00222519">
        <w:t xml:space="preserve"> Challenge </w:t>
      </w:r>
      <w:r w:rsidR="00DC3220">
        <w:t xml:space="preserve">(ERC) </w:t>
      </w:r>
      <w:r w:rsidR="008D16A0" w:rsidRPr="008D16A0">
        <w:t>in detail</w:t>
      </w:r>
      <w:r w:rsidR="00143891">
        <w:t>, and</w:t>
      </w:r>
      <w:r>
        <w:t>;</w:t>
      </w:r>
    </w:p>
    <w:p w14:paraId="45945258" w14:textId="77777777" w:rsidR="008D16A0" w:rsidRPr="008D16A0" w:rsidRDefault="00BE776B" w:rsidP="008D16A0">
      <w:pPr>
        <w:pStyle w:val="ListBullet"/>
      </w:pPr>
      <w:r>
        <w:lastRenderedPageBreak/>
        <w:t>p</w:t>
      </w:r>
      <w:r w:rsidR="008D16A0" w:rsidRPr="008D16A0">
        <w:t>ropose</w:t>
      </w:r>
      <w:r w:rsidR="00812F69">
        <w:t>d</w:t>
      </w:r>
      <w:r w:rsidR="008D16A0" w:rsidRPr="008D16A0">
        <w:t xml:space="preserve"> a research plan to </w:t>
      </w:r>
      <w:r w:rsidR="00143891">
        <w:t xml:space="preserve">answer a research question </w:t>
      </w:r>
      <w:r>
        <w:t>under</w:t>
      </w:r>
      <w:r w:rsidR="00143891">
        <w:t xml:space="preserve"> one </w:t>
      </w:r>
      <w:r w:rsidR="00DC3220">
        <w:t>ERC</w:t>
      </w:r>
      <w:r w:rsidR="00143891">
        <w:t xml:space="preserve"> </w:t>
      </w:r>
      <w:r>
        <w:t>topic</w:t>
      </w:r>
      <w:r w:rsidR="00143891">
        <w:t>.</w:t>
      </w:r>
    </w:p>
    <w:p w14:paraId="6627CF4F" w14:textId="77777777" w:rsidR="00EE4680" w:rsidRDefault="00EE4680" w:rsidP="008D16A0">
      <w:pPr>
        <w:pStyle w:val="Heading1"/>
      </w:pPr>
      <w:r>
        <w:t>Format</w:t>
      </w:r>
    </w:p>
    <w:p w14:paraId="204905A2" w14:textId="77777777" w:rsidR="00463762" w:rsidRDefault="00463762" w:rsidP="00463762">
      <w:pPr>
        <w:pStyle w:val="BodyText"/>
      </w:pPr>
      <w:r>
        <w:t xml:space="preserve">During the </w:t>
      </w:r>
      <w:r w:rsidR="005B71EF">
        <w:t>term</w:t>
      </w:r>
      <w:r>
        <w:t>, you</w:t>
      </w:r>
      <w:r w:rsidR="00DC3220">
        <w:t>r</w:t>
      </w:r>
      <w:r>
        <w:t xml:space="preserve"> </w:t>
      </w:r>
      <w:r w:rsidR="00DC3220">
        <w:t>team</w:t>
      </w:r>
      <w:r>
        <w:t xml:space="preserve"> </w:t>
      </w:r>
      <w:r w:rsidR="00DC3220">
        <w:t xml:space="preserve">will </w:t>
      </w:r>
      <w:r>
        <w:t xml:space="preserve">identify an engineering research problem in </w:t>
      </w:r>
      <w:r w:rsidR="00DC3220">
        <w:t>a</w:t>
      </w:r>
      <w:r>
        <w:t xml:space="preserve"> discipline that you find interesting and plan a research project to investigate a solution. </w:t>
      </w:r>
      <w:r w:rsidR="00DC3220">
        <w:t>Note that you may not be able to work in your specific, individual area of interest or professional activity, but in a team that has</w:t>
      </w:r>
      <w:r w:rsidR="00984E88">
        <w:t>,</w:t>
      </w:r>
      <w:r w:rsidR="00DC3220">
        <w:t xml:space="preserve"> at least</w:t>
      </w:r>
      <w:r w:rsidR="00984E88">
        <w:t>,</w:t>
      </w:r>
      <w:r w:rsidR="00DC3220">
        <w:t xml:space="preserve"> a broad, shared interest.</w:t>
      </w:r>
    </w:p>
    <w:p w14:paraId="2C69DBF7" w14:textId="77777777" w:rsidR="00316BCD" w:rsidRDefault="00316BCD" w:rsidP="00316BCD">
      <w:pPr>
        <w:pStyle w:val="BodyText"/>
      </w:pPr>
      <w:r>
        <w:t>You must first select one of two scenarios for your research proposal:</w:t>
      </w:r>
    </w:p>
    <w:p w14:paraId="74284A79" w14:textId="77777777" w:rsidR="00316BCD" w:rsidRDefault="00316BCD" w:rsidP="00AA0ABB">
      <w:pPr>
        <w:pStyle w:val="ListBullet"/>
      </w:pPr>
      <w:r>
        <w:t xml:space="preserve">A proposal for a 12-month research project to be undertaken at a university, </w:t>
      </w:r>
      <w:r w:rsidR="00984E88">
        <w:t>such as</w:t>
      </w:r>
      <w:r>
        <w:t xml:space="preserve"> a </w:t>
      </w:r>
      <w:proofErr w:type="spellStart"/>
      <w:r w:rsidR="009C21B2">
        <w:t>Masters</w:t>
      </w:r>
      <w:proofErr w:type="spellEnd"/>
      <w:r>
        <w:t xml:space="preserve"> </w:t>
      </w:r>
      <w:r w:rsidR="00984E88">
        <w:t>T</w:t>
      </w:r>
      <w:r>
        <w:t>hesis project. The ‘target audience’ is your desired academic supervisor (however, you must write in a way that a non-expert could also understand your proposal). Assume they have many students applying to do projects with them and you need to convince them to choose you.</w:t>
      </w:r>
    </w:p>
    <w:p w14:paraId="48BE098E" w14:textId="77777777" w:rsidR="00316BCD" w:rsidRDefault="00316BCD" w:rsidP="00AA0ABB">
      <w:pPr>
        <w:pStyle w:val="ListBullet"/>
      </w:pPr>
      <w:r>
        <w:t xml:space="preserve">A proposal for a 12-month research project to be undertaken in an industrial setting. The target audience is your boss (however, you must write in a way that a non-expert could also understand your proposal). Assume you are working in a company in an R&amp;D team that has a certain budget for projects for the year. You want to convince your boss that your project idea should </w:t>
      </w:r>
      <w:r w:rsidR="00A54E82">
        <w:t xml:space="preserve">be funded and </w:t>
      </w:r>
      <w:r>
        <w:t>go ahead.</w:t>
      </w:r>
    </w:p>
    <w:p w14:paraId="3D816155" w14:textId="15BFF7FA" w:rsidR="00316BCD" w:rsidRDefault="00316BCD" w:rsidP="00316BCD">
      <w:pPr>
        <w:pStyle w:val="BodyText"/>
      </w:pPr>
      <w:r>
        <w:t xml:space="preserve">In either case, you want to show that you have a good idea and a solid plan, that you know what it is you need to do and how you will approach </w:t>
      </w:r>
      <w:r w:rsidR="00A54E82">
        <w:t>the research.</w:t>
      </w:r>
      <w:r w:rsidR="005B71EF">
        <w:t xml:space="preserve"> In both cases, remember that this is a piece of research to</w:t>
      </w:r>
      <w:r w:rsidR="00181DA9">
        <w:t xml:space="preserve"> b</w:t>
      </w:r>
      <w:r w:rsidR="005B71EF">
        <w:t xml:space="preserve">e undertaken by one person (maybe you!) or a small team of people (your team) within 12 months. The question to be answered and the proposal develop from it need to </w:t>
      </w:r>
      <w:r w:rsidR="00181DA9">
        <w:t>b</w:t>
      </w:r>
      <w:r w:rsidR="005B71EF">
        <w:t xml:space="preserve">e suitably constrained to meet that expectation.  </w:t>
      </w:r>
    </w:p>
    <w:p w14:paraId="277FBE11" w14:textId="77777777" w:rsidR="00593DE0" w:rsidRDefault="00DA41E2" w:rsidP="002B3DAD">
      <w:pPr>
        <w:pStyle w:val="BodyText"/>
      </w:pPr>
      <w:r>
        <w:t xml:space="preserve">Your final report will </w:t>
      </w:r>
      <w:r w:rsidRPr="00440FAE">
        <w:rPr>
          <w:b/>
          <w:bCs/>
        </w:rPr>
        <w:t xml:space="preserve">be </w:t>
      </w:r>
      <w:r w:rsidR="002740D3" w:rsidRPr="00440FAE">
        <w:rPr>
          <w:b/>
          <w:bCs/>
        </w:rPr>
        <w:t>4</w:t>
      </w:r>
      <w:r w:rsidR="00AE3B83" w:rsidRPr="00440FAE">
        <w:rPr>
          <w:b/>
          <w:bCs/>
        </w:rPr>
        <w:t>,000–</w:t>
      </w:r>
      <w:r w:rsidR="002740D3" w:rsidRPr="00440FAE">
        <w:rPr>
          <w:b/>
          <w:bCs/>
        </w:rPr>
        <w:t>5</w:t>
      </w:r>
      <w:r w:rsidR="00AE3B83" w:rsidRPr="00440FAE">
        <w:rPr>
          <w:b/>
          <w:bCs/>
        </w:rPr>
        <w:t>,000</w:t>
      </w:r>
      <w:r w:rsidR="00A54E82" w:rsidRPr="00440FAE">
        <w:rPr>
          <w:b/>
          <w:bCs/>
        </w:rPr>
        <w:t xml:space="preserve"> words</w:t>
      </w:r>
      <w:r w:rsidR="007F1051">
        <w:t>.</w:t>
      </w:r>
      <w:r w:rsidR="00AB20C0">
        <w:t xml:space="preserve"> </w:t>
      </w:r>
      <w:r w:rsidR="005A570C">
        <w:t>Be</w:t>
      </w:r>
      <w:r w:rsidR="00593DE0">
        <w:t xml:space="preserve"> sure to include pictures, graphs and tables where appropriate (cit</w:t>
      </w:r>
      <w:r w:rsidR="00A54E82">
        <w:t>ing</w:t>
      </w:r>
      <w:r w:rsidR="00593DE0">
        <w:t xml:space="preserve"> the source of any </w:t>
      </w:r>
      <w:r w:rsidR="00A54E82">
        <w:t xml:space="preserve">idea, text, </w:t>
      </w:r>
      <w:r w:rsidR="00593DE0">
        <w:t xml:space="preserve">image or data you did not </w:t>
      </w:r>
      <w:r w:rsidR="00A54E82">
        <w:t xml:space="preserve">develop or </w:t>
      </w:r>
      <w:r w:rsidR="00593DE0">
        <w:t>produce</w:t>
      </w:r>
      <w:r w:rsidR="00A54E82">
        <w:t xml:space="preserve"> yourself</w:t>
      </w:r>
      <w:r w:rsidR="00593DE0">
        <w:t>).</w:t>
      </w:r>
      <w:r w:rsidR="005B71EF">
        <w:t xml:space="preserve"> Any word limits below are intended as a guide only, rather than being prescriptive, serving to guide you to a structure that meets the overall word limit.</w:t>
      </w:r>
    </w:p>
    <w:p w14:paraId="6AAB50E3" w14:textId="77777777" w:rsidR="00CD4F0C" w:rsidRDefault="00CF58CE" w:rsidP="008D16A0">
      <w:pPr>
        <w:pStyle w:val="Heading1"/>
      </w:pPr>
      <w:r>
        <w:t>Final r</w:t>
      </w:r>
      <w:r w:rsidR="00CD4F0C">
        <w:t>eport structure</w:t>
      </w:r>
    </w:p>
    <w:p w14:paraId="494B15F1" w14:textId="77777777" w:rsidR="001C6E5C" w:rsidRPr="001C6E5C" w:rsidRDefault="00316BCD" w:rsidP="001C6E5C">
      <w:pPr>
        <w:pStyle w:val="BodyText"/>
      </w:pPr>
      <w:r>
        <w:t xml:space="preserve">Researchers </w:t>
      </w:r>
      <w:r w:rsidRPr="008D16A0">
        <w:t>frequently</w:t>
      </w:r>
      <w:r>
        <w:t xml:space="preserve"> need to </w:t>
      </w:r>
      <w:r w:rsidRPr="008D16A0">
        <w:t>write</w:t>
      </w:r>
      <w:r>
        <w:t xml:space="preserve"> </w:t>
      </w:r>
      <w:r w:rsidRPr="008D16A0">
        <w:t>applications</w:t>
      </w:r>
      <w:r>
        <w:t xml:space="preserve"> </w:t>
      </w:r>
      <w:r w:rsidRPr="008D16A0">
        <w:t>for</w:t>
      </w:r>
      <w:r>
        <w:t xml:space="preserve"> </w:t>
      </w:r>
      <w:r w:rsidRPr="008D16A0">
        <w:t>funds</w:t>
      </w:r>
      <w:r>
        <w:t xml:space="preserve"> to </w:t>
      </w:r>
      <w:r w:rsidRPr="008D16A0">
        <w:t>carry</w:t>
      </w:r>
      <w:r>
        <w:t xml:space="preserve"> </w:t>
      </w:r>
      <w:r w:rsidRPr="008D16A0">
        <w:t>out</w:t>
      </w:r>
      <w:r>
        <w:t xml:space="preserve"> </w:t>
      </w:r>
      <w:r w:rsidRPr="008D16A0">
        <w:t>research</w:t>
      </w:r>
      <w:r>
        <w:t xml:space="preserve"> </w:t>
      </w:r>
      <w:r w:rsidRPr="008D16A0">
        <w:t xml:space="preserve">projects. </w:t>
      </w:r>
      <w:r>
        <w:t>A</w:t>
      </w:r>
      <w:r w:rsidRPr="008D16A0">
        <w:t xml:space="preserve"> typi</w:t>
      </w:r>
      <w:r>
        <w:t>cal research funding application would contain:</w:t>
      </w:r>
      <w:r w:rsidRPr="008D16A0">
        <w:t xml:space="preserve"> </w:t>
      </w:r>
      <w:r>
        <w:t>a high-level introduction, some context</w:t>
      </w:r>
      <w:r w:rsidRPr="008D16A0">
        <w:t xml:space="preserve"> </w:t>
      </w:r>
      <w:r>
        <w:t>for the work, a</w:t>
      </w:r>
      <w:r w:rsidRPr="008D16A0">
        <w:t xml:space="preserve"> </w:t>
      </w:r>
      <w:r>
        <w:t>description</w:t>
      </w:r>
      <w:r w:rsidRPr="008D16A0">
        <w:t xml:space="preserve"> </w:t>
      </w:r>
      <w:r>
        <w:t>of the</w:t>
      </w:r>
      <w:r w:rsidRPr="008D16A0">
        <w:t xml:space="preserve"> </w:t>
      </w:r>
      <w:r>
        <w:t>project</w:t>
      </w:r>
      <w:r w:rsidRPr="008D16A0">
        <w:t xml:space="preserve"> </w:t>
      </w:r>
      <w:r>
        <w:t>and a</w:t>
      </w:r>
      <w:r w:rsidRPr="008D16A0">
        <w:t xml:space="preserve"> </w:t>
      </w:r>
      <w:r>
        <w:t>budget.</w:t>
      </w:r>
      <w:r w:rsidRPr="008D16A0">
        <w:t xml:space="preserve"> </w:t>
      </w:r>
      <w:r>
        <w:t>It is also import</w:t>
      </w:r>
      <w:r w:rsidR="000761B7">
        <w:t>ant</w:t>
      </w:r>
      <w:r>
        <w:t xml:space="preserve"> to explain the expected impact of the project. </w:t>
      </w:r>
      <w:r w:rsidRPr="008D16A0">
        <w:t xml:space="preserve">Your </w:t>
      </w:r>
      <w:r>
        <w:t>report will</w:t>
      </w:r>
      <w:r w:rsidRPr="008D16A0">
        <w:t xml:space="preserve"> </w:t>
      </w:r>
      <w:r>
        <w:t>be</w:t>
      </w:r>
      <w:r w:rsidRPr="008D16A0">
        <w:t xml:space="preserve"> </w:t>
      </w:r>
      <w:r>
        <w:t xml:space="preserve">structured </w:t>
      </w:r>
      <w:r w:rsidR="00FF5271">
        <w:t xml:space="preserve">in a similar way to these </w:t>
      </w:r>
      <w:r>
        <w:t>application</w:t>
      </w:r>
      <w:r w:rsidR="00FF5271">
        <w:t>s</w:t>
      </w:r>
      <w:r>
        <w:t>,</w:t>
      </w:r>
      <w:r w:rsidRPr="008D16A0">
        <w:t xml:space="preserve"> </w:t>
      </w:r>
      <w:r>
        <w:t>but</w:t>
      </w:r>
      <w:r w:rsidRPr="008D16A0">
        <w:t xml:space="preserve"> </w:t>
      </w:r>
      <w:r>
        <w:t>without</w:t>
      </w:r>
      <w:r w:rsidRPr="008D16A0">
        <w:t xml:space="preserve"> </w:t>
      </w:r>
      <w:r>
        <w:t>the</w:t>
      </w:r>
      <w:r w:rsidRPr="008D16A0">
        <w:t xml:space="preserve"> </w:t>
      </w:r>
      <w:r>
        <w:t>need</w:t>
      </w:r>
      <w:r w:rsidRPr="008D16A0">
        <w:t xml:space="preserve"> </w:t>
      </w:r>
      <w:r>
        <w:t>to</w:t>
      </w:r>
      <w:r w:rsidRPr="008D16A0">
        <w:t xml:space="preserve"> </w:t>
      </w:r>
      <w:r>
        <w:t>provide</w:t>
      </w:r>
      <w:r w:rsidRPr="008D16A0">
        <w:t xml:space="preserve"> </w:t>
      </w:r>
      <w:r>
        <w:t>a</w:t>
      </w:r>
      <w:r w:rsidRPr="008D16A0">
        <w:t xml:space="preserve"> </w:t>
      </w:r>
      <w:r>
        <w:t>budget</w:t>
      </w:r>
      <w:r w:rsidRPr="008D16A0">
        <w:t xml:space="preserve"> </w:t>
      </w:r>
      <w:r>
        <w:t>or</w:t>
      </w:r>
      <w:r w:rsidRPr="008D16A0">
        <w:t xml:space="preserve"> </w:t>
      </w:r>
      <w:r>
        <w:t>budget</w:t>
      </w:r>
      <w:r w:rsidRPr="008D16A0">
        <w:t xml:space="preserve"> </w:t>
      </w:r>
      <w:r>
        <w:t>justification</w:t>
      </w:r>
      <w:r w:rsidR="00A54E82">
        <w:t xml:space="preserve"> (though you may wish to provide some indication of the level of funding required)</w:t>
      </w:r>
      <w:r>
        <w:t>.</w:t>
      </w:r>
      <w:r w:rsidRPr="008D16A0">
        <w:t xml:space="preserve"> </w:t>
      </w:r>
      <w:r w:rsidR="00F37F17">
        <w:t xml:space="preserve">It </w:t>
      </w:r>
      <w:r w:rsidR="001C6E5C" w:rsidRPr="008D16A0">
        <w:t>should have the following structure:</w:t>
      </w:r>
    </w:p>
    <w:p w14:paraId="60959398" w14:textId="77777777" w:rsidR="00D15DDB" w:rsidRDefault="00D15DDB" w:rsidP="00CD4F0C">
      <w:pPr>
        <w:pStyle w:val="Heading2"/>
      </w:pPr>
      <w:r>
        <w:t>Title page</w:t>
      </w:r>
    </w:p>
    <w:p w14:paraId="654C0E46" w14:textId="77777777" w:rsidR="00D15DDB" w:rsidRDefault="002A10A2" w:rsidP="00D15DDB">
      <w:pPr>
        <w:pStyle w:val="BodyText"/>
      </w:pPr>
      <w:r>
        <w:t>Information on th</w:t>
      </w:r>
      <w:r w:rsidR="008D48B9">
        <w:t>e</w:t>
      </w:r>
      <w:r>
        <w:t xml:space="preserve"> title page should include the name of the institution, faculty and course, assessment name, collaborative research group, assessment title, your names and </w:t>
      </w:r>
      <w:r w:rsidR="00A54E82">
        <w:t>S</w:t>
      </w:r>
      <w:r>
        <w:t>tudent</w:t>
      </w:r>
      <w:r w:rsidR="00A54E82">
        <w:t xml:space="preserve"> ID</w:t>
      </w:r>
      <w:r>
        <w:t xml:space="preserve"> numbers, plus the date submitted</w:t>
      </w:r>
      <w:r w:rsidR="00A54E82">
        <w:t xml:space="preserve"> (ensure this is current, consistent with the date you submit online)</w:t>
      </w:r>
      <w:r>
        <w:t>.</w:t>
      </w:r>
    </w:p>
    <w:p w14:paraId="31CC8E63" w14:textId="77777777" w:rsidR="00600A47" w:rsidRDefault="00600A47" w:rsidP="00600A47">
      <w:pPr>
        <w:pStyle w:val="Heading2"/>
      </w:pPr>
      <w:r>
        <w:t>Abstract</w:t>
      </w:r>
    </w:p>
    <w:p w14:paraId="0F7F4894" w14:textId="77777777" w:rsidR="00600A47" w:rsidRPr="00600A47" w:rsidRDefault="00600A47" w:rsidP="00600A47">
      <w:pPr>
        <w:pStyle w:val="BodyText"/>
      </w:pPr>
      <w:r w:rsidRPr="00600A47">
        <w:t xml:space="preserve">The abstract is essentially an executive summary, which gives a brief overview of the entire document. It is </w:t>
      </w:r>
      <w:r w:rsidRPr="00600A47">
        <w:rPr>
          <w:rStyle w:val="Emphasis"/>
        </w:rPr>
        <w:t>different</w:t>
      </w:r>
      <w:r w:rsidRPr="00600A47">
        <w:t xml:space="preserve"> from an </w:t>
      </w:r>
      <w:r>
        <w:t>‘introduction’. An abstract should not include any material that does not appear also in the body</w:t>
      </w:r>
      <w:r w:rsidR="00A54E82">
        <w:t>,</w:t>
      </w:r>
      <w:r>
        <w:t xml:space="preserve"> </w:t>
      </w:r>
      <w:r w:rsidR="00A54E82">
        <w:t>n</w:t>
      </w:r>
      <w:r>
        <w:t>o figures or tables, and no referencing (include the references in the body). You should explain briefly, in non-technical terms what the project is, why it is important, how it will be approached and what could be the possible outcomes. It should be only one or two paragraphs in length (around 300 words).</w:t>
      </w:r>
    </w:p>
    <w:p w14:paraId="21101CBA" w14:textId="77777777" w:rsidR="008D16A0" w:rsidRDefault="008D16A0" w:rsidP="00CD4F0C">
      <w:pPr>
        <w:pStyle w:val="Heading2"/>
      </w:pPr>
      <w:r>
        <w:lastRenderedPageBreak/>
        <w:t>Introduction</w:t>
      </w:r>
    </w:p>
    <w:p w14:paraId="022ABF93" w14:textId="77777777" w:rsidR="008D16A0" w:rsidRPr="008D16A0" w:rsidRDefault="008D16A0" w:rsidP="00EC76B4">
      <w:pPr>
        <w:pStyle w:val="BodyText"/>
      </w:pPr>
      <w:r>
        <w:t>The</w:t>
      </w:r>
      <w:r w:rsidRPr="008D16A0">
        <w:t xml:space="preserve"> </w:t>
      </w:r>
      <w:r>
        <w:t>Introduction</w:t>
      </w:r>
      <w:r w:rsidRPr="008D16A0">
        <w:t xml:space="preserve"> </w:t>
      </w:r>
      <w:r w:rsidR="00EC76B4">
        <w:t xml:space="preserve">briefly explains the </w:t>
      </w:r>
      <w:r w:rsidR="00A54E82">
        <w:t>background</w:t>
      </w:r>
      <w:r w:rsidR="00EC76B4">
        <w:t xml:space="preserve"> </w:t>
      </w:r>
      <w:r w:rsidR="00A54E82">
        <w:t xml:space="preserve">or </w:t>
      </w:r>
      <w:r w:rsidR="00EC76B4">
        <w:t xml:space="preserve">context of the project. It sets out how the project fits in broad context, what it involves, why </w:t>
      </w:r>
      <w:r>
        <w:t>it</w:t>
      </w:r>
      <w:r w:rsidRPr="008D16A0">
        <w:t xml:space="preserve"> </w:t>
      </w:r>
      <w:r>
        <w:t>is</w:t>
      </w:r>
      <w:r w:rsidRPr="008D16A0">
        <w:t xml:space="preserve"> important, and </w:t>
      </w:r>
      <w:r>
        <w:t>what</w:t>
      </w:r>
      <w:r w:rsidRPr="008D16A0">
        <w:t xml:space="preserve"> will </w:t>
      </w:r>
      <w:r>
        <w:t>be</w:t>
      </w:r>
      <w:r w:rsidRPr="008D16A0">
        <w:t xml:space="preserve"> the benefits of </w:t>
      </w:r>
      <w:r>
        <w:t>a</w:t>
      </w:r>
      <w:r w:rsidRPr="008D16A0">
        <w:t xml:space="preserve"> successful out</w:t>
      </w:r>
      <w:r>
        <w:t>come.</w:t>
      </w:r>
      <w:r w:rsidRPr="008D16A0">
        <w:t xml:space="preserve"> </w:t>
      </w:r>
      <w:r>
        <w:t>It</w:t>
      </w:r>
      <w:r w:rsidRPr="008D16A0">
        <w:t xml:space="preserve"> </w:t>
      </w:r>
      <w:r>
        <w:t>should</w:t>
      </w:r>
      <w:r w:rsidRPr="008D16A0">
        <w:t xml:space="preserve"> </w:t>
      </w:r>
      <w:r>
        <w:t>be</w:t>
      </w:r>
      <w:r w:rsidRPr="008D16A0">
        <w:t xml:space="preserve"> </w:t>
      </w:r>
      <w:r>
        <w:t>only</w:t>
      </w:r>
      <w:r w:rsidRPr="008D16A0">
        <w:t xml:space="preserve"> </w:t>
      </w:r>
      <w:r>
        <w:t>one</w:t>
      </w:r>
      <w:r w:rsidRPr="008D16A0">
        <w:t xml:space="preserve"> </w:t>
      </w:r>
      <w:r>
        <w:t>or</w:t>
      </w:r>
      <w:r w:rsidRPr="008D16A0">
        <w:t xml:space="preserve"> </w:t>
      </w:r>
      <w:r>
        <w:t>two</w:t>
      </w:r>
      <w:r w:rsidRPr="008D16A0">
        <w:t xml:space="preserve"> </w:t>
      </w:r>
      <w:r>
        <w:t>paragraphs</w:t>
      </w:r>
      <w:r w:rsidRPr="008D16A0">
        <w:t xml:space="preserve"> </w:t>
      </w:r>
      <w:r>
        <w:t>in</w:t>
      </w:r>
      <w:r w:rsidRPr="008D16A0">
        <w:t xml:space="preserve"> </w:t>
      </w:r>
      <w:r>
        <w:t>length</w:t>
      </w:r>
      <w:r w:rsidRPr="008D16A0">
        <w:t xml:space="preserve"> </w:t>
      </w:r>
      <w:r>
        <w:t>(200-300</w:t>
      </w:r>
      <w:r w:rsidRPr="008D16A0">
        <w:t xml:space="preserve"> </w:t>
      </w:r>
      <w:r>
        <w:t>words).</w:t>
      </w:r>
    </w:p>
    <w:p w14:paraId="3D042020" w14:textId="77777777" w:rsidR="008D16A0" w:rsidRDefault="00F40879" w:rsidP="00CD4F0C">
      <w:pPr>
        <w:pStyle w:val="Heading2"/>
      </w:pPr>
      <w:r>
        <w:t>Literature Review</w:t>
      </w:r>
    </w:p>
    <w:p w14:paraId="62514E88" w14:textId="77777777" w:rsidR="00BF6F71" w:rsidRDefault="008D16A0" w:rsidP="00707477">
      <w:pPr>
        <w:pStyle w:val="BodyText"/>
      </w:pPr>
      <w:r>
        <w:t>The</w:t>
      </w:r>
      <w:r w:rsidRPr="00DD7A7E">
        <w:t xml:space="preserve"> </w:t>
      </w:r>
      <w:r>
        <w:t>Literature</w:t>
      </w:r>
      <w:r w:rsidRPr="00DD7A7E">
        <w:t xml:space="preserve"> Review</w:t>
      </w:r>
      <w:r>
        <w:t xml:space="preserve"> needs to</w:t>
      </w:r>
      <w:r w:rsidRPr="00DD7A7E">
        <w:t xml:space="preserve"> </w:t>
      </w:r>
      <w:r>
        <w:t>set the</w:t>
      </w:r>
      <w:r w:rsidRPr="00DD7A7E">
        <w:t xml:space="preserve"> </w:t>
      </w:r>
      <w:r w:rsidR="00B8310B">
        <w:t xml:space="preserve">narrower </w:t>
      </w:r>
      <w:r>
        <w:t>context for the</w:t>
      </w:r>
      <w:r w:rsidRPr="00DD7A7E">
        <w:t xml:space="preserve"> </w:t>
      </w:r>
      <w:r>
        <w:t>project and describe</w:t>
      </w:r>
      <w:r w:rsidR="00DC60F0">
        <w:t>s</w:t>
      </w:r>
      <w:r w:rsidRPr="00DD7A7E">
        <w:t xml:space="preserve"> </w:t>
      </w:r>
      <w:r w:rsidR="00A54E82">
        <w:t xml:space="preserve">in detail </w:t>
      </w:r>
      <w:r w:rsidR="00D871C7">
        <w:t xml:space="preserve">the background to the </w:t>
      </w:r>
      <w:r>
        <w:t>problem</w:t>
      </w:r>
      <w:r w:rsidRPr="00DD7A7E">
        <w:t xml:space="preserve"> </w:t>
      </w:r>
      <w:r>
        <w:t>you</w:t>
      </w:r>
      <w:r w:rsidRPr="00DD7A7E">
        <w:t xml:space="preserve"> plan to solve. You should describe the various aspects, </w:t>
      </w:r>
      <w:r w:rsidR="006E10D6">
        <w:t>limitations, constraints</w:t>
      </w:r>
      <w:r w:rsidRPr="00DD7A7E">
        <w:t xml:space="preserve">, </w:t>
      </w:r>
      <w:r w:rsidR="006E10D6">
        <w:t>and so forth,</w:t>
      </w:r>
      <w:r w:rsidRPr="00DD7A7E">
        <w:t xml:space="preserve"> of the problem, and should describe and analyse any prior work either in this particular problem (or a closely</w:t>
      </w:r>
      <w:r w:rsidR="006E10D6">
        <w:t xml:space="preserve"> </w:t>
      </w:r>
      <w:r w:rsidRPr="00DD7A7E">
        <w:t>related problem, if your problem hasn’t yet been addr</w:t>
      </w:r>
      <w:r w:rsidR="00011FB2">
        <w:t>essed). The strengths and weak</w:t>
      </w:r>
      <w:r w:rsidRPr="00DD7A7E">
        <w:t>nesses of prior work need to be identified and you need to “carve out” the precise problem as an approach to address existing weaknesses</w:t>
      </w:r>
      <w:r w:rsidR="006E10D6">
        <w:t xml:space="preserve"> (identify a ‘gap’ in knowledge or technology)</w:t>
      </w:r>
      <w:r w:rsidRPr="00DD7A7E">
        <w:t>.</w:t>
      </w:r>
      <w:r w:rsidR="00197F38">
        <w:t xml:space="preserve"> I</w:t>
      </w:r>
      <w:r w:rsidRPr="00DD7A7E">
        <w:t xml:space="preserve">n this section, </w:t>
      </w:r>
      <w:r w:rsidR="00197F38">
        <w:t>y</w:t>
      </w:r>
      <w:r w:rsidR="00197F38" w:rsidRPr="00DD7A7E">
        <w:t xml:space="preserve">ou should also </w:t>
      </w:r>
      <w:r w:rsidRPr="00DD7A7E">
        <w:t xml:space="preserve">provide an analysis of the experimental techniques that are relevant to this problem, especially those techniques that </w:t>
      </w:r>
      <w:r w:rsidR="00D871C7">
        <w:t>have been</w:t>
      </w:r>
      <w:r w:rsidR="00D871C7" w:rsidRPr="00DD7A7E">
        <w:t xml:space="preserve"> </w:t>
      </w:r>
      <w:r w:rsidRPr="00DD7A7E">
        <w:t xml:space="preserve">used in prior work. </w:t>
      </w:r>
      <w:r w:rsidR="00BF6F71">
        <w:t xml:space="preserve">Conclude your literature review </w:t>
      </w:r>
      <w:r w:rsidR="00D871C7">
        <w:t xml:space="preserve">with </w:t>
      </w:r>
      <w:r w:rsidR="00BF6F71">
        <w:t>a gap analysis</w:t>
      </w:r>
      <w:r w:rsidR="00D871C7">
        <w:t>.</w:t>
      </w:r>
    </w:p>
    <w:p w14:paraId="643E9F41" w14:textId="77777777" w:rsidR="008D16A0" w:rsidRPr="00DD7A7E" w:rsidRDefault="008D16A0" w:rsidP="00707477">
      <w:pPr>
        <w:pStyle w:val="BodyText"/>
      </w:pPr>
      <w:r w:rsidRPr="00DD7A7E">
        <w:t xml:space="preserve">This section clearly requires careful </w:t>
      </w:r>
      <w:r w:rsidR="00D871C7">
        <w:t xml:space="preserve">citation </w:t>
      </w:r>
      <w:r w:rsidRPr="00DD7A7E">
        <w:t>of the literature.</w:t>
      </w:r>
    </w:p>
    <w:p w14:paraId="51707760" w14:textId="77777777" w:rsidR="008D16A0" w:rsidRPr="00DD7A7E" w:rsidRDefault="008D16A0" w:rsidP="00707477">
      <w:pPr>
        <w:pStyle w:val="BodyText"/>
      </w:pPr>
      <w:r w:rsidRPr="00DD7A7E">
        <w:t>A comprehensive background should be around 1</w:t>
      </w:r>
      <w:r w:rsidR="001621A1">
        <w:t>,</w:t>
      </w:r>
      <w:r w:rsidRPr="00DD7A7E">
        <w:t>300</w:t>
      </w:r>
      <w:r w:rsidR="001621A1">
        <w:t>–</w:t>
      </w:r>
      <w:r w:rsidRPr="00DD7A7E">
        <w:t>1</w:t>
      </w:r>
      <w:r w:rsidR="001621A1">
        <w:t>,</w:t>
      </w:r>
      <w:r w:rsidRPr="00DD7A7E">
        <w:t>500 words.</w:t>
      </w:r>
    </w:p>
    <w:p w14:paraId="62A073E4" w14:textId="77777777" w:rsidR="008D16A0" w:rsidRDefault="008D16A0" w:rsidP="001621A1">
      <w:pPr>
        <w:pStyle w:val="Heading2"/>
      </w:pPr>
      <w:bookmarkStart w:id="0" w:name="_Hlk507710925"/>
      <w:r>
        <w:t>Significance and Innovation</w:t>
      </w:r>
      <w:bookmarkEnd w:id="0"/>
    </w:p>
    <w:p w14:paraId="408ADFC0" w14:textId="77777777" w:rsidR="00A838BE" w:rsidRPr="00A838BE" w:rsidRDefault="00A838BE" w:rsidP="00A838BE">
      <w:pPr>
        <w:pStyle w:val="BodyText"/>
      </w:pPr>
      <w:r>
        <w:t>This section should be around 100-150 words.</w:t>
      </w:r>
    </w:p>
    <w:p w14:paraId="2AB68E23" w14:textId="77777777" w:rsidR="008D16A0" w:rsidRDefault="008D16A0" w:rsidP="00707477">
      <w:pPr>
        <w:pStyle w:val="BodyText"/>
      </w:pPr>
      <w:r w:rsidRPr="008D16A0">
        <w:rPr>
          <w:rStyle w:val="Strong"/>
        </w:rPr>
        <w:t>Significance</w:t>
      </w:r>
      <w:r>
        <w:t xml:space="preserve"> </w:t>
      </w:r>
      <w:r w:rsidR="00011FB2">
        <w:t>—</w:t>
      </w:r>
      <w:r>
        <w:t xml:space="preserve"> </w:t>
      </w:r>
      <w:r w:rsidRPr="00DD7A7E">
        <w:t>Describe how the research is significant and how it addresses an important problem. Describe how the anticipated outcomes will advance the knowledge base of the discipline. What is profound and transformational about your project? Ho</w:t>
      </w:r>
      <w:r w:rsidRPr="00707477">
        <w:t>w</w:t>
      </w:r>
      <w:r w:rsidRPr="00DD7A7E">
        <w:t xml:space="preserve"> will your project make a difference in your field and cognate fields – which other fields will be interested in what you are doing?</w:t>
      </w:r>
    </w:p>
    <w:p w14:paraId="38778FD6" w14:textId="77777777" w:rsidR="008D16A0" w:rsidRDefault="008D16A0" w:rsidP="00707477">
      <w:pPr>
        <w:pStyle w:val="BodyText"/>
      </w:pPr>
      <w:r w:rsidRPr="008D16A0">
        <w:rPr>
          <w:rStyle w:val="Strong"/>
        </w:rPr>
        <w:t>Innovation</w:t>
      </w:r>
      <w:r w:rsidRPr="00F00729">
        <w:t xml:space="preserve"> </w:t>
      </w:r>
      <w:r w:rsidR="00011FB2">
        <w:t>—</w:t>
      </w:r>
      <w:r w:rsidRPr="00F00729">
        <w:t xml:space="preserve"> Detail how the aims </w:t>
      </w:r>
      <w:r w:rsidR="00251994">
        <w:t xml:space="preserve">of </w:t>
      </w:r>
      <w:r w:rsidRPr="00F00729">
        <w:t xml:space="preserve">and concepts </w:t>
      </w:r>
      <w:r w:rsidR="00251994">
        <w:t xml:space="preserve">in the Proposal </w:t>
      </w:r>
      <w:r w:rsidRPr="00F00729">
        <w:t>are novel and innovative. Detail what new methodologies or technologies will be developed in the course of the research and how they will advance knowledge</w:t>
      </w:r>
      <w:r w:rsidR="00251994">
        <w:t>, and</w:t>
      </w:r>
      <w:r w:rsidRPr="00F00729">
        <w:t xml:space="preserve"> </w:t>
      </w:r>
      <w:r w:rsidR="00251994">
        <w:t>t</w:t>
      </w:r>
      <w:r w:rsidRPr="009C1F34">
        <w:t>he way in which you believe the project is innovative (</w:t>
      </w:r>
      <w:r w:rsidRPr="008D16A0">
        <w:rPr>
          <w:rStyle w:val="Strong"/>
        </w:rPr>
        <w:t>how/why</w:t>
      </w:r>
      <w:r w:rsidRPr="009C1F34">
        <w:t>) rather than describing the innovation itself</w:t>
      </w:r>
      <w:r>
        <w:t>.</w:t>
      </w:r>
    </w:p>
    <w:p w14:paraId="5DD5C448" w14:textId="77777777" w:rsidR="008D16A0" w:rsidRDefault="008D16A0" w:rsidP="00393570">
      <w:pPr>
        <w:pStyle w:val="Heading2"/>
      </w:pPr>
      <w:r>
        <w:t>Proposal</w:t>
      </w:r>
    </w:p>
    <w:p w14:paraId="6CD7D931" w14:textId="77777777" w:rsidR="00F13F13" w:rsidRDefault="008D16A0" w:rsidP="00707477">
      <w:pPr>
        <w:pStyle w:val="BodyText"/>
      </w:pPr>
      <w:r>
        <w:t>The</w:t>
      </w:r>
      <w:r w:rsidRPr="00F00729">
        <w:t xml:space="preserve"> Research Proposal </w:t>
      </w:r>
      <w:r>
        <w:t>needs</w:t>
      </w:r>
      <w:r w:rsidRPr="00F00729">
        <w:t xml:space="preserve"> </w:t>
      </w:r>
      <w:r>
        <w:t>to</w:t>
      </w:r>
      <w:r w:rsidRPr="00F00729">
        <w:t xml:space="preserve"> </w:t>
      </w:r>
      <w:r>
        <w:t>describe</w:t>
      </w:r>
      <w:r w:rsidRPr="00F00729">
        <w:t xml:space="preserve"> </w:t>
      </w:r>
      <w:r>
        <w:t>a</w:t>
      </w:r>
      <w:r w:rsidRPr="00F00729">
        <w:t xml:space="preserve"> </w:t>
      </w:r>
      <w:r>
        <w:t>potential</w:t>
      </w:r>
      <w:r w:rsidRPr="00F00729">
        <w:t xml:space="preserve"> </w:t>
      </w:r>
      <w:r>
        <w:t>research</w:t>
      </w:r>
      <w:r w:rsidRPr="00F00729">
        <w:t xml:space="preserve"> </w:t>
      </w:r>
      <w:r>
        <w:t>project</w:t>
      </w:r>
      <w:r w:rsidRPr="00F00729">
        <w:t xml:space="preserve"> </w:t>
      </w:r>
      <w:r>
        <w:t>to</w:t>
      </w:r>
      <w:r w:rsidRPr="00F00729">
        <w:t xml:space="preserve"> </w:t>
      </w:r>
      <w:r>
        <w:t>investigate</w:t>
      </w:r>
      <w:r w:rsidRPr="00F00729">
        <w:t xml:space="preserve"> </w:t>
      </w:r>
      <w:r>
        <w:t>your</w:t>
      </w:r>
      <w:r w:rsidRPr="00F00729">
        <w:t xml:space="preserve"> prob</w:t>
      </w:r>
      <w:r>
        <w:t>lem.</w:t>
      </w:r>
      <w:r w:rsidRPr="00F00729">
        <w:t xml:space="preserve"> You </w:t>
      </w:r>
      <w:r>
        <w:t>should</w:t>
      </w:r>
      <w:r w:rsidRPr="00F00729">
        <w:t xml:space="preserve"> </w:t>
      </w:r>
      <w:r>
        <w:t>first</w:t>
      </w:r>
      <w:r w:rsidRPr="00F00729">
        <w:t xml:space="preserve"> </w:t>
      </w:r>
      <w:r>
        <w:t>suggest</w:t>
      </w:r>
      <w:r w:rsidRPr="00F00729">
        <w:t xml:space="preserve"> </w:t>
      </w:r>
      <w:r>
        <w:t>a</w:t>
      </w:r>
      <w:r w:rsidRPr="00F00729">
        <w:t xml:space="preserve"> </w:t>
      </w:r>
      <w:r>
        <w:t>potential</w:t>
      </w:r>
      <w:r w:rsidRPr="00F00729">
        <w:t xml:space="preserve"> </w:t>
      </w:r>
      <w:r>
        <w:t>solution</w:t>
      </w:r>
      <w:r w:rsidRPr="00F00729">
        <w:t xml:space="preserve"> </w:t>
      </w:r>
      <w:r>
        <w:t>to</w:t>
      </w:r>
      <w:r w:rsidRPr="00F00729">
        <w:t xml:space="preserve"> </w:t>
      </w:r>
      <w:r>
        <w:t>the</w:t>
      </w:r>
      <w:r w:rsidRPr="00F00729">
        <w:t xml:space="preserve"> </w:t>
      </w:r>
      <w:r>
        <w:t>problem</w:t>
      </w:r>
      <w:r w:rsidRPr="00F00729">
        <w:t xml:space="preserve"> </w:t>
      </w:r>
      <w:r>
        <w:t>you</w:t>
      </w:r>
      <w:r w:rsidRPr="00F00729">
        <w:t xml:space="preserve"> </w:t>
      </w:r>
      <w:r>
        <w:t>described</w:t>
      </w:r>
      <w:r w:rsidRPr="00F00729">
        <w:t xml:space="preserve"> </w:t>
      </w:r>
      <w:r>
        <w:t>in</w:t>
      </w:r>
      <w:r w:rsidRPr="00F00729">
        <w:t xml:space="preserve"> </w:t>
      </w:r>
      <w:r>
        <w:t>the</w:t>
      </w:r>
      <w:r w:rsidRPr="00F00729">
        <w:t xml:space="preserve"> </w:t>
      </w:r>
      <w:r w:rsidR="007463E5">
        <w:t>Literature Review</w:t>
      </w:r>
      <w:r>
        <w:t>.</w:t>
      </w:r>
      <w:r w:rsidRPr="00F00729">
        <w:t xml:space="preserve"> (</w:t>
      </w:r>
      <w:r w:rsidRPr="008D3FFD">
        <w:rPr>
          <w:b/>
        </w:rPr>
        <w:t>Note:</w:t>
      </w:r>
      <w:r w:rsidRPr="00F00729">
        <w:t xml:space="preserve"> </w:t>
      </w:r>
      <w:r w:rsidR="00251994">
        <w:t>S</w:t>
      </w:r>
      <w:r>
        <w:t>ince</w:t>
      </w:r>
      <w:r w:rsidRPr="00F00729">
        <w:t xml:space="preserve"> this is speculative, you don’t actually have to provide </w:t>
      </w:r>
      <w:r>
        <w:t>a</w:t>
      </w:r>
      <w:r w:rsidRPr="00F00729">
        <w:t xml:space="preserve"> complete solution). </w:t>
      </w:r>
    </w:p>
    <w:p w14:paraId="2FB4213E" w14:textId="77777777" w:rsidR="00F13F13" w:rsidRDefault="008D16A0" w:rsidP="00707477">
      <w:pPr>
        <w:pStyle w:val="BodyText"/>
      </w:pPr>
      <w:r w:rsidRPr="00F00729">
        <w:t xml:space="preserve">If you have done some analysis </w:t>
      </w:r>
      <w:r>
        <w:t>to</w:t>
      </w:r>
      <w:r w:rsidRPr="00F00729">
        <w:t xml:space="preserve"> </w:t>
      </w:r>
      <w:r>
        <w:t>check</w:t>
      </w:r>
      <w:r w:rsidRPr="00F00729">
        <w:t xml:space="preserve"> the feasibility of the solution, present that</w:t>
      </w:r>
      <w:r w:rsidR="00F13F13">
        <w:t xml:space="preserve"> here</w:t>
      </w:r>
      <w:r w:rsidRPr="00F00729">
        <w:t xml:space="preserve">. </w:t>
      </w:r>
    </w:p>
    <w:p w14:paraId="2C6C057E" w14:textId="77777777" w:rsidR="008D16A0" w:rsidRPr="00F00729" w:rsidRDefault="008D16A0" w:rsidP="00707477">
      <w:pPr>
        <w:pStyle w:val="BodyText"/>
      </w:pPr>
      <w:r w:rsidRPr="00F00729">
        <w:t>F</w:t>
      </w:r>
      <w:r>
        <w:t>ina</w:t>
      </w:r>
      <w:r w:rsidRPr="00F00729">
        <w:t>lly</w:t>
      </w:r>
      <w:r>
        <w:t>,</w:t>
      </w:r>
      <w:r w:rsidRPr="00F00729">
        <w:t xml:space="preserve"> describe how you plan </w:t>
      </w:r>
      <w:r>
        <w:t>to</w:t>
      </w:r>
      <w:r w:rsidRPr="00F00729">
        <w:t xml:space="preserve"> demonstrate that your solution works effectively and </w:t>
      </w:r>
      <w:r>
        <w:t>e</w:t>
      </w:r>
      <w:r w:rsidRPr="00F00729">
        <w:t>ff</w:t>
      </w:r>
      <w:r>
        <w:t>icient</w:t>
      </w:r>
      <w:r w:rsidRPr="00F00729">
        <w:t>ly</w:t>
      </w:r>
      <w:r>
        <w:t>.</w:t>
      </w:r>
      <w:r w:rsidRPr="00F00729">
        <w:t xml:space="preserve"> This involves </w:t>
      </w:r>
      <w:r w:rsidRPr="00707477">
        <w:t>describing</w:t>
      </w:r>
      <w:r w:rsidRPr="00F00729">
        <w:t xml:space="preserve"> </w:t>
      </w:r>
      <w:r>
        <w:t>what</w:t>
      </w:r>
      <w:r w:rsidRPr="00F00729">
        <w:t xml:space="preserve"> </w:t>
      </w:r>
      <w:r>
        <w:t>experimental</w:t>
      </w:r>
      <w:r w:rsidRPr="00F00729">
        <w:t xml:space="preserve"> </w:t>
      </w:r>
      <w:r>
        <w:t>techniques</w:t>
      </w:r>
      <w:r w:rsidRPr="00F00729">
        <w:t xml:space="preserve"> </w:t>
      </w:r>
      <w:r>
        <w:t>you</w:t>
      </w:r>
      <w:r w:rsidRPr="00F00729">
        <w:t xml:space="preserve"> </w:t>
      </w:r>
      <w:r>
        <w:t>would</w:t>
      </w:r>
      <w:r w:rsidRPr="00F00729">
        <w:t xml:space="preserve"> </w:t>
      </w:r>
      <w:r>
        <w:t>use,</w:t>
      </w:r>
      <w:r w:rsidRPr="00F00729">
        <w:t xml:space="preserve"> </w:t>
      </w:r>
      <w:r>
        <w:t>and</w:t>
      </w:r>
      <w:r w:rsidRPr="00F00729">
        <w:t xml:space="preserve"> h</w:t>
      </w:r>
      <w:r>
        <w:t>ow</w:t>
      </w:r>
      <w:r w:rsidRPr="00F00729">
        <w:t xml:space="preserve"> </w:t>
      </w:r>
      <w:r>
        <w:t>you</w:t>
      </w:r>
      <w:r w:rsidRPr="00F00729">
        <w:t xml:space="preserve"> </w:t>
      </w:r>
      <w:r>
        <w:t>would</w:t>
      </w:r>
      <w:r w:rsidRPr="00F00729">
        <w:t xml:space="preserve"> </w:t>
      </w:r>
      <w:r w:rsidR="00A838BE">
        <w:t>analyse</w:t>
      </w:r>
      <w:r w:rsidRPr="00F00729">
        <w:t xml:space="preserve"> </w:t>
      </w:r>
      <w:r>
        <w:t>the</w:t>
      </w:r>
      <w:r w:rsidRPr="00F00729">
        <w:t xml:space="preserve"> </w:t>
      </w:r>
      <w:r>
        <w:t>results. The</w:t>
      </w:r>
      <w:r w:rsidRPr="00F00729">
        <w:t xml:space="preserve"> </w:t>
      </w:r>
      <w:r>
        <w:t>proposal</w:t>
      </w:r>
      <w:r w:rsidRPr="00F00729">
        <w:t xml:space="preserve"> should </w:t>
      </w:r>
      <w:r>
        <w:t>be</w:t>
      </w:r>
      <w:r w:rsidRPr="00F00729">
        <w:t xml:space="preserve"> </w:t>
      </w:r>
      <w:r>
        <w:t>around</w:t>
      </w:r>
      <w:r w:rsidRPr="00F00729">
        <w:t xml:space="preserve"> </w:t>
      </w:r>
      <w:r>
        <w:t>1</w:t>
      </w:r>
      <w:r w:rsidR="00393570">
        <w:t>,</w:t>
      </w:r>
      <w:r>
        <w:t>200</w:t>
      </w:r>
      <w:r w:rsidR="00393570">
        <w:t>–</w:t>
      </w:r>
      <w:r>
        <w:t>1</w:t>
      </w:r>
      <w:r w:rsidR="00393570">
        <w:t>,</w:t>
      </w:r>
      <w:r>
        <w:t>400</w:t>
      </w:r>
      <w:r w:rsidRPr="00F00729">
        <w:t xml:space="preserve"> words.</w:t>
      </w:r>
    </w:p>
    <w:p w14:paraId="471B6E91" w14:textId="77777777" w:rsidR="008D16A0" w:rsidRDefault="008D16A0" w:rsidP="00707477">
      <w:pPr>
        <w:pStyle w:val="BodyText"/>
      </w:pPr>
      <w:r w:rsidRPr="00F00729">
        <w:t>Break up the text</w:t>
      </w:r>
      <w:r w:rsidR="00251994">
        <w:t>,</w:t>
      </w:r>
      <w:r w:rsidRPr="00F00729">
        <w:t xml:space="preserve"> as </w:t>
      </w:r>
      <w:r w:rsidRPr="008D3FFD">
        <w:rPr>
          <w:b/>
        </w:rPr>
        <w:t>appropriate</w:t>
      </w:r>
      <w:r w:rsidR="00251994">
        <w:t>,</w:t>
      </w:r>
      <w:r w:rsidRPr="00F00729">
        <w:t xml:space="preserve"> with relevant figures and diagrams, bullet points, </w:t>
      </w:r>
      <w:r w:rsidRPr="00707477">
        <w:t>selective</w:t>
      </w:r>
      <w:r w:rsidRPr="00F00729">
        <w:t xml:space="preserve"> use of bold/italics to highlight key statements. </w:t>
      </w:r>
      <w:r>
        <w:t>Some of the sub</w:t>
      </w:r>
      <w:r w:rsidR="000B014D">
        <w:t>-</w:t>
      </w:r>
      <w:r>
        <w:t xml:space="preserve">headings (and related contents) </w:t>
      </w:r>
      <w:r w:rsidR="000B014D">
        <w:t xml:space="preserve">in </w:t>
      </w:r>
      <w:r>
        <w:t xml:space="preserve">this section </w:t>
      </w:r>
      <w:r w:rsidR="00251994">
        <w:t xml:space="preserve">might </w:t>
      </w:r>
      <w:r w:rsidR="000B014D">
        <w:t>include</w:t>
      </w:r>
      <w:r>
        <w:t xml:space="preserve"> </w:t>
      </w:r>
      <w:r w:rsidRPr="008D16A0">
        <w:rPr>
          <w:rStyle w:val="Emphasis"/>
        </w:rPr>
        <w:t xml:space="preserve">Approach, Methodology, Conceptual framework, Timeline, Dissemination of results, </w:t>
      </w:r>
      <w:r w:rsidR="00251994">
        <w:rPr>
          <w:rStyle w:val="Emphasis"/>
        </w:rPr>
        <w:t>N</w:t>
      </w:r>
      <w:r w:rsidRPr="008D16A0">
        <w:rPr>
          <w:rStyle w:val="Emphasis"/>
        </w:rPr>
        <w:t>ational/</w:t>
      </w:r>
      <w:r w:rsidR="00251994">
        <w:rPr>
          <w:rStyle w:val="Emphasis"/>
        </w:rPr>
        <w:t>I</w:t>
      </w:r>
      <w:r w:rsidRPr="008D16A0">
        <w:rPr>
          <w:rStyle w:val="Emphasis"/>
        </w:rPr>
        <w:t>nternational benefits</w:t>
      </w:r>
      <w:r>
        <w:t>.</w:t>
      </w:r>
    </w:p>
    <w:p w14:paraId="026D8892" w14:textId="77777777" w:rsidR="007463E5" w:rsidRDefault="007463E5" w:rsidP="00A15E37">
      <w:pPr>
        <w:pStyle w:val="Heading2"/>
      </w:pPr>
      <w:r>
        <w:t xml:space="preserve">Conclusion </w:t>
      </w:r>
    </w:p>
    <w:p w14:paraId="3F1CFEFD" w14:textId="77777777" w:rsidR="007463E5" w:rsidRPr="007463E5" w:rsidRDefault="007463E5" w:rsidP="007463E5">
      <w:pPr>
        <w:pStyle w:val="BodyText"/>
      </w:pPr>
      <w:r>
        <w:t>Include a</w:t>
      </w:r>
      <w:r w:rsidRPr="007463E5">
        <w:t xml:space="preserve"> brief conclusion to draw together the key points of your proposal (100 words)</w:t>
      </w:r>
      <w:r w:rsidR="00251994">
        <w:t>.</w:t>
      </w:r>
    </w:p>
    <w:p w14:paraId="566F015C" w14:textId="77777777" w:rsidR="00A15E37" w:rsidRDefault="00A15E37" w:rsidP="00A15E37">
      <w:pPr>
        <w:pStyle w:val="Heading2"/>
      </w:pPr>
      <w:r>
        <w:t>References</w:t>
      </w:r>
    </w:p>
    <w:p w14:paraId="7B9401E8" w14:textId="77777777" w:rsidR="00A15E37" w:rsidRDefault="00A15E37" w:rsidP="00A15E37">
      <w:pPr>
        <w:pStyle w:val="BodyText"/>
      </w:pPr>
      <w:r w:rsidRPr="00A15E37">
        <w:t xml:space="preserve">Collect the </w:t>
      </w:r>
      <w:r>
        <w:t xml:space="preserve">sources of all sections of your proposal here. Format your sources </w:t>
      </w:r>
      <w:r w:rsidR="00251994">
        <w:t>consistent with the style of a research journal appropriate to your selected area of research and cite that journal choice at the top of this section</w:t>
      </w:r>
      <w:r>
        <w:t>.</w:t>
      </w:r>
    </w:p>
    <w:p w14:paraId="781A192A" w14:textId="77777777" w:rsidR="007F1051" w:rsidRDefault="007F1051" w:rsidP="007F1051">
      <w:pPr>
        <w:pStyle w:val="Heading2"/>
      </w:pPr>
      <w:r>
        <w:lastRenderedPageBreak/>
        <w:t>Appendices</w:t>
      </w:r>
    </w:p>
    <w:p w14:paraId="1C445214" w14:textId="77777777" w:rsidR="00314C41" w:rsidRDefault="00314C41" w:rsidP="00A15E37">
      <w:pPr>
        <w:pStyle w:val="BodyText"/>
      </w:pPr>
      <w:r>
        <w:t xml:space="preserve">In the final version </w:t>
      </w:r>
      <w:r w:rsidR="00251994">
        <w:t xml:space="preserve">of the Proposal (including the research question) </w:t>
      </w:r>
      <w:r>
        <w:t>you should</w:t>
      </w:r>
      <w:r w:rsidR="000B014D">
        <w:t xml:space="preserve">, </w:t>
      </w:r>
      <w:r w:rsidR="000B014D" w:rsidRPr="000B014D">
        <w:rPr>
          <w:i/>
          <w:iCs/>
        </w:rPr>
        <w:t>as a minimum</w:t>
      </w:r>
      <w:r w:rsidR="000B014D">
        <w:t>,</w:t>
      </w:r>
      <w:r>
        <w:t xml:space="preserve"> </w:t>
      </w:r>
      <w:r w:rsidRPr="000B014D">
        <w:rPr>
          <w:b/>
          <w:bCs/>
        </w:rPr>
        <w:t xml:space="preserve">document the changes you made in response to the </w:t>
      </w:r>
      <w:r w:rsidR="00251994" w:rsidRPr="000B014D">
        <w:rPr>
          <w:b/>
          <w:bCs/>
        </w:rPr>
        <w:t xml:space="preserve">feedback </w:t>
      </w:r>
      <w:r w:rsidRPr="000B014D">
        <w:rPr>
          <w:b/>
          <w:bCs/>
        </w:rPr>
        <w:t xml:space="preserve">you received on </w:t>
      </w:r>
      <w:r w:rsidR="000B014D">
        <w:rPr>
          <w:b/>
          <w:bCs/>
        </w:rPr>
        <w:t>your draft</w:t>
      </w:r>
      <w:r w:rsidRPr="000B014D">
        <w:rPr>
          <w:b/>
          <w:bCs/>
        </w:rPr>
        <w:t xml:space="preserve"> version</w:t>
      </w:r>
      <w:r>
        <w:t>.</w:t>
      </w:r>
    </w:p>
    <w:p w14:paraId="040D7973" w14:textId="77777777" w:rsidR="000B014D" w:rsidRDefault="000B014D" w:rsidP="00A15E37">
      <w:pPr>
        <w:pStyle w:val="BodyText"/>
      </w:pPr>
      <w:r w:rsidRPr="000B014D">
        <w:rPr>
          <w:u w:val="single"/>
        </w:rPr>
        <w:t>IMPORTANT CHANGE</w:t>
      </w:r>
      <w:r>
        <w:t xml:space="preserve">: Note that, for this Term, we expect you to submit your draft and final versions as Word documents. Based on feedback from your peers (through peer review) and/or feedback from the teaching team, you must mark up your final submission with the comments made by those people, at an appropriate point (if not immediately obvious), and show, in your final submission, how you have acted upon that feedback. This process aligns with grant funding processes, among others, so it has strong professional value. </w:t>
      </w:r>
      <w:r w:rsidRPr="000B014D">
        <w:rPr>
          <w:b/>
          <w:bCs/>
        </w:rPr>
        <w:t>Failure to do this can result in penalty of up to 10% of the Final Proposal mark.</w:t>
      </w:r>
    </w:p>
    <w:p w14:paraId="13F8DC63" w14:textId="77777777" w:rsidR="007F1051" w:rsidRDefault="00314C41" w:rsidP="00A15E37">
      <w:pPr>
        <w:pStyle w:val="BodyText"/>
      </w:pPr>
      <w:r>
        <w:t>Additional a</w:t>
      </w:r>
      <w:r w:rsidR="007F1051">
        <w:t xml:space="preserve">ppendices may be included as appropriate. Use appendices for any large figures or data sets that would interrupt the flow of your text. Appendices </w:t>
      </w:r>
      <w:r w:rsidR="00D376E3">
        <w:t>do</w:t>
      </w:r>
      <w:r w:rsidR="007F1051">
        <w:t xml:space="preserve"> </w:t>
      </w:r>
      <w:r w:rsidR="00D376E3">
        <w:t xml:space="preserve">not </w:t>
      </w:r>
      <w:r w:rsidR="007F1051">
        <w:t>count towards word</w:t>
      </w:r>
      <w:r w:rsidR="00FF5DF1">
        <w:t xml:space="preserve"> or page</w:t>
      </w:r>
      <w:r w:rsidR="007F1051">
        <w:t xml:space="preserve"> </w:t>
      </w:r>
      <w:r w:rsidR="00D376E3">
        <w:t>l</w:t>
      </w:r>
      <w:r w:rsidR="00CB3BD5">
        <w:t>i</w:t>
      </w:r>
      <w:r w:rsidR="00D376E3">
        <w:t>mits</w:t>
      </w:r>
      <w:r w:rsidR="00251994">
        <w:t>, but do not use Appendices to pad out the body of your Proposal</w:t>
      </w:r>
      <w:r w:rsidR="00FE4833">
        <w:t>.</w:t>
      </w:r>
    </w:p>
    <w:p w14:paraId="4D2B90DD" w14:textId="77777777" w:rsidR="00251994" w:rsidRDefault="00251994">
      <w:pPr>
        <w:spacing w:after="200" w:line="276" w:lineRule="auto"/>
      </w:pPr>
      <w:r>
        <w:br w:type="page"/>
      </w:r>
    </w:p>
    <w:p w14:paraId="1B615264" w14:textId="77777777" w:rsidR="008D16A0" w:rsidRDefault="009921F0" w:rsidP="008D16A0">
      <w:pPr>
        <w:pStyle w:val="Heading1"/>
      </w:pPr>
      <w:r>
        <w:lastRenderedPageBreak/>
        <w:t>Advice</w:t>
      </w:r>
    </w:p>
    <w:p w14:paraId="7FA29393" w14:textId="77777777" w:rsidR="008D16A0" w:rsidRDefault="008D16A0" w:rsidP="00707477">
      <w:pPr>
        <w:pStyle w:val="BodyText"/>
      </w:pPr>
      <w:r>
        <w:t>Consider</w:t>
      </w:r>
      <w:r w:rsidRPr="008D16A0">
        <w:t xml:space="preserve"> </w:t>
      </w:r>
      <w:r>
        <w:t>the</w:t>
      </w:r>
      <w:r w:rsidRPr="008D16A0">
        <w:t xml:space="preserve"> </w:t>
      </w:r>
      <w:r>
        <w:t>following</w:t>
      </w:r>
      <w:r w:rsidRPr="008D16A0">
        <w:t xml:space="preserve"> </w:t>
      </w:r>
      <w:r>
        <w:t>guidelines</w:t>
      </w:r>
      <w:r w:rsidRPr="008D16A0">
        <w:t xml:space="preserve"> </w:t>
      </w:r>
      <w:r>
        <w:t>when</w:t>
      </w:r>
      <w:r w:rsidRPr="008D16A0">
        <w:t xml:space="preserve"> </w:t>
      </w:r>
      <w:r>
        <w:t>writing</w:t>
      </w:r>
      <w:r w:rsidRPr="008D16A0">
        <w:t xml:space="preserve"> </w:t>
      </w:r>
      <w:r>
        <w:t>your</w:t>
      </w:r>
      <w:r w:rsidRPr="008D16A0">
        <w:t xml:space="preserve"> </w:t>
      </w:r>
      <w:r>
        <w:t>report:</w:t>
      </w:r>
    </w:p>
    <w:tbl>
      <w:tblPr>
        <w:tblW w:w="9782" w:type="dxa"/>
        <w:tblInd w:w="100" w:type="dxa"/>
        <w:tblLayout w:type="fixed"/>
        <w:tblCellMar>
          <w:top w:w="57" w:type="dxa"/>
          <w:left w:w="85" w:type="dxa"/>
          <w:bottom w:w="57" w:type="dxa"/>
          <w:right w:w="85" w:type="dxa"/>
        </w:tblCellMar>
        <w:tblLook w:val="01E0" w:firstRow="1" w:lastRow="1" w:firstColumn="1" w:lastColumn="1" w:noHBand="0" w:noVBand="0"/>
      </w:tblPr>
      <w:tblGrid>
        <w:gridCol w:w="4891"/>
        <w:gridCol w:w="4891"/>
      </w:tblGrid>
      <w:tr w:rsidR="008D16A0" w14:paraId="3EDE121E" w14:textId="77777777" w:rsidTr="008D3FFD">
        <w:trPr>
          <w:trHeight w:hRule="exact" w:val="619"/>
        </w:trPr>
        <w:tc>
          <w:tcPr>
            <w:tcW w:w="4891" w:type="dxa"/>
            <w:tcBorders>
              <w:top w:val="single" w:sz="4" w:space="0" w:color="7F7F7F"/>
              <w:left w:val="single" w:sz="4" w:space="0" w:color="7F7F7F"/>
              <w:bottom w:val="single" w:sz="4" w:space="0" w:color="7F7F7F"/>
              <w:right w:val="single" w:sz="4" w:space="0" w:color="7F7F7F"/>
            </w:tcBorders>
            <w:shd w:val="clear" w:color="auto" w:fill="00B050"/>
          </w:tcPr>
          <w:p w14:paraId="1B047906" w14:textId="77777777" w:rsidR="008D16A0" w:rsidRPr="008D16A0" w:rsidRDefault="008D16A0" w:rsidP="00A758A6">
            <w:r w:rsidRPr="008D16A0">
              <w:t>DO</w:t>
            </w:r>
          </w:p>
        </w:tc>
        <w:tc>
          <w:tcPr>
            <w:tcW w:w="4891" w:type="dxa"/>
            <w:tcBorders>
              <w:top w:val="single" w:sz="4" w:space="0" w:color="7F7F7F"/>
              <w:left w:val="single" w:sz="4" w:space="0" w:color="7F7F7F"/>
              <w:bottom w:val="single" w:sz="4" w:space="0" w:color="7F7F7F"/>
              <w:right w:val="single" w:sz="4" w:space="0" w:color="7F7F7F"/>
            </w:tcBorders>
            <w:shd w:val="clear" w:color="auto" w:fill="C00000"/>
          </w:tcPr>
          <w:p w14:paraId="15A39028" w14:textId="77777777" w:rsidR="008D16A0" w:rsidRPr="008D16A0" w:rsidRDefault="008D16A0" w:rsidP="00A758A6">
            <w:r w:rsidRPr="008D16A0">
              <w:t>DO NOT</w:t>
            </w:r>
          </w:p>
        </w:tc>
      </w:tr>
      <w:tr w:rsidR="008D16A0" w14:paraId="06D2313D" w14:textId="77777777" w:rsidTr="008D3FFD">
        <w:trPr>
          <w:trHeight w:hRule="exact" w:val="889"/>
        </w:trPr>
        <w:tc>
          <w:tcPr>
            <w:tcW w:w="4891" w:type="dxa"/>
            <w:tcBorders>
              <w:top w:val="single" w:sz="4" w:space="0" w:color="7F7F7F"/>
              <w:left w:val="single" w:sz="4" w:space="0" w:color="7F7F7F"/>
              <w:bottom w:val="single" w:sz="4" w:space="0" w:color="7F7F7F"/>
              <w:right w:val="single" w:sz="4" w:space="0" w:color="7F7F7F"/>
            </w:tcBorders>
            <w:shd w:val="clear" w:color="auto" w:fill="B9FFB9"/>
          </w:tcPr>
          <w:p w14:paraId="6869DC97" w14:textId="77777777" w:rsidR="008D16A0" w:rsidRPr="008D16A0" w:rsidRDefault="008D16A0" w:rsidP="00A758A6">
            <w:r w:rsidRPr="008D16A0">
              <w:t xml:space="preserve">Write the </w:t>
            </w:r>
            <w:r w:rsidR="00A54841">
              <w:t>Proposal</w:t>
            </w:r>
            <w:r w:rsidR="00A54841" w:rsidRPr="008D16A0">
              <w:t xml:space="preserve"> </w:t>
            </w:r>
            <w:r w:rsidRPr="008D16A0">
              <w:t>as a formal document.</w:t>
            </w:r>
          </w:p>
        </w:tc>
        <w:tc>
          <w:tcPr>
            <w:tcW w:w="4891" w:type="dxa"/>
            <w:tcBorders>
              <w:top w:val="single" w:sz="4" w:space="0" w:color="7F7F7F"/>
              <w:left w:val="single" w:sz="4" w:space="0" w:color="7F7F7F"/>
              <w:bottom w:val="single" w:sz="4" w:space="0" w:color="7F7F7F"/>
              <w:right w:val="single" w:sz="4" w:space="0" w:color="7F7F7F"/>
            </w:tcBorders>
            <w:shd w:val="clear" w:color="auto" w:fill="E5B8B7"/>
          </w:tcPr>
          <w:p w14:paraId="404088F0" w14:textId="77777777" w:rsidR="008D16A0" w:rsidRPr="008D16A0" w:rsidRDefault="008D16A0" w:rsidP="00A758A6">
            <w:r w:rsidRPr="008D16A0">
              <w:t xml:space="preserve">Treat the </w:t>
            </w:r>
            <w:r w:rsidR="00A54841">
              <w:t>Proposal</w:t>
            </w:r>
            <w:r w:rsidR="00A54841" w:rsidRPr="008D16A0">
              <w:t xml:space="preserve"> </w:t>
            </w:r>
            <w:r w:rsidRPr="008D16A0">
              <w:t xml:space="preserve">as a minor extension of the </w:t>
            </w:r>
            <w:r w:rsidR="00B80779">
              <w:t>workshop tasks</w:t>
            </w:r>
            <w:r w:rsidRPr="008D16A0">
              <w:t>.</w:t>
            </w:r>
          </w:p>
        </w:tc>
      </w:tr>
      <w:tr w:rsidR="008D16A0" w14:paraId="329A3BA6" w14:textId="77777777" w:rsidTr="008D3FFD">
        <w:trPr>
          <w:trHeight w:hRule="exact" w:val="889"/>
        </w:trPr>
        <w:tc>
          <w:tcPr>
            <w:tcW w:w="4891" w:type="dxa"/>
            <w:tcBorders>
              <w:top w:val="single" w:sz="4" w:space="0" w:color="7F7F7F"/>
              <w:left w:val="single" w:sz="4" w:space="0" w:color="7F7F7F"/>
              <w:bottom w:val="single" w:sz="4" w:space="0" w:color="7F7F7F"/>
              <w:right w:val="single" w:sz="4" w:space="0" w:color="7F7F7F"/>
            </w:tcBorders>
            <w:shd w:val="clear" w:color="auto" w:fill="B9FFB9"/>
          </w:tcPr>
          <w:p w14:paraId="48B7A0AA" w14:textId="77777777" w:rsidR="008D16A0" w:rsidRDefault="008D16A0" w:rsidP="00A758A6">
            <w:pPr>
              <w:rPr>
                <w:rFonts w:eastAsia="Trebuchet MS" w:hAnsi="Trebuchet MS" w:cs="Trebuchet MS"/>
              </w:rPr>
            </w:pPr>
            <w:r w:rsidRPr="008D16A0">
              <w:t xml:space="preserve">Describe your </w:t>
            </w:r>
            <w:r>
              <w:t>ideas</w:t>
            </w:r>
            <w:r w:rsidRPr="008D16A0">
              <w:t xml:space="preserve"> </w:t>
            </w:r>
            <w:r w:rsidRPr="008D16A0">
              <w:rPr>
                <w:rStyle w:val="Emphasis"/>
              </w:rPr>
              <w:t>in your own words</w:t>
            </w:r>
            <w:r w:rsidRPr="008D16A0">
              <w:t>.</w:t>
            </w:r>
          </w:p>
        </w:tc>
        <w:tc>
          <w:tcPr>
            <w:tcW w:w="4891" w:type="dxa"/>
            <w:tcBorders>
              <w:top w:val="single" w:sz="4" w:space="0" w:color="7F7F7F"/>
              <w:left w:val="single" w:sz="4" w:space="0" w:color="7F7F7F"/>
              <w:bottom w:val="single" w:sz="4" w:space="0" w:color="7F7F7F"/>
              <w:right w:val="single" w:sz="4" w:space="0" w:color="7F7F7F"/>
            </w:tcBorders>
            <w:shd w:val="clear" w:color="auto" w:fill="E5B8B7"/>
          </w:tcPr>
          <w:p w14:paraId="479B79BE" w14:textId="77777777" w:rsidR="008D16A0" w:rsidRPr="008D16A0" w:rsidRDefault="008D16A0" w:rsidP="00A758A6">
            <w:r w:rsidRPr="008D16A0">
              <w:t>Use long quotes from other people, and especially without proper citation.</w:t>
            </w:r>
          </w:p>
        </w:tc>
      </w:tr>
      <w:tr w:rsidR="008D16A0" w14:paraId="58E539DD" w14:textId="77777777" w:rsidTr="008D3FFD">
        <w:trPr>
          <w:trHeight w:hRule="exact" w:val="889"/>
        </w:trPr>
        <w:tc>
          <w:tcPr>
            <w:tcW w:w="4891" w:type="dxa"/>
            <w:tcBorders>
              <w:top w:val="single" w:sz="4" w:space="0" w:color="7F7F7F"/>
              <w:left w:val="single" w:sz="4" w:space="0" w:color="7F7F7F"/>
              <w:bottom w:val="single" w:sz="4" w:space="0" w:color="7F7F7F"/>
              <w:right w:val="single" w:sz="4" w:space="0" w:color="7F7F7F"/>
            </w:tcBorders>
            <w:shd w:val="clear" w:color="auto" w:fill="B9FFB9"/>
          </w:tcPr>
          <w:p w14:paraId="61EF3009" w14:textId="77777777" w:rsidR="008D16A0" w:rsidRPr="008D16A0" w:rsidRDefault="008D16A0" w:rsidP="00A758A6">
            <w:r w:rsidRPr="008D16A0">
              <w:t xml:space="preserve">Use </w:t>
            </w:r>
            <w:r w:rsidR="00A54841">
              <w:t>reputable</w:t>
            </w:r>
            <w:r w:rsidR="00A54841" w:rsidRPr="008D16A0">
              <w:t xml:space="preserve"> </w:t>
            </w:r>
            <w:r w:rsidRPr="008D16A0">
              <w:t>references (articles from</w:t>
            </w:r>
            <w:r w:rsidR="00ED5CE7">
              <w:t xml:space="preserve"> highly ranked</w:t>
            </w:r>
            <w:r w:rsidRPr="008D16A0">
              <w:t xml:space="preserve"> journals and top-tier conferences).</w:t>
            </w:r>
          </w:p>
        </w:tc>
        <w:tc>
          <w:tcPr>
            <w:tcW w:w="4891" w:type="dxa"/>
            <w:tcBorders>
              <w:top w:val="single" w:sz="4" w:space="0" w:color="7F7F7F"/>
              <w:left w:val="single" w:sz="4" w:space="0" w:color="7F7F7F"/>
              <w:bottom w:val="single" w:sz="4" w:space="0" w:color="7F7F7F"/>
              <w:right w:val="single" w:sz="4" w:space="0" w:color="7F7F7F"/>
            </w:tcBorders>
            <w:shd w:val="clear" w:color="auto" w:fill="E5B8B7"/>
          </w:tcPr>
          <w:p w14:paraId="3012B637" w14:textId="77777777" w:rsidR="008D16A0" w:rsidRPr="008D16A0" w:rsidRDefault="008D16A0" w:rsidP="00A758A6">
            <w:r w:rsidRPr="008D16A0">
              <w:t>Referencing inaccessible sources, web pages, internal reports</w:t>
            </w:r>
          </w:p>
        </w:tc>
      </w:tr>
      <w:tr w:rsidR="008D16A0" w14:paraId="0AE243BB" w14:textId="77777777" w:rsidTr="008D3FFD">
        <w:trPr>
          <w:trHeight w:hRule="exact" w:val="889"/>
        </w:trPr>
        <w:tc>
          <w:tcPr>
            <w:tcW w:w="4891" w:type="dxa"/>
            <w:tcBorders>
              <w:top w:val="single" w:sz="4" w:space="0" w:color="7F7F7F"/>
              <w:left w:val="single" w:sz="4" w:space="0" w:color="7F7F7F"/>
              <w:bottom w:val="single" w:sz="4" w:space="0" w:color="7F7F7F"/>
              <w:right w:val="single" w:sz="4" w:space="0" w:color="7F7F7F"/>
            </w:tcBorders>
            <w:shd w:val="clear" w:color="auto" w:fill="B9FFB9"/>
          </w:tcPr>
          <w:p w14:paraId="6CE9C3FA" w14:textId="77777777" w:rsidR="008D16A0" w:rsidRPr="008D16A0" w:rsidRDefault="008D16A0" w:rsidP="00A758A6">
            <w:r w:rsidRPr="008D16A0">
              <w:t>Follow the structure given above.</w:t>
            </w:r>
          </w:p>
        </w:tc>
        <w:tc>
          <w:tcPr>
            <w:tcW w:w="4891" w:type="dxa"/>
            <w:tcBorders>
              <w:top w:val="single" w:sz="4" w:space="0" w:color="7F7F7F"/>
              <w:left w:val="single" w:sz="4" w:space="0" w:color="7F7F7F"/>
              <w:bottom w:val="single" w:sz="4" w:space="0" w:color="7F7F7F"/>
              <w:right w:val="single" w:sz="4" w:space="0" w:color="7F7F7F"/>
            </w:tcBorders>
            <w:shd w:val="clear" w:color="auto" w:fill="E5B8B7"/>
          </w:tcPr>
          <w:p w14:paraId="5F102EDA" w14:textId="77777777" w:rsidR="008D16A0" w:rsidRPr="008D16A0" w:rsidRDefault="008D16A0" w:rsidP="00A758A6">
            <w:r w:rsidRPr="008D16A0">
              <w:t>Copy any material without referencing the source</w:t>
            </w:r>
          </w:p>
        </w:tc>
      </w:tr>
      <w:tr w:rsidR="008D16A0" w14:paraId="5DB6C24C" w14:textId="77777777" w:rsidTr="008D3FFD">
        <w:trPr>
          <w:trHeight w:hRule="exact" w:val="565"/>
        </w:trPr>
        <w:tc>
          <w:tcPr>
            <w:tcW w:w="4891" w:type="dxa"/>
            <w:tcBorders>
              <w:top w:val="single" w:sz="4" w:space="0" w:color="7F7F7F"/>
              <w:left w:val="single" w:sz="4" w:space="0" w:color="7F7F7F"/>
              <w:bottom w:val="single" w:sz="4" w:space="0" w:color="7F7F7F"/>
              <w:right w:val="single" w:sz="4" w:space="0" w:color="7F7F7F"/>
            </w:tcBorders>
            <w:shd w:val="clear" w:color="auto" w:fill="B9FFB9"/>
          </w:tcPr>
          <w:p w14:paraId="254D0AF1" w14:textId="77777777" w:rsidR="008D16A0" w:rsidRPr="008D16A0" w:rsidRDefault="008D16A0" w:rsidP="00A758A6">
            <w:r w:rsidRPr="008D16A0">
              <w:t>Write in a precise and concise style.</w:t>
            </w:r>
          </w:p>
        </w:tc>
        <w:tc>
          <w:tcPr>
            <w:tcW w:w="4891" w:type="dxa"/>
            <w:tcBorders>
              <w:top w:val="single" w:sz="4" w:space="0" w:color="7F7F7F"/>
              <w:left w:val="single" w:sz="4" w:space="0" w:color="7F7F7F"/>
              <w:bottom w:val="single" w:sz="4" w:space="0" w:color="7F7F7F"/>
              <w:right w:val="single" w:sz="4" w:space="0" w:color="7F7F7F"/>
            </w:tcBorders>
            <w:shd w:val="clear" w:color="auto" w:fill="E5B8B7"/>
          </w:tcPr>
          <w:p w14:paraId="17A98743" w14:textId="77777777" w:rsidR="008D16A0" w:rsidRPr="008D16A0" w:rsidRDefault="008D16A0" w:rsidP="00A758A6">
            <w:r w:rsidRPr="008D16A0">
              <w:t>Use verbose or “flowery” language.</w:t>
            </w:r>
          </w:p>
        </w:tc>
      </w:tr>
      <w:tr w:rsidR="008D16A0" w14:paraId="28F62E0B" w14:textId="77777777" w:rsidTr="008D3FFD">
        <w:trPr>
          <w:trHeight w:hRule="exact" w:val="957"/>
        </w:trPr>
        <w:tc>
          <w:tcPr>
            <w:tcW w:w="4891" w:type="dxa"/>
            <w:tcBorders>
              <w:top w:val="single" w:sz="4" w:space="0" w:color="7F7F7F"/>
              <w:left w:val="single" w:sz="4" w:space="0" w:color="7F7F7F"/>
              <w:bottom w:val="single" w:sz="4" w:space="0" w:color="7F7F7F"/>
              <w:right w:val="single" w:sz="4" w:space="0" w:color="7F7F7F"/>
            </w:tcBorders>
            <w:shd w:val="clear" w:color="auto" w:fill="B9FFB9"/>
          </w:tcPr>
          <w:p w14:paraId="4748B6D9" w14:textId="77777777" w:rsidR="008D16A0" w:rsidRPr="008D16A0" w:rsidRDefault="008D16A0" w:rsidP="00A758A6">
            <w:r w:rsidRPr="008D16A0">
              <w:t>Keep close to the specified word ranges.</w:t>
            </w:r>
          </w:p>
        </w:tc>
        <w:tc>
          <w:tcPr>
            <w:tcW w:w="4891" w:type="dxa"/>
            <w:tcBorders>
              <w:top w:val="single" w:sz="4" w:space="0" w:color="7F7F7F"/>
              <w:left w:val="single" w:sz="4" w:space="0" w:color="7F7F7F"/>
              <w:bottom w:val="single" w:sz="4" w:space="0" w:color="7F7F7F"/>
              <w:right w:val="single" w:sz="4" w:space="0" w:color="7F7F7F"/>
            </w:tcBorders>
            <w:shd w:val="clear" w:color="auto" w:fill="E5B8B7"/>
          </w:tcPr>
          <w:p w14:paraId="4B9B897C" w14:textId="77777777" w:rsidR="008D16A0" w:rsidRPr="008D16A0" w:rsidRDefault="008D16A0" w:rsidP="00A758A6">
            <w:r w:rsidRPr="008D16A0">
              <w:t xml:space="preserve">Exceed </w:t>
            </w:r>
            <w:r w:rsidR="00ED5CE7">
              <w:t>5</w:t>
            </w:r>
            <w:r w:rsidRPr="008D16A0">
              <w:t xml:space="preserve">000 words total for the whole </w:t>
            </w:r>
            <w:r w:rsidR="00ED5CE7">
              <w:t>Proposal, and aim to keep the final version closer to 4000 words</w:t>
            </w:r>
          </w:p>
        </w:tc>
      </w:tr>
    </w:tbl>
    <w:p w14:paraId="0751273A" w14:textId="77777777" w:rsidR="00FD6E6F" w:rsidRDefault="00FD6E6F" w:rsidP="008D16A0">
      <w:pPr>
        <w:pStyle w:val="Heading1"/>
      </w:pPr>
      <w:r>
        <w:t>Submission</w:t>
      </w:r>
    </w:p>
    <w:p w14:paraId="4F5A9DA2" w14:textId="77777777" w:rsidR="009C21B2" w:rsidRDefault="009C21B2" w:rsidP="00D9306F">
      <w:pPr>
        <w:pStyle w:val="Heading2"/>
      </w:pPr>
      <w:r>
        <w:t>Research Question</w:t>
      </w:r>
      <w:r w:rsidR="00C85391">
        <w:t xml:space="preserve"> and ERC Selection</w:t>
      </w:r>
    </w:p>
    <w:p w14:paraId="625E2737" w14:textId="77777777" w:rsidR="00C85391" w:rsidRDefault="00C85391" w:rsidP="009C21B2">
      <w:pPr>
        <w:pStyle w:val="BodyText"/>
      </w:pPr>
      <w:r>
        <w:t>Submit</w:t>
      </w:r>
      <w:r w:rsidR="004D01A9">
        <w:t>,</w:t>
      </w:r>
      <w:r>
        <w:t xml:space="preserve"> </w:t>
      </w:r>
      <w:r w:rsidR="00806C5D">
        <w:t xml:space="preserve">through the dedicated </w:t>
      </w:r>
      <w:r w:rsidR="004D01A9">
        <w:t xml:space="preserve">portal in Moodle, </w:t>
      </w:r>
      <w:r>
        <w:t xml:space="preserve">the question </w:t>
      </w:r>
      <w:r w:rsidR="00806C5D">
        <w:t xml:space="preserve">for which </w:t>
      </w:r>
      <w:r>
        <w:t xml:space="preserve">your </w:t>
      </w:r>
      <w:r w:rsidR="00806C5D">
        <w:t xml:space="preserve">team </w:t>
      </w:r>
      <w:r w:rsidR="004D01A9">
        <w:t xml:space="preserve">intends to develop a </w:t>
      </w:r>
      <w:r>
        <w:t xml:space="preserve">research proposal aimed at </w:t>
      </w:r>
      <w:r w:rsidR="004D01A9">
        <w:t xml:space="preserve">providing an </w:t>
      </w:r>
      <w:r>
        <w:t>answer</w:t>
      </w:r>
      <w:r w:rsidR="004D01A9">
        <w:t xml:space="preserve">. </w:t>
      </w:r>
      <w:r w:rsidR="00ED5CE7">
        <w:t xml:space="preserve">You will have been asked to consider already the broad category of Challenge, and the specific, numbered </w:t>
      </w:r>
      <w:r w:rsidR="00806C5D">
        <w:t>ERC</w:t>
      </w:r>
      <w:r w:rsidR="00ED5CE7">
        <w:t>, as part of the team formation process</w:t>
      </w:r>
      <w:r w:rsidR="004D01A9">
        <w:t xml:space="preserve"> and your team should have agreed the category and ERC, if there was any dissent</w:t>
      </w:r>
      <w:r w:rsidR="00ED5CE7">
        <w:t>.</w:t>
      </w:r>
    </w:p>
    <w:p w14:paraId="5113613D" w14:textId="18536969" w:rsidR="009C21B2" w:rsidRDefault="000A2527" w:rsidP="009C21B2">
      <w:pPr>
        <w:pStyle w:val="BodyText"/>
      </w:pPr>
      <w:r>
        <w:t>Remember that your research question should not be something that can be answered by simply retrieving existing data but rather points to a gap in knowledge that your project will (help) fill. Answering the research question should</w:t>
      </w:r>
      <w:r w:rsidR="006928C0">
        <w:t xml:space="preserve"> not</w:t>
      </w:r>
      <w:r>
        <w:t xml:space="preserve"> just require you to assemble a set of facts/data but require the development and testing of theories that can predict or explain phenomena</w:t>
      </w:r>
      <w:r w:rsidR="004D01A9">
        <w:t xml:space="preserve"> – resea</w:t>
      </w:r>
      <w:r w:rsidR="00A36853">
        <w:t>r</w:t>
      </w:r>
      <w:r w:rsidR="004D01A9">
        <w:t>ch to be conducted</w:t>
      </w:r>
      <w:r>
        <w:t>.</w:t>
      </w:r>
    </w:p>
    <w:p w14:paraId="6F864F74" w14:textId="77777777" w:rsidR="00A23633" w:rsidRPr="009C21B2" w:rsidRDefault="00806C5D" w:rsidP="009C21B2">
      <w:pPr>
        <w:pStyle w:val="BodyText"/>
      </w:pPr>
      <w:r>
        <w:t>As highlighted already above, y</w:t>
      </w:r>
      <w:r w:rsidR="00A23633">
        <w:t>our research question should be concise</w:t>
      </w:r>
      <w:r>
        <w:t xml:space="preserve">, </w:t>
      </w:r>
      <w:r w:rsidR="004D01A9">
        <w:t>ultimately producing some kind of ’yes/no’ answer to which the outcome of research can point, and</w:t>
      </w:r>
      <w:r w:rsidR="00A23633">
        <w:t xml:space="preserve"> focused enough that it is answerable in a 12</w:t>
      </w:r>
      <w:r w:rsidR="006928C0">
        <w:t>-</w:t>
      </w:r>
      <w:r w:rsidR="00A23633">
        <w:t>month research project.</w:t>
      </w:r>
    </w:p>
    <w:p w14:paraId="0EA2FD5F" w14:textId="77777777" w:rsidR="00FD6E6F" w:rsidRDefault="00D9306F" w:rsidP="00D9306F">
      <w:pPr>
        <w:pStyle w:val="Heading2"/>
      </w:pPr>
      <w:r>
        <w:t xml:space="preserve">Draft </w:t>
      </w:r>
      <w:r w:rsidR="004D01A9">
        <w:t>Proposal</w:t>
      </w:r>
    </w:p>
    <w:p w14:paraId="1DDECC1A" w14:textId="77777777" w:rsidR="00B66508" w:rsidRDefault="00AE3B83" w:rsidP="00B66508">
      <w:pPr>
        <w:pStyle w:val="BodyText"/>
      </w:pPr>
      <w:r w:rsidRPr="00B66508">
        <w:t xml:space="preserve">For </w:t>
      </w:r>
      <w:r w:rsidR="004D01A9">
        <w:t xml:space="preserve">the </w:t>
      </w:r>
      <w:r w:rsidRPr="00B66508">
        <w:t>Draft, you should submit</w:t>
      </w:r>
      <w:r w:rsidR="004D01A9">
        <w:t>,</w:t>
      </w:r>
      <w:r w:rsidRPr="00B66508">
        <w:t xml:space="preserve"> </w:t>
      </w:r>
      <w:r w:rsidR="00ED5CE7" w:rsidRPr="004D01A9">
        <w:rPr>
          <w:i/>
          <w:iCs/>
        </w:rPr>
        <w:t>at least</w:t>
      </w:r>
      <w:r w:rsidR="004D01A9">
        <w:t>,</w:t>
      </w:r>
      <w:r w:rsidR="00ED5CE7">
        <w:t xml:space="preserve"> </w:t>
      </w:r>
      <w:r w:rsidR="005D1BD0" w:rsidRPr="00B66508">
        <w:t>t</w:t>
      </w:r>
      <w:r w:rsidRPr="00B66508">
        <w:t xml:space="preserve">he first stage of your </w:t>
      </w:r>
      <w:r w:rsidR="004D01A9">
        <w:t>P</w:t>
      </w:r>
      <w:r w:rsidRPr="00B66508">
        <w:t>roposal</w:t>
      </w:r>
      <w:r w:rsidR="004D01A9">
        <w:t>,</w:t>
      </w:r>
      <w:r w:rsidRPr="00B66508">
        <w:t xml:space="preserve"> consisting of Title, Introduction</w:t>
      </w:r>
      <w:r w:rsidR="00C232F8">
        <w:t>,</w:t>
      </w:r>
      <w:r w:rsidRPr="00B66508">
        <w:t xml:space="preserve"> </w:t>
      </w:r>
      <w:r w:rsidR="00026572" w:rsidRPr="00B66508">
        <w:t>Literature Review</w:t>
      </w:r>
      <w:r w:rsidR="00C232F8">
        <w:t xml:space="preserve">, and </w:t>
      </w:r>
      <w:r w:rsidR="00C232F8" w:rsidRPr="00C232F8">
        <w:t>Significance and Innovation</w:t>
      </w:r>
      <w:r w:rsidR="00ED5CE7">
        <w:t>, though if your team makes good progress, you can submit additional sections.</w:t>
      </w:r>
    </w:p>
    <w:p w14:paraId="0748C9D4" w14:textId="77777777" w:rsidR="00C85391" w:rsidRPr="00B66508" w:rsidRDefault="00C85391" w:rsidP="00B66508">
      <w:pPr>
        <w:pStyle w:val="BodyText"/>
      </w:pPr>
      <w:r>
        <w:t xml:space="preserve">You need to submit a copy of </w:t>
      </w:r>
      <w:r w:rsidR="00BB4BCC">
        <w:t xml:space="preserve">the </w:t>
      </w:r>
      <w:r>
        <w:t>Draft</w:t>
      </w:r>
      <w:r w:rsidR="00BB4BCC">
        <w:t xml:space="preserve"> </w:t>
      </w:r>
      <w:r w:rsidR="004D01A9">
        <w:t>Proposal</w:t>
      </w:r>
      <w:r>
        <w:t xml:space="preserve"> to </w:t>
      </w:r>
      <w:r w:rsidR="004D01A9">
        <w:t>three portals, a PDF version to t</w:t>
      </w:r>
      <w:r>
        <w:t>he “</w:t>
      </w:r>
      <w:r w:rsidRPr="00C85391">
        <w:t xml:space="preserve">Draft </w:t>
      </w:r>
      <w:r w:rsidR="00BB4BCC">
        <w:t>Re</w:t>
      </w:r>
      <w:r w:rsidR="004D01A9">
        <w:t xml:space="preserve">search Proposal </w:t>
      </w:r>
      <w:r w:rsidRPr="00C85391">
        <w:t>submission for similarity check</w:t>
      </w:r>
      <w:r w:rsidR="00226008">
        <w:t xml:space="preserve"> (Turnitin)</w:t>
      </w:r>
      <w:r>
        <w:t>”</w:t>
      </w:r>
      <w:r w:rsidR="004D01A9">
        <w:t>,</w:t>
      </w:r>
      <w:r>
        <w:t xml:space="preserve"> </w:t>
      </w:r>
      <w:r w:rsidR="004D01A9">
        <w:t xml:space="preserve">a Word version to the </w:t>
      </w:r>
      <w:r>
        <w:t>“</w:t>
      </w:r>
      <w:r w:rsidRPr="00C85391">
        <w:t xml:space="preserve">Draft </w:t>
      </w:r>
      <w:r w:rsidR="004D01A9">
        <w:t>Research Proposal</w:t>
      </w:r>
      <w:r w:rsidR="00BB4BCC">
        <w:t xml:space="preserve"> </w:t>
      </w:r>
      <w:r w:rsidRPr="00C85391">
        <w:t>submission for peer review</w:t>
      </w:r>
      <w:r w:rsidR="00226008">
        <w:t xml:space="preserve"> (Workshop)</w:t>
      </w:r>
      <w:r>
        <w:t xml:space="preserve">” </w:t>
      </w:r>
      <w:r w:rsidR="004D01A9">
        <w:t>and a Word version to the “</w:t>
      </w:r>
      <w:r w:rsidR="004D01A9" w:rsidRPr="00C85391">
        <w:t xml:space="preserve">Draft </w:t>
      </w:r>
      <w:r w:rsidR="004D01A9">
        <w:t xml:space="preserve">Research Proposal </w:t>
      </w:r>
      <w:r w:rsidR="004D01A9" w:rsidRPr="00C85391">
        <w:t xml:space="preserve">submission for </w:t>
      </w:r>
      <w:r w:rsidR="004D01A9">
        <w:t xml:space="preserve">TA feedback (Assignment)” </w:t>
      </w:r>
      <w:r>
        <w:t xml:space="preserve">activities on Moodle. The closing date </w:t>
      </w:r>
      <w:r w:rsidR="004D01A9">
        <w:t xml:space="preserve">and time </w:t>
      </w:r>
      <w:r>
        <w:t xml:space="preserve">for </w:t>
      </w:r>
      <w:r w:rsidR="004D01A9">
        <w:t>all</w:t>
      </w:r>
      <w:r>
        <w:t xml:space="preserve"> </w:t>
      </w:r>
      <w:r w:rsidR="009F7EB2">
        <w:t>submissions</w:t>
      </w:r>
      <w:r>
        <w:t xml:space="preserve"> is the same</w:t>
      </w:r>
      <w:r w:rsidR="009F7EB2">
        <w:t>.</w:t>
      </w:r>
    </w:p>
    <w:p w14:paraId="0E738F54" w14:textId="77777777" w:rsidR="00D9306F" w:rsidRDefault="00D9306F" w:rsidP="00D9306F">
      <w:pPr>
        <w:pStyle w:val="Heading2"/>
      </w:pPr>
      <w:r>
        <w:lastRenderedPageBreak/>
        <w:t xml:space="preserve">Final </w:t>
      </w:r>
      <w:r w:rsidR="008D6A82">
        <w:t>Proposal</w:t>
      </w:r>
    </w:p>
    <w:p w14:paraId="024E3DAB" w14:textId="77777777" w:rsidR="002B2B54" w:rsidRDefault="004E73A5" w:rsidP="002B2B54">
      <w:pPr>
        <w:pStyle w:val="BodyText"/>
      </w:pPr>
      <w:r>
        <w:t xml:space="preserve">For the final </w:t>
      </w:r>
      <w:r w:rsidR="008D6A82">
        <w:t>submission</w:t>
      </w:r>
      <w:r>
        <w:t xml:space="preserve">, you </w:t>
      </w:r>
      <w:r w:rsidR="008D6A82">
        <w:t>must provide</w:t>
      </w:r>
      <w:r w:rsidR="008C09D4">
        <w:t xml:space="preserve"> the </w:t>
      </w:r>
      <w:r w:rsidR="00A16A2F">
        <w:t>definitive version</w:t>
      </w:r>
      <w:r w:rsidR="008C09D4">
        <w:t xml:space="preserve"> of all sections specified in the </w:t>
      </w:r>
      <w:r w:rsidR="006928C0">
        <w:t xml:space="preserve">Final </w:t>
      </w:r>
      <w:r w:rsidR="008D6A82">
        <w:t>Proposal</w:t>
      </w:r>
      <w:r w:rsidR="008C09D4">
        <w:t xml:space="preserve"> </w:t>
      </w:r>
      <w:r w:rsidR="008D6A82">
        <w:t>s</w:t>
      </w:r>
      <w:r w:rsidR="008C09D4">
        <w:t>tructure</w:t>
      </w:r>
      <w:r w:rsidR="006928C0">
        <w:t xml:space="preserve"> given above</w:t>
      </w:r>
      <w:r w:rsidR="008C09D4">
        <w:t>.</w:t>
      </w:r>
    </w:p>
    <w:p w14:paraId="0EA08CC9" w14:textId="77777777" w:rsidR="00BB4BCC" w:rsidRDefault="00BB4BCC" w:rsidP="00BB4BCC">
      <w:pPr>
        <w:pStyle w:val="BodyText"/>
      </w:pPr>
      <w:r>
        <w:t xml:space="preserve">While preparing your final version, you should consider the comments/suggestions you received for the Draft, from teachers and peers. </w:t>
      </w:r>
      <w:r w:rsidR="008D6A82">
        <w:t xml:space="preserve">As highlighted above, the final version for marking by TAs must be a marked-up version, showing how you have improved your work from draft to final. You can also include </w:t>
      </w:r>
      <w:r>
        <w:t xml:space="preserve">an </w:t>
      </w:r>
      <w:r w:rsidR="00ED5CE7">
        <w:t>A</w:t>
      </w:r>
      <w:r>
        <w:t xml:space="preserve">ppendix </w:t>
      </w:r>
      <w:r w:rsidR="008D6A82">
        <w:t>if you have dealt with more general comments, requiring changes or impr</w:t>
      </w:r>
      <w:r w:rsidR="00CD35DA">
        <w:t>o</w:t>
      </w:r>
      <w:r w:rsidR="008D6A82">
        <w:t xml:space="preserve">vements </w:t>
      </w:r>
      <w:r w:rsidR="00CD35DA">
        <w:t>in multiple places.</w:t>
      </w:r>
    </w:p>
    <w:p w14:paraId="4045AF52" w14:textId="3163288D" w:rsidR="00BB4BCC" w:rsidRPr="00B66508" w:rsidRDefault="00BB4BCC" w:rsidP="00BB4BCC">
      <w:pPr>
        <w:pStyle w:val="BodyText"/>
      </w:pPr>
      <w:r>
        <w:t xml:space="preserve">You need to submit a PDF copy of the </w:t>
      </w:r>
      <w:r w:rsidR="00CD35DA">
        <w:t xml:space="preserve">final version of the </w:t>
      </w:r>
      <w:r>
        <w:t>Re</w:t>
      </w:r>
      <w:r w:rsidR="00CD35DA">
        <w:t xml:space="preserve">search Proposal </w:t>
      </w:r>
      <w:r>
        <w:t>to the “</w:t>
      </w:r>
      <w:r w:rsidR="005A0AFF">
        <w:t>Final</w:t>
      </w:r>
      <w:r w:rsidR="00CD35DA" w:rsidRPr="00C85391">
        <w:t xml:space="preserve"> </w:t>
      </w:r>
      <w:r w:rsidR="00CD35DA">
        <w:t>Research Proposal</w:t>
      </w:r>
      <w:r w:rsidR="00670073">
        <w:t xml:space="preserve"> -</w:t>
      </w:r>
      <w:r w:rsidR="00CD35DA">
        <w:t xml:space="preserve"> </w:t>
      </w:r>
      <w:r w:rsidR="00CD35DA" w:rsidRPr="00C85391">
        <w:t>submission for similarity check</w:t>
      </w:r>
      <w:r>
        <w:t>” and</w:t>
      </w:r>
      <w:r w:rsidR="00670073">
        <w:t xml:space="preserve"> a word version to the</w:t>
      </w:r>
      <w:r>
        <w:t xml:space="preserve"> “</w:t>
      </w:r>
      <w:r w:rsidR="00CD35DA">
        <w:t>Final</w:t>
      </w:r>
      <w:r w:rsidR="00CD35DA" w:rsidRPr="00C85391">
        <w:t xml:space="preserve"> </w:t>
      </w:r>
      <w:r w:rsidR="00CD35DA">
        <w:t xml:space="preserve">Research Proposal </w:t>
      </w:r>
      <w:r w:rsidR="00CD35DA" w:rsidRPr="00C85391">
        <w:t xml:space="preserve">submission for </w:t>
      </w:r>
      <w:r w:rsidR="00670073">
        <w:rPr>
          <w:rFonts w:hint="eastAsia"/>
          <w:lang w:eastAsia="zh-CN"/>
        </w:rPr>
        <w:t>marking</w:t>
      </w:r>
      <w:r>
        <w:t xml:space="preserve">” activities on Moodle. The closing date </w:t>
      </w:r>
      <w:r w:rsidR="00CD35DA">
        <w:t xml:space="preserve">and time </w:t>
      </w:r>
      <w:r>
        <w:t xml:space="preserve">for both submissions is </w:t>
      </w:r>
      <w:r w:rsidR="00CD35DA">
        <w:t xml:space="preserve">to </w:t>
      </w:r>
      <w:r w:rsidR="00360D64">
        <w:t>b</w:t>
      </w:r>
      <w:r w:rsidR="00CD35DA">
        <w:t xml:space="preserve">e negotiated, but they will be </w:t>
      </w:r>
      <w:r>
        <w:t>the same.</w:t>
      </w:r>
    </w:p>
    <w:p w14:paraId="4C63C563" w14:textId="77777777" w:rsidR="008D16A0" w:rsidRDefault="00E039A9" w:rsidP="008D16A0">
      <w:pPr>
        <w:pStyle w:val="Heading1"/>
      </w:pPr>
      <w:r>
        <w:t>Assessment criteria</w:t>
      </w:r>
    </w:p>
    <w:p w14:paraId="2A9856AF" w14:textId="6AC45346" w:rsidR="008D16A0" w:rsidRDefault="008D16A0" w:rsidP="00263629">
      <w:pPr>
        <w:pStyle w:val="BodyText"/>
      </w:pPr>
      <w:r>
        <w:t>The</w:t>
      </w:r>
      <w:r w:rsidRPr="008D16A0">
        <w:t xml:space="preserve"> Re</w:t>
      </w:r>
      <w:r w:rsidR="00DC3220">
        <w:t>search Proposal</w:t>
      </w:r>
      <w:r>
        <w:t xml:space="preserve"> is worth</w:t>
      </w:r>
      <w:r w:rsidRPr="008D16A0">
        <w:t xml:space="preserve"> </w:t>
      </w:r>
      <w:r w:rsidR="007E3447">
        <w:t>6</w:t>
      </w:r>
      <w:r w:rsidR="00DC3220">
        <w:t>0</w:t>
      </w:r>
      <w:r>
        <w:t>% of your</w:t>
      </w:r>
      <w:r w:rsidRPr="008D16A0">
        <w:t xml:space="preserve"> </w:t>
      </w:r>
      <w:r>
        <w:t>final course mark.</w:t>
      </w:r>
      <w:r w:rsidRPr="008D16A0">
        <w:t xml:space="preserve"> </w:t>
      </w:r>
      <w:r w:rsidR="00027BBB">
        <w:t xml:space="preserve">All marking will be performed according to the rubrics included below. </w:t>
      </w:r>
      <w:r>
        <w:t>The</w:t>
      </w:r>
      <w:r w:rsidRPr="008D16A0">
        <w:t xml:space="preserve"> </w:t>
      </w:r>
      <w:r w:rsidR="000644E8">
        <w:t xml:space="preserve">marks are spread across the </w:t>
      </w:r>
      <w:r w:rsidR="00027BBB">
        <w:t xml:space="preserve">three </w:t>
      </w:r>
      <w:r w:rsidR="000644E8">
        <w:t>submission</w:t>
      </w:r>
      <w:r w:rsidR="00E84C5D">
        <w:t>s</w:t>
      </w:r>
      <w:r w:rsidR="000644E8">
        <w:t xml:space="preserve"> as follows</w:t>
      </w:r>
      <w:r w:rsidR="00CD35DA">
        <w:t>.</w:t>
      </w:r>
    </w:p>
    <w:tbl>
      <w:tblPr>
        <w:tblStyle w:val="LightGrid"/>
        <w:tblW w:w="0" w:type="auto"/>
        <w:jc w:val="center"/>
        <w:tblLook w:val="07E0" w:firstRow="1" w:lastRow="1" w:firstColumn="1" w:lastColumn="1" w:noHBand="1" w:noVBand="1"/>
      </w:tblPr>
      <w:tblGrid>
        <w:gridCol w:w="3676"/>
        <w:gridCol w:w="1134"/>
      </w:tblGrid>
      <w:tr w:rsidR="00335685" w14:paraId="729CEAD4" w14:textId="77777777" w:rsidTr="00CD35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76" w:type="dxa"/>
          </w:tcPr>
          <w:p w14:paraId="31424ABF" w14:textId="77777777" w:rsidR="00335685" w:rsidRPr="003B4E20" w:rsidRDefault="00335685" w:rsidP="00132F52">
            <w:r>
              <w:t>Marks</w:t>
            </w:r>
          </w:p>
        </w:tc>
        <w:tc>
          <w:tcPr>
            <w:cnfStyle w:val="000100000000" w:firstRow="0" w:lastRow="0" w:firstColumn="0" w:lastColumn="1" w:oddVBand="0" w:evenVBand="0" w:oddHBand="0" w:evenHBand="0" w:firstRowFirstColumn="0" w:firstRowLastColumn="0" w:lastRowFirstColumn="0" w:lastRowLastColumn="0"/>
            <w:tcW w:w="1134" w:type="dxa"/>
          </w:tcPr>
          <w:p w14:paraId="573A4CB0" w14:textId="77777777" w:rsidR="00335685" w:rsidRPr="003B4E20" w:rsidRDefault="00335685" w:rsidP="00C80757">
            <w:pPr>
              <w:jc w:val="center"/>
            </w:pPr>
            <w:r>
              <w:t>Marks</w:t>
            </w:r>
          </w:p>
        </w:tc>
      </w:tr>
      <w:tr w:rsidR="00335685" w14:paraId="400CC956" w14:textId="77777777" w:rsidTr="00CD35DA">
        <w:trPr>
          <w:jc w:val="center"/>
        </w:trPr>
        <w:tc>
          <w:tcPr>
            <w:cnfStyle w:val="001000000000" w:firstRow="0" w:lastRow="0" w:firstColumn="1" w:lastColumn="0" w:oddVBand="0" w:evenVBand="0" w:oddHBand="0" w:evenHBand="0" w:firstRowFirstColumn="0" w:firstRowLastColumn="0" w:lastRowFirstColumn="0" w:lastRowLastColumn="0"/>
            <w:tcW w:w="3676" w:type="dxa"/>
          </w:tcPr>
          <w:p w14:paraId="08E9C0A1" w14:textId="77777777" w:rsidR="00335685" w:rsidRPr="003B4E20" w:rsidRDefault="00335685" w:rsidP="00132F52">
            <w:r>
              <w:t xml:space="preserve">Research </w:t>
            </w:r>
            <w:r w:rsidR="001E448F">
              <w:t>q</w:t>
            </w:r>
            <w:r>
              <w:t>uestion</w:t>
            </w:r>
          </w:p>
        </w:tc>
        <w:tc>
          <w:tcPr>
            <w:cnfStyle w:val="000100000000" w:firstRow="0" w:lastRow="0" w:firstColumn="0" w:lastColumn="1" w:oddVBand="0" w:evenVBand="0" w:oddHBand="0" w:evenHBand="0" w:firstRowFirstColumn="0" w:firstRowLastColumn="0" w:lastRowFirstColumn="0" w:lastRowLastColumn="0"/>
            <w:tcW w:w="1134" w:type="dxa"/>
          </w:tcPr>
          <w:p w14:paraId="0A8F8C7A" w14:textId="77777777" w:rsidR="00335685" w:rsidRPr="003B4E20" w:rsidRDefault="00DC3220" w:rsidP="00C80757">
            <w:pPr>
              <w:jc w:val="center"/>
            </w:pPr>
            <w:r>
              <w:t>5</w:t>
            </w:r>
          </w:p>
        </w:tc>
      </w:tr>
      <w:tr w:rsidR="00335685" w14:paraId="0FA05B74" w14:textId="77777777" w:rsidTr="00CD35DA">
        <w:trPr>
          <w:jc w:val="center"/>
        </w:trPr>
        <w:tc>
          <w:tcPr>
            <w:cnfStyle w:val="001000000000" w:firstRow="0" w:lastRow="0" w:firstColumn="1" w:lastColumn="0" w:oddVBand="0" w:evenVBand="0" w:oddHBand="0" w:evenHBand="0" w:firstRowFirstColumn="0" w:firstRowLastColumn="0" w:lastRowFirstColumn="0" w:lastRowLastColumn="0"/>
            <w:tcW w:w="3676" w:type="dxa"/>
          </w:tcPr>
          <w:p w14:paraId="4594B7BE" w14:textId="77777777" w:rsidR="00335685" w:rsidRPr="003B4E20" w:rsidRDefault="00335685" w:rsidP="00132F52">
            <w:r w:rsidRPr="003B4E20">
              <w:t xml:space="preserve">Draft </w:t>
            </w:r>
            <w:r w:rsidR="00CD35DA">
              <w:t>Proposal</w:t>
            </w:r>
          </w:p>
        </w:tc>
        <w:tc>
          <w:tcPr>
            <w:cnfStyle w:val="000100000000" w:firstRow="0" w:lastRow="0" w:firstColumn="0" w:lastColumn="1" w:oddVBand="0" w:evenVBand="0" w:oddHBand="0" w:evenHBand="0" w:firstRowFirstColumn="0" w:firstRowLastColumn="0" w:lastRowFirstColumn="0" w:lastRowLastColumn="0"/>
            <w:tcW w:w="1134" w:type="dxa"/>
          </w:tcPr>
          <w:p w14:paraId="7559C325" w14:textId="18AA2AFF" w:rsidR="00335685" w:rsidRPr="003B4E20" w:rsidRDefault="007E3447" w:rsidP="00C80757">
            <w:pPr>
              <w:jc w:val="center"/>
            </w:pPr>
            <w:r>
              <w:t>20</w:t>
            </w:r>
          </w:p>
        </w:tc>
      </w:tr>
      <w:tr w:rsidR="005A570C" w14:paraId="4D405854" w14:textId="77777777" w:rsidTr="00CD35DA">
        <w:trPr>
          <w:jc w:val="center"/>
        </w:trPr>
        <w:tc>
          <w:tcPr>
            <w:cnfStyle w:val="001000000000" w:firstRow="0" w:lastRow="0" w:firstColumn="1" w:lastColumn="0" w:oddVBand="0" w:evenVBand="0" w:oddHBand="0" w:evenHBand="0" w:firstRowFirstColumn="0" w:firstRowLastColumn="0" w:lastRowFirstColumn="0" w:lastRowLastColumn="0"/>
            <w:tcW w:w="3676" w:type="dxa"/>
          </w:tcPr>
          <w:p w14:paraId="1010C743" w14:textId="77777777" w:rsidR="005A570C" w:rsidRPr="004862A9" w:rsidRDefault="005A570C" w:rsidP="00132F52">
            <w:r>
              <w:t xml:space="preserve">Peer review – draft </w:t>
            </w:r>
            <w:r w:rsidR="00CD35DA">
              <w:t>Proposal</w:t>
            </w:r>
          </w:p>
        </w:tc>
        <w:tc>
          <w:tcPr>
            <w:cnfStyle w:val="000100000000" w:firstRow="0" w:lastRow="0" w:firstColumn="0" w:lastColumn="1" w:oddVBand="0" w:evenVBand="0" w:oddHBand="0" w:evenHBand="0" w:firstRowFirstColumn="0" w:firstRowLastColumn="0" w:lastRowFirstColumn="0" w:lastRowLastColumn="0"/>
            <w:tcW w:w="1134" w:type="dxa"/>
          </w:tcPr>
          <w:p w14:paraId="6EB913FA" w14:textId="77777777" w:rsidR="005A570C" w:rsidRDefault="005A570C" w:rsidP="00C80757">
            <w:pPr>
              <w:jc w:val="center"/>
            </w:pPr>
            <w:r>
              <w:t>5</w:t>
            </w:r>
          </w:p>
        </w:tc>
      </w:tr>
      <w:tr w:rsidR="008C1DBC" w14:paraId="2A786C8D" w14:textId="77777777" w:rsidTr="00CD35DA">
        <w:trPr>
          <w:jc w:val="center"/>
        </w:trPr>
        <w:tc>
          <w:tcPr>
            <w:cnfStyle w:val="001000000000" w:firstRow="0" w:lastRow="0" w:firstColumn="1" w:lastColumn="0" w:oddVBand="0" w:evenVBand="0" w:oddHBand="0" w:evenHBand="0" w:firstRowFirstColumn="0" w:firstRowLastColumn="0" w:lastRowFirstColumn="0" w:lastRowLastColumn="0"/>
            <w:tcW w:w="3676" w:type="dxa"/>
          </w:tcPr>
          <w:p w14:paraId="573AAFF2" w14:textId="0A5D4642" w:rsidR="008C1DBC" w:rsidRDefault="008C1DBC" w:rsidP="008C1DBC">
            <w:r w:rsidRPr="004862A9">
              <w:t xml:space="preserve">Final </w:t>
            </w:r>
            <w:r>
              <w:t>Proposal</w:t>
            </w:r>
          </w:p>
        </w:tc>
        <w:tc>
          <w:tcPr>
            <w:cnfStyle w:val="000100000000" w:firstRow="0" w:lastRow="0" w:firstColumn="0" w:lastColumn="1" w:oddVBand="0" w:evenVBand="0" w:oddHBand="0" w:evenHBand="0" w:firstRowFirstColumn="0" w:firstRowLastColumn="0" w:lastRowFirstColumn="0" w:lastRowLastColumn="0"/>
            <w:tcW w:w="1134" w:type="dxa"/>
          </w:tcPr>
          <w:p w14:paraId="017CC404" w14:textId="375CF81E" w:rsidR="008C1DBC" w:rsidRDefault="008C1DBC" w:rsidP="008C1DBC">
            <w:pPr>
              <w:jc w:val="center"/>
            </w:pPr>
            <w:r>
              <w:t>25</w:t>
            </w:r>
          </w:p>
        </w:tc>
      </w:tr>
      <w:tr w:rsidR="008C1DBC" w14:paraId="5C745C32" w14:textId="77777777" w:rsidTr="00CD35DA">
        <w:trPr>
          <w:jc w:val="center"/>
        </w:trPr>
        <w:tc>
          <w:tcPr>
            <w:cnfStyle w:val="001000000000" w:firstRow="0" w:lastRow="0" w:firstColumn="1" w:lastColumn="0" w:oddVBand="0" w:evenVBand="0" w:oddHBand="0" w:evenHBand="0" w:firstRowFirstColumn="0" w:firstRowLastColumn="0" w:lastRowFirstColumn="0" w:lastRowLastColumn="0"/>
            <w:tcW w:w="3676" w:type="dxa"/>
          </w:tcPr>
          <w:p w14:paraId="388967C2" w14:textId="77777777" w:rsidR="008C1DBC" w:rsidRPr="004862A9" w:rsidRDefault="008C1DBC" w:rsidP="008C1DBC">
            <w:r>
              <w:t>Peer evaluation – team members</w:t>
            </w:r>
          </w:p>
        </w:tc>
        <w:tc>
          <w:tcPr>
            <w:cnfStyle w:val="000100000000" w:firstRow="0" w:lastRow="0" w:firstColumn="0" w:lastColumn="1" w:oddVBand="0" w:evenVBand="0" w:oddHBand="0" w:evenHBand="0" w:firstRowFirstColumn="0" w:firstRowLastColumn="0" w:lastRowFirstColumn="0" w:lastRowLastColumn="0"/>
            <w:tcW w:w="1134" w:type="dxa"/>
          </w:tcPr>
          <w:p w14:paraId="0A5E3DC5" w14:textId="77777777" w:rsidR="008C1DBC" w:rsidRDefault="008C1DBC" w:rsidP="008C1DBC">
            <w:pPr>
              <w:jc w:val="center"/>
            </w:pPr>
            <w:r>
              <w:t>5</w:t>
            </w:r>
          </w:p>
        </w:tc>
      </w:tr>
      <w:tr w:rsidR="008C1DBC" w14:paraId="62DC4E13" w14:textId="77777777" w:rsidTr="00CD35DA">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76" w:type="dxa"/>
          </w:tcPr>
          <w:p w14:paraId="7701DBC1" w14:textId="77777777" w:rsidR="008C1DBC" w:rsidRPr="004862A9" w:rsidRDefault="008C1DBC" w:rsidP="008C1DBC">
            <w:r>
              <w:t>Total</w:t>
            </w:r>
          </w:p>
        </w:tc>
        <w:tc>
          <w:tcPr>
            <w:cnfStyle w:val="000100000000" w:firstRow="0" w:lastRow="0" w:firstColumn="0" w:lastColumn="1" w:oddVBand="0" w:evenVBand="0" w:oddHBand="0" w:evenHBand="0" w:firstRowFirstColumn="0" w:firstRowLastColumn="0" w:lastRowFirstColumn="0" w:lastRowLastColumn="0"/>
            <w:tcW w:w="1134" w:type="dxa"/>
          </w:tcPr>
          <w:p w14:paraId="1D58630B" w14:textId="0F89AEC5" w:rsidR="008C1DBC" w:rsidRDefault="008C1DBC" w:rsidP="008C1DBC">
            <w:pPr>
              <w:jc w:val="center"/>
            </w:pPr>
            <w:r>
              <w:t>60</w:t>
            </w:r>
          </w:p>
        </w:tc>
      </w:tr>
    </w:tbl>
    <w:p w14:paraId="38AC07C5" w14:textId="77777777" w:rsidR="000644E8" w:rsidRDefault="000644E8" w:rsidP="000644E8">
      <w:pPr>
        <w:pStyle w:val="BodyText"/>
      </w:pPr>
    </w:p>
    <w:p w14:paraId="3AB2D461" w14:textId="77777777" w:rsidR="00A130B3" w:rsidRDefault="00A130B3" w:rsidP="00A130B3">
      <w:pPr>
        <w:pStyle w:val="Heading2"/>
      </w:pPr>
      <w:r>
        <w:t>Working in a team</w:t>
      </w:r>
    </w:p>
    <w:p w14:paraId="798A4F79" w14:textId="072DAF6B" w:rsidR="001A555E" w:rsidRDefault="001E448F" w:rsidP="00263629">
      <w:pPr>
        <w:pStyle w:val="BodyText"/>
      </w:pPr>
      <w:r>
        <w:t xml:space="preserve">Students </w:t>
      </w:r>
      <w:r w:rsidR="00CD35DA">
        <w:t xml:space="preserve">will </w:t>
      </w:r>
      <w:r w:rsidR="00C10DC1">
        <w:t>b</w:t>
      </w:r>
      <w:r w:rsidR="00CD35DA">
        <w:t>e assigned to and, as much as possi</w:t>
      </w:r>
      <w:r w:rsidR="00C10DC1">
        <w:t>b</w:t>
      </w:r>
      <w:r w:rsidR="00CD35DA">
        <w:t>le (circumstances permitting)</w:t>
      </w:r>
      <w:r w:rsidR="00C10DC1">
        <w:t>,</w:t>
      </w:r>
      <w:r w:rsidR="00CD35DA">
        <w:t xml:space="preserve"> </w:t>
      </w:r>
      <w:r w:rsidR="000426C8">
        <w:t xml:space="preserve">must work </w:t>
      </w:r>
      <w:r>
        <w:t>in a team</w:t>
      </w:r>
      <w:r w:rsidR="000426C8">
        <w:t xml:space="preserve"> of </w:t>
      </w:r>
      <w:r w:rsidR="005A570C">
        <w:t>4</w:t>
      </w:r>
      <w:r w:rsidR="000426C8">
        <w:t>-</w:t>
      </w:r>
      <w:r w:rsidR="009D4344">
        <w:t>6</w:t>
      </w:r>
      <w:r w:rsidR="000426C8">
        <w:t xml:space="preserve"> members, aligned with one of the course learning outcomes, around teamwork</w:t>
      </w:r>
      <w:r>
        <w:t xml:space="preserve">. </w:t>
      </w:r>
      <w:r w:rsidR="000426C8">
        <w:t>The number of members has been chosen to create a team dynamic, while not being so large that logistic problems are likely to arise</w:t>
      </w:r>
      <w:r w:rsidR="005A570C">
        <w:t xml:space="preserve"> and also, not creating too many group</w:t>
      </w:r>
      <w:r w:rsidR="00683930">
        <w:t>s (as a logistic issue in the course)</w:t>
      </w:r>
      <w:r w:rsidR="000426C8">
        <w:t>. Working alone</w:t>
      </w:r>
      <w:r w:rsidR="00C10DC1">
        <w:t xml:space="preserve"> is completely unacceptable</w:t>
      </w:r>
      <w:r w:rsidR="000426C8">
        <w:t xml:space="preserve">, </w:t>
      </w:r>
      <w:r w:rsidR="00C10DC1">
        <w:t xml:space="preserve">and requesting to working </w:t>
      </w:r>
      <w:r w:rsidR="000426C8">
        <w:t>in a pair</w:t>
      </w:r>
      <w:r w:rsidR="00C10DC1">
        <w:t xml:space="preserve"> or trio (2-3)</w:t>
      </w:r>
      <w:r w:rsidR="000426C8">
        <w:t xml:space="preserve">, is </w:t>
      </w:r>
      <w:r w:rsidR="00C10DC1">
        <w:t xml:space="preserve">typically </w:t>
      </w:r>
      <w:r w:rsidR="000426C8">
        <w:t>unacceptable</w:t>
      </w:r>
      <w:r w:rsidR="00C10DC1">
        <w:t xml:space="preserve"> except under exceptional circumstances</w:t>
      </w:r>
      <w:r w:rsidR="000426C8">
        <w:t>, as th</w:t>
      </w:r>
      <w:r w:rsidR="00C10DC1">
        <w:t>is, particularly solo work,</w:t>
      </w:r>
      <w:r w:rsidR="000426C8">
        <w:t xml:space="preserve"> does not meet the learning outcome requirements of the course. Teams will be formed by me, the Course Coordinator, based on characteristics of team members derived from questions asked of you in an online survey</w:t>
      </w:r>
      <w:r w:rsidR="00683930">
        <w:t xml:space="preserve"> (details to be advised separately</w:t>
      </w:r>
      <w:r w:rsidR="00C10DC1">
        <w:t>, through Moodle</w:t>
      </w:r>
      <w:r w:rsidR="00683930">
        <w:t>)</w:t>
      </w:r>
      <w:r w:rsidR="000426C8">
        <w:t xml:space="preserve">. The survey questions </w:t>
      </w:r>
      <w:r w:rsidR="00C10DC1">
        <w:t>have</w:t>
      </w:r>
      <w:r w:rsidR="000426C8">
        <w:t xml:space="preserve"> be</w:t>
      </w:r>
      <w:r w:rsidR="00C10DC1">
        <w:t>en</w:t>
      </w:r>
      <w:r w:rsidR="000426C8">
        <w:t xml:space="preserve"> negotiated between staff and students, with the aim to create groups that have key similarities and differences. Online facilities will be provided to facilitate your interaction, but your team may need to find further, creative solutions to enable your team work (collaboration). As</w:t>
      </w:r>
      <w:r w:rsidR="009C326F">
        <w:t xml:space="preserve"> part of a team, you will complete a</w:t>
      </w:r>
      <w:r w:rsidR="000426C8">
        <w:t>n</w:t>
      </w:r>
      <w:r w:rsidR="009C326F">
        <w:t xml:space="preserve"> </w:t>
      </w:r>
      <w:r w:rsidR="000426C8">
        <w:t xml:space="preserve">evaluation of your </w:t>
      </w:r>
      <w:r w:rsidR="009C326F">
        <w:t>team</w:t>
      </w:r>
      <w:r w:rsidR="000426C8">
        <w:t xml:space="preserve"> members, along with submission of the final version of the Research Proposal, and that evaluation </w:t>
      </w:r>
      <w:r w:rsidR="0056776B">
        <w:t>may</w:t>
      </w:r>
      <w:r w:rsidR="00C10DC1">
        <w:t>,</w:t>
      </w:r>
      <w:r w:rsidR="0056776B">
        <w:t xml:space="preserve"> </w:t>
      </w:r>
      <w:r w:rsidR="00C10DC1">
        <w:t xml:space="preserve">and indeed has been </w:t>
      </w:r>
      <w:r w:rsidR="0056776B">
        <w:t xml:space="preserve">be used to adjust marks to reflect </w:t>
      </w:r>
      <w:r w:rsidR="000426C8">
        <w:t xml:space="preserve">individual </w:t>
      </w:r>
      <w:r w:rsidR="0056776B">
        <w:t>student contributions to the team</w:t>
      </w:r>
      <w:r w:rsidR="00683930">
        <w:t xml:space="preserve"> outcome</w:t>
      </w:r>
      <w:r w:rsidR="0056776B">
        <w:t>.</w:t>
      </w:r>
      <w:r w:rsidR="00683930">
        <w:t xml:space="preserve"> </w:t>
      </w:r>
      <w:r w:rsidR="000426C8">
        <w:t xml:space="preserve"> All of these processes reflect the professional world, seeing people working in teams, at times remotely from one another, and </w:t>
      </w:r>
      <w:r w:rsidR="001A555E">
        <w:t>being accountable or responsible for effort and outcomes of a team project.</w:t>
      </w:r>
    </w:p>
    <w:p w14:paraId="4A17C4AD" w14:textId="77777777" w:rsidR="00A97184" w:rsidRDefault="001A555E" w:rsidP="00263629">
      <w:pPr>
        <w:pStyle w:val="BodyText"/>
      </w:pPr>
      <w:r>
        <w:t xml:space="preserve"> </w:t>
      </w:r>
    </w:p>
    <w:p w14:paraId="0CE0F419" w14:textId="77777777" w:rsidR="00373A2C" w:rsidRDefault="00EB5524" w:rsidP="00EB5524">
      <w:pPr>
        <w:pStyle w:val="Heading2"/>
      </w:pPr>
      <w:r>
        <w:t>Calculation of your final mark for each submission</w:t>
      </w:r>
    </w:p>
    <w:p w14:paraId="2D010EFE" w14:textId="77777777" w:rsidR="00AA0ABB" w:rsidRDefault="00AA0ABB" w:rsidP="00AA0ABB">
      <w:pPr>
        <w:pStyle w:val="ListNumber"/>
      </w:pPr>
      <w:r>
        <w:t>Preliminary total mark out of 100</w:t>
      </w:r>
      <w:r w:rsidR="00535812">
        <w:t>%</w:t>
      </w:r>
    </w:p>
    <w:p w14:paraId="1CA8EAAF" w14:textId="77777777" w:rsidR="00FA148C" w:rsidRDefault="00ED5CE7" w:rsidP="00FA148C">
      <w:pPr>
        <w:pStyle w:val="ListBullet2"/>
      </w:pPr>
      <w:r>
        <w:t xml:space="preserve">The mark for the draft Proposal will be given by a teaching staff member. The </w:t>
      </w:r>
      <w:r w:rsidR="00CA6E49">
        <w:t>marks and comments given during peer review may be used to moderate the staff mark, but they will not be used to calculate the initial mark</w:t>
      </w:r>
      <w:r w:rsidR="00C46905">
        <w:t>. W</w:t>
      </w:r>
      <w:r w:rsidR="00CA6E49">
        <w:t xml:space="preserve">e have found that, while comments from peers </w:t>
      </w:r>
      <w:r w:rsidR="00CA6E49">
        <w:lastRenderedPageBreak/>
        <w:t xml:space="preserve">are </w:t>
      </w:r>
      <w:r w:rsidR="00C46905">
        <w:t xml:space="preserve">typically </w:t>
      </w:r>
      <w:r w:rsidR="00CA6E49">
        <w:t>very useful, the marks assigned, especially when students are new to assessment, can be either overly generous, or unusually harsh, but often unfair. This has led to modification of this aspect of this assessment task, based on consideration of student feedback</w:t>
      </w:r>
      <w:r w:rsidR="00C46905">
        <w:t xml:space="preserve"> and our own observations</w:t>
      </w:r>
      <w:r w:rsidR="00CA6E49">
        <w:t xml:space="preserve">.   </w:t>
      </w:r>
    </w:p>
    <w:p w14:paraId="17400F32" w14:textId="77777777" w:rsidR="00EB5524" w:rsidRDefault="00AA0ABB" w:rsidP="00535812">
      <w:pPr>
        <w:pStyle w:val="ListBullet2"/>
      </w:pPr>
      <w:r>
        <w:t xml:space="preserve">The </w:t>
      </w:r>
      <w:r w:rsidR="00082DAD">
        <w:t>teacher</w:t>
      </w:r>
      <w:r>
        <w:t xml:space="preserve"> mark</w:t>
      </w:r>
      <w:r w:rsidR="00C46905">
        <w:t>, with any moderation based on peer feedback, or moderation between staff members, will</w:t>
      </w:r>
      <w:r>
        <w:t xml:space="preserve"> give </w:t>
      </w:r>
      <w:r w:rsidR="0016423A">
        <w:t xml:space="preserve">you </w:t>
      </w:r>
      <w:r w:rsidR="00C46905">
        <w:t xml:space="preserve">a </w:t>
      </w:r>
      <w:r>
        <w:t>preliminary mark</w:t>
      </w:r>
      <w:r w:rsidR="00535812">
        <w:t xml:space="preserve"> out of 100%</w:t>
      </w:r>
      <w:r>
        <w:t>.</w:t>
      </w:r>
    </w:p>
    <w:p w14:paraId="0F93BFEB" w14:textId="77777777" w:rsidR="00C10DC1" w:rsidRDefault="004F26A2" w:rsidP="00683930">
      <w:pPr>
        <w:pStyle w:val="ListBullet2"/>
      </w:pPr>
      <w:r>
        <w:t xml:space="preserve">Failure to complete your peer </w:t>
      </w:r>
      <w:r w:rsidR="00ED5CE7">
        <w:t xml:space="preserve">review </w:t>
      </w:r>
      <w:r>
        <w:t xml:space="preserve">assignments </w:t>
      </w:r>
      <w:r w:rsidR="00683930">
        <w:t>results in a loss of marks.</w:t>
      </w:r>
    </w:p>
    <w:p w14:paraId="32364A2D" w14:textId="77777777" w:rsidR="00C10DC1" w:rsidRDefault="00C10DC1" w:rsidP="00C10DC1">
      <w:pPr>
        <w:pStyle w:val="ListBullet2"/>
        <w:numPr>
          <w:ilvl w:val="0"/>
          <w:numId w:val="0"/>
        </w:numPr>
        <w:ind w:left="851" w:hanging="425"/>
      </w:pPr>
    </w:p>
    <w:p w14:paraId="67C875D7" w14:textId="77777777" w:rsidR="00AA0ABB" w:rsidRDefault="00535812" w:rsidP="00AA0ABB">
      <w:pPr>
        <w:pStyle w:val="ListNumber"/>
      </w:pPr>
      <w:r>
        <w:t>Similarity deductions</w:t>
      </w:r>
    </w:p>
    <w:p w14:paraId="105D9C9D" w14:textId="77777777" w:rsidR="004031C7" w:rsidRDefault="004031C7" w:rsidP="004031C7">
      <w:pPr>
        <w:pStyle w:val="ListBullet2"/>
      </w:pPr>
      <w:proofErr w:type="spellStart"/>
      <w:r>
        <w:t>TurnItIn</w:t>
      </w:r>
      <w:proofErr w:type="spellEnd"/>
      <w:r>
        <w:t xml:space="preserve"> will generate a percentage similarity score for your assignment. It is not a realistic goal to achieve 0% similarity, however, below 1</w:t>
      </w:r>
      <w:r w:rsidR="00CD5C16">
        <w:t>5</w:t>
      </w:r>
      <w:r>
        <w:t>% is a reasonable expectation (excluding</w:t>
      </w:r>
      <w:r w:rsidR="00C10DC1">
        <w:t xml:space="preserve"> the</w:t>
      </w:r>
      <w:r>
        <w:t xml:space="preserve"> bibliography).</w:t>
      </w:r>
    </w:p>
    <w:p w14:paraId="724DEEE6" w14:textId="77777777" w:rsidR="004031C7" w:rsidRDefault="004031C7" w:rsidP="004031C7">
      <w:pPr>
        <w:pStyle w:val="ListBullet2"/>
      </w:pPr>
      <w:r>
        <w:t xml:space="preserve">Therefore, </w:t>
      </w:r>
      <w:r w:rsidR="00683930">
        <w:t xml:space="preserve">and after due consideration of evidence, </w:t>
      </w:r>
      <w:r w:rsidR="00C10DC1">
        <w:t>2</w:t>
      </w:r>
      <w:r>
        <w:t xml:space="preserve">% </w:t>
      </w:r>
      <w:r w:rsidR="00C10DC1">
        <w:t>may</w:t>
      </w:r>
      <w:r>
        <w:t xml:space="preserve"> be deducted for each similarity score percentage point exceeding 1</w:t>
      </w:r>
      <w:r w:rsidR="00CD5C16">
        <w:t>5</w:t>
      </w:r>
      <w:r>
        <w:t>%. Note</w:t>
      </w:r>
      <w:r w:rsidR="00C10DC1">
        <w:t xml:space="preserve"> that</w:t>
      </w:r>
      <w:r>
        <w:t xml:space="preserve"> this is not </w:t>
      </w:r>
      <w:r w:rsidR="00ED5CE7">
        <w:t xml:space="preserve">imposed </w:t>
      </w:r>
      <w:r>
        <w:t xml:space="preserve">automatically – it will be checked by your </w:t>
      </w:r>
      <w:r w:rsidR="00ED5CE7">
        <w:t xml:space="preserve">staff </w:t>
      </w:r>
      <w:r>
        <w:t>assessor to determine the nature of the similarity</w:t>
      </w:r>
      <w:r w:rsidR="00F627D6">
        <w:t>, and whether it constitutes plagiarism</w:t>
      </w:r>
      <w:r>
        <w:t>.</w:t>
      </w:r>
      <w:r w:rsidR="00C10DC1">
        <w:t xml:space="preserve"> Further, in significant instances of plagiarism, a mark of 0 (zero) may be imposed immediately, and, as this is a graduate course, more significant penalties may be imposed.</w:t>
      </w:r>
      <w:r w:rsidR="00B800A5">
        <w:t xml:space="preserve"> Read on…</w:t>
      </w:r>
    </w:p>
    <w:p w14:paraId="32D2F2C7" w14:textId="77777777" w:rsidR="00F627D6" w:rsidRPr="00F627D6" w:rsidRDefault="004031C7" w:rsidP="00CD35DA">
      <w:pPr>
        <w:pStyle w:val="ListBullet2"/>
        <w:rPr>
          <w:rFonts w:cstheme="minorHAnsi"/>
        </w:rPr>
      </w:pPr>
      <w:r w:rsidRPr="00F627D6">
        <w:rPr>
          <w:rFonts w:cstheme="minorHAnsi"/>
        </w:rPr>
        <w:t xml:space="preserve">For example, if your preliminary mark is 70%, but your similarity score is </w:t>
      </w:r>
      <w:r w:rsidR="00CD5C16" w:rsidRPr="00F627D6">
        <w:rPr>
          <w:rFonts w:cstheme="minorHAnsi"/>
        </w:rPr>
        <w:t>20</w:t>
      </w:r>
      <w:r w:rsidRPr="00F627D6">
        <w:rPr>
          <w:rFonts w:cstheme="minorHAnsi"/>
        </w:rPr>
        <w:t xml:space="preserve">%, you </w:t>
      </w:r>
      <w:r w:rsidR="00C10DC1">
        <w:rPr>
          <w:rFonts w:cstheme="minorHAnsi"/>
        </w:rPr>
        <w:t>may</w:t>
      </w:r>
      <w:r w:rsidRPr="00F627D6">
        <w:rPr>
          <w:rFonts w:cstheme="minorHAnsi"/>
        </w:rPr>
        <w:t xml:space="preserve"> be awarded</w:t>
      </w:r>
      <w:r w:rsidR="005B38C2" w:rsidRPr="00F627D6">
        <w:rPr>
          <w:rFonts w:cstheme="minorHAnsi"/>
        </w:rPr>
        <w:t xml:space="preserve"> </w:t>
      </w:r>
      <w:r w:rsidR="00C10DC1">
        <w:rPr>
          <w:rFonts w:cstheme="minorHAnsi"/>
        </w:rPr>
        <w:t xml:space="preserve">only </w:t>
      </w:r>
      <w:r w:rsidR="00CD5C16" w:rsidRPr="00F627D6">
        <w:rPr>
          <w:rFonts w:cstheme="minorHAnsi"/>
        </w:rPr>
        <w:t>60</w:t>
      </w:r>
      <w:r w:rsidR="005B38C2" w:rsidRPr="00F627D6">
        <w:rPr>
          <w:rFonts w:cstheme="minorHAnsi"/>
        </w:rPr>
        <w:t>%. This is calculated as follows</w:t>
      </w:r>
      <w:r w:rsidRPr="00F627D6">
        <w:rPr>
          <w:rFonts w:cstheme="minorHAnsi"/>
        </w:rPr>
        <w:t>:</w:t>
      </w:r>
      <w:r w:rsidR="00F627D6" w:rsidRPr="00F627D6">
        <w:rPr>
          <w:rFonts w:cstheme="minorHAnsi"/>
        </w:rPr>
        <w:t xml:space="preserve"> 70 – 2x (20-15) = 60%</w:t>
      </w:r>
      <w:r w:rsidR="00F627D6">
        <w:rPr>
          <w:rFonts w:cstheme="minorHAnsi"/>
        </w:rPr>
        <w:t>.</w:t>
      </w:r>
    </w:p>
    <w:p w14:paraId="61B894A2" w14:textId="77777777" w:rsidR="00C46905" w:rsidRPr="00F627D6" w:rsidRDefault="00F423D3" w:rsidP="00CD35DA">
      <w:pPr>
        <w:pStyle w:val="ListBullet2"/>
        <w:rPr>
          <w:rFonts w:cstheme="minorHAnsi"/>
        </w:rPr>
      </w:pPr>
      <w:r>
        <w:t>H</w:t>
      </w:r>
      <w:r w:rsidR="004031C7">
        <w:t>owever, blatant plagiarism is simply not acceptable. If your submitted proposal is found to be in breach of university</w:t>
      </w:r>
      <w:r>
        <w:t xml:space="preserve"> </w:t>
      </w:r>
      <w:r w:rsidR="004031C7">
        <w:t xml:space="preserve">academic conduct policy, </w:t>
      </w:r>
      <w:r w:rsidR="004B3396">
        <w:t>then</w:t>
      </w:r>
      <w:r w:rsidR="00C46905">
        <w:t xml:space="preserve"> a range of penalties may be imposed.</w:t>
      </w:r>
      <w:r w:rsidR="004B3396">
        <w:t xml:space="preserve"> </w:t>
      </w:r>
      <w:r w:rsidR="00C46905">
        <w:t>Y</w:t>
      </w:r>
      <w:r w:rsidR="004B3396">
        <w:t xml:space="preserve">ou </w:t>
      </w:r>
      <w:r w:rsidR="00C46905">
        <w:t xml:space="preserve">may </w:t>
      </w:r>
      <w:r w:rsidR="004B3396">
        <w:t xml:space="preserve">be </w:t>
      </w:r>
      <w:r w:rsidR="00C46905">
        <w:t xml:space="preserve">allowed and </w:t>
      </w:r>
      <w:r w:rsidR="004B3396">
        <w:t>required to re</w:t>
      </w:r>
      <w:r w:rsidR="004031C7">
        <w:t>write and resubmit the proposal</w:t>
      </w:r>
      <w:r w:rsidR="00C46905">
        <w:t xml:space="preserve">, with a substantial mark penalty imposed (to be decided, based on the extent of the misconduct). </w:t>
      </w:r>
      <w:r w:rsidR="00DB4B40">
        <w:t>Y</w:t>
      </w:r>
      <w:r w:rsidR="00C46905">
        <w:t>ou may be awarded zero for the task</w:t>
      </w:r>
      <w:r w:rsidR="00DB4B40">
        <w:t xml:space="preserve"> and, </w:t>
      </w:r>
      <w:r w:rsidR="00A85CBC">
        <w:t>i</w:t>
      </w:r>
      <w:r w:rsidR="00DB4B40">
        <w:t xml:space="preserve">n very severe cases, </w:t>
      </w:r>
      <w:r w:rsidR="00A85CBC">
        <w:t>t</w:t>
      </w:r>
      <w:r w:rsidR="00C46905">
        <w:t>his could have serious implications for your ability to pass the course.</w:t>
      </w:r>
      <w:r w:rsidR="00683930">
        <w:t xml:space="preserve"> In fact, given this is a graduate course, a blatant and cynical case of plagiarism can result in failure in the course itself!</w:t>
      </w:r>
      <w:r w:rsidR="00C239B1">
        <w:t xml:space="preserve"> Reporting of such cases can also see the university impose further and more severe penalties.</w:t>
      </w:r>
      <w:r w:rsidR="00683930">
        <w:t xml:space="preserve"> </w:t>
      </w:r>
    </w:p>
    <w:p w14:paraId="012AEA9D" w14:textId="77777777" w:rsidR="00535812" w:rsidRPr="00535812" w:rsidRDefault="00C46905" w:rsidP="004031C7">
      <w:pPr>
        <w:pStyle w:val="ListBullet2"/>
      </w:pPr>
      <w:r>
        <w:t>It is very important, given that this is a team task, that you work together to ensure plagiarism is avoided, and that each of you, individually, consider your responsibility to your teammates.</w:t>
      </w:r>
    </w:p>
    <w:p w14:paraId="667741C1" w14:textId="77777777" w:rsidR="00535812" w:rsidRDefault="00E2478C" w:rsidP="00AA0ABB">
      <w:pPr>
        <w:pStyle w:val="ListNumber"/>
      </w:pPr>
      <w:r>
        <w:t>Late penalties</w:t>
      </w:r>
    </w:p>
    <w:p w14:paraId="08227637" w14:textId="77777777" w:rsidR="00C46905" w:rsidRDefault="00683930" w:rsidP="00F063AD">
      <w:pPr>
        <w:pStyle w:val="ListBullet2"/>
      </w:pPr>
      <w:r>
        <w:t>Under UNSW3+, with compressed teaching periods, timely submission is essentially for timely provision of feedback, including that from peers</w:t>
      </w:r>
      <w:r w:rsidR="00E10F2E">
        <w:t>, an</w:t>
      </w:r>
      <w:r w:rsidR="00A85CBC">
        <w:t>d</w:t>
      </w:r>
      <w:r w:rsidR="00E10F2E">
        <w:t>, especially at the end of term, finalisation of marks and grades.</w:t>
      </w:r>
      <w:r>
        <w:t xml:space="preserve"> </w:t>
      </w:r>
      <w:r w:rsidR="00C46905">
        <w:t xml:space="preserve">Thus, the submission dates and times are adhered to very strictly. Notwithstanding legitimate reasons for lateness, penalties will be applied.   </w:t>
      </w:r>
    </w:p>
    <w:p w14:paraId="2D1DC68B" w14:textId="77777777" w:rsidR="00F063AD" w:rsidRDefault="00F063AD" w:rsidP="00F063AD">
      <w:pPr>
        <w:pStyle w:val="ListBullet2"/>
      </w:pPr>
      <w:r w:rsidRPr="00F063AD">
        <w:t>If the proposal is submitted less than 24 hours late, 0.</w:t>
      </w:r>
      <w:r w:rsidR="00F37758">
        <w:t>5</w:t>
      </w:r>
      <w:r w:rsidRPr="00F063AD">
        <w:t>% per hour will be deducted.</w:t>
      </w:r>
    </w:p>
    <w:p w14:paraId="6A567C90" w14:textId="77777777" w:rsidR="00E2478C" w:rsidRDefault="00E2478C" w:rsidP="00E2478C">
      <w:pPr>
        <w:pStyle w:val="ListBullet2"/>
      </w:pPr>
      <w:r w:rsidRPr="00E2478C">
        <w:t xml:space="preserve">If the proposal is submitted more than 24 hours late, </w:t>
      </w:r>
      <w:r w:rsidR="00C46905">
        <w:t xml:space="preserve">in addition to the penalties above, </w:t>
      </w:r>
      <w:r w:rsidR="00F37758">
        <w:t>20</w:t>
      </w:r>
      <w:r w:rsidRPr="00E2478C">
        <w:t>% per day (or partial day) late will be deducted.</w:t>
      </w:r>
    </w:p>
    <w:p w14:paraId="12F597C0" w14:textId="77777777" w:rsidR="00E2478C" w:rsidRDefault="00C46905" w:rsidP="00AA0ABB">
      <w:pPr>
        <w:pStyle w:val="ListNumber"/>
      </w:pPr>
      <w:r>
        <w:t>Team member evaluation</w:t>
      </w:r>
    </w:p>
    <w:p w14:paraId="72CB68C1" w14:textId="77777777" w:rsidR="00C6142B" w:rsidRDefault="00F063AD" w:rsidP="000D2D03">
      <w:pPr>
        <w:pStyle w:val="ListBullet2"/>
      </w:pPr>
      <w:r>
        <w:t xml:space="preserve">Each member of the team will complete a peer </w:t>
      </w:r>
      <w:r w:rsidR="00C46905">
        <w:t xml:space="preserve">evaluation </w:t>
      </w:r>
      <w:r>
        <w:t>of their team mates for each submission</w:t>
      </w:r>
      <w:r w:rsidR="000E2363">
        <w:t xml:space="preserve"> – it is to be negotiated as to whether this is anonymous or not</w:t>
      </w:r>
      <w:r>
        <w:t>.</w:t>
      </w:r>
    </w:p>
    <w:p w14:paraId="007EA350" w14:textId="77777777" w:rsidR="00F063AD" w:rsidRDefault="00F063AD" w:rsidP="000D2D03">
      <w:pPr>
        <w:pStyle w:val="ListBullet2"/>
      </w:pPr>
      <w:r>
        <w:t xml:space="preserve">If </w:t>
      </w:r>
      <w:r w:rsidR="00C6142B">
        <w:t>evidence is consistent that a team member has failed to contribute sufficiently to the team task, the commentary evidence will be considered, along with the</w:t>
      </w:r>
      <w:r>
        <w:t xml:space="preserve"> </w:t>
      </w:r>
      <w:r w:rsidR="00C6142B">
        <w:t xml:space="preserve">suggested </w:t>
      </w:r>
      <w:r>
        <w:t>mark</w:t>
      </w:r>
      <w:r w:rsidR="00C6142B">
        <w:t xml:space="preserve"> reduction, </w:t>
      </w:r>
      <w:r w:rsidR="00A50954">
        <w:t>and the Course Coordinator will then impose an appropriate reduction in marks</w:t>
      </w:r>
      <w:r>
        <w:t>.</w:t>
      </w:r>
      <w:r w:rsidR="00A50954">
        <w:t xml:space="preserve"> </w:t>
      </w:r>
      <w:r w:rsidR="00A50954" w:rsidRPr="002F0C4F">
        <w:rPr>
          <w:b/>
          <w:bCs/>
        </w:rPr>
        <w:t xml:space="preserve">Note that this process is taken very seriously; students have received </w:t>
      </w:r>
      <w:r w:rsidR="00A50954" w:rsidRPr="002F0C4F">
        <w:rPr>
          <w:b/>
          <w:bCs/>
        </w:rPr>
        <w:lastRenderedPageBreak/>
        <w:t>reductions of up to 90% (typically 20-50%)</w:t>
      </w:r>
      <w:r w:rsidR="00FF0BE2" w:rsidRPr="002F0C4F">
        <w:rPr>
          <w:b/>
          <w:bCs/>
        </w:rPr>
        <w:t>. Not taking full responsibility for your role as a team member is considered a serious problem, not just in this course, but also by the university</w:t>
      </w:r>
      <w:r w:rsidR="00FF0BE2">
        <w:t xml:space="preserve">, as UNSW receives complaints about teamwork primarily about team members receiving marks that they have not earned. I would rather deal with team members who have been marked down, than active team members who feel they have worked with ‘freeloaders’. </w:t>
      </w:r>
      <w:r w:rsidR="001F6629">
        <w:t xml:space="preserve">I also wish to note though that it is hard for team members to make absolutely equal contributions; in the assignment ad completion of work in the team task, please consider whether effort has been </w:t>
      </w:r>
      <w:r w:rsidR="001F6629" w:rsidRPr="001F6629">
        <w:rPr>
          <w:i/>
          <w:iCs/>
        </w:rPr>
        <w:t>equitable</w:t>
      </w:r>
      <w:r w:rsidR="001F6629">
        <w:t xml:space="preserve">, rather than </w:t>
      </w:r>
      <w:r w:rsidR="001F6629" w:rsidRPr="001F6629">
        <w:rPr>
          <w:i/>
          <w:iCs/>
        </w:rPr>
        <w:t>equal</w:t>
      </w:r>
      <w:r w:rsidR="001F6629">
        <w:t>. I also expect, if there are difficulties with team members, that</w:t>
      </w:r>
      <w:r w:rsidR="001F6629" w:rsidRPr="003841A7">
        <w:t xml:space="preserve"> </w:t>
      </w:r>
      <w:r w:rsidR="003841A7" w:rsidRPr="003841A7">
        <w:rPr>
          <w:rStyle w:val="StrongEmphasis"/>
          <w:b w:val="0"/>
          <w:bCs w:val="0"/>
          <w:i w:val="0"/>
          <w:iCs/>
        </w:rPr>
        <w:t>y</w:t>
      </w:r>
      <w:r w:rsidR="003841A7" w:rsidRPr="003841A7">
        <w:rPr>
          <w:rStyle w:val="StrongEmphasis"/>
          <w:rFonts w:hint="cs"/>
          <w:b w:val="0"/>
          <w:bCs w:val="0"/>
          <w:i w:val="0"/>
          <w:iCs/>
        </w:rPr>
        <w:t>o</w:t>
      </w:r>
      <w:r w:rsidR="003841A7" w:rsidRPr="003841A7">
        <w:rPr>
          <w:rStyle w:val="StrongEmphasis"/>
          <w:b w:val="0"/>
          <w:bCs w:val="0"/>
          <w:i w:val="0"/>
          <w:iCs/>
        </w:rPr>
        <w:t xml:space="preserve">u, as </w:t>
      </w:r>
      <w:r w:rsidR="003841A7">
        <w:rPr>
          <w:rStyle w:val="StrongEmphasis"/>
          <w:b w:val="0"/>
          <w:bCs w:val="0"/>
          <w:i w:val="0"/>
          <w:iCs/>
        </w:rPr>
        <w:t xml:space="preserve">graduate students, will attempt to rectify the situation as soon as possible. If this is not possible, then </w:t>
      </w:r>
      <w:r w:rsidR="001F6629" w:rsidRPr="003841A7">
        <w:rPr>
          <w:rStyle w:val="StrongEmphasis"/>
          <w:b w:val="0"/>
          <w:bCs w:val="0"/>
          <w:i w:val="0"/>
          <w:iCs/>
        </w:rPr>
        <w:t>th</w:t>
      </w:r>
      <w:r w:rsidR="003841A7">
        <w:rPr>
          <w:rStyle w:val="StrongEmphasis"/>
          <w:b w:val="0"/>
          <w:bCs w:val="0"/>
          <w:i w:val="0"/>
          <w:iCs/>
        </w:rPr>
        <w:t>e situation must</w:t>
      </w:r>
      <w:r w:rsidR="001F6629" w:rsidRPr="003841A7">
        <w:t xml:space="preserve"> </w:t>
      </w:r>
      <w:r w:rsidR="001F6629">
        <w:t>be reported to the Course Coordinator</w:t>
      </w:r>
      <w:r w:rsidR="003841A7">
        <w:t xml:space="preserve"> as early as possible, so the situation may be rectified. If the problems continue, then this will be dealt with through the final team evaluation. </w:t>
      </w:r>
    </w:p>
    <w:p w14:paraId="154BD675" w14:textId="77777777" w:rsidR="00FD3A32" w:rsidRDefault="004D4629" w:rsidP="00F063AD">
      <w:pPr>
        <w:pStyle w:val="ListBullet2"/>
      </w:pPr>
      <w:r>
        <w:t xml:space="preserve">Failure to complete the </w:t>
      </w:r>
      <w:r w:rsidR="000E2363">
        <w:t>team member</w:t>
      </w:r>
      <w:r>
        <w:t xml:space="preserve"> </w:t>
      </w:r>
      <w:r w:rsidR="000E2363">
        <w:t>evaluation</w:t>
      </w:r>
      <w:r>
        <w:t xml:space="preserve"> </w:t>
      </w:r>
      <w:r w:rsidR="000E2363">
        <w:t xml:space="preserve">will </w:t>
      </w:r>
      <w:r>
        <w:t xml:space="preserve">result in a </w:t>
      </w:r>
      <w:r w:rsidR="000E2363">
        <w:t>loss of marks for that task</w:t>
      </w:r>
      <w:r w:rsidR="00E10F2E">
        <w:t>.</w:t>
      </w:r>
    </w:p>
    <w:p w14:paraId="196F084B" w14:textId="77777777" w:rsidR="00EB5524" w:rsidRDefault="0091650F" w:rsidP="001E6037">
      <w:pPr>
        <w:pStyle w:val="ListNumber"/>
      </w:pPr>
      <w:r>
        <w:t>Incorporation of review feedback</w:t>
      </w:r>
    </w:p>
    <w:p w14:paraId="539DF6A8" w14:textId="77777777" w:rsidR="000F084C" w:rsidRDefault="0091650F" w:rsidP="0091650F">
      <w:pPr>
        <w:pStyle w:val="BodyText"/>
        <w:numPr>
          <w:ilvl w:val="0"/>
          <w:numId w:val="12"/>
        </w:numPr>
      </w:pPr>
      <w:r>
        <w:t xml:space="preserve">While not a formal part of the marking rubric (criteria have to be developed), feedback from Teaching Assistants suggests strongly that Final Proposals from previous cohorts could have been improved by better and explicit integration of feedback. To drive this process, each team must provide a </w:t>
      </w:r>
      <w:r w:rsidRPr="0091650F">
        <w:rPr>
          <w:b/>
          <w:i/>
        </w:rPr>
        <w:t>rejoinder</w:t>
      </w:r>
      <w:r>
        <w:t xml:space="preserve"> following peer review of the Draft Proposal. </w:t>
      </w:r>
      <w:r w:rsidR="000F084C">
        <w:t xml:space="preserve">A rejoinder is a reply to feedback, how you have dealt with (or not) feedback provided by peers and/or </w:t>
      </w:r>
      <w:proofErr w:type="spellStart"/>
      <w:r w:rsidR="000F084C">
        <w:t>TAs.</w:t>
      </w:r>
      <w:proofErr w:type="spellEnd"/>
      <w:r w:rsidR="000F084C">
        <w:t xml:space="preserve"> </w:t>
      </w:r>
      <w:r>
        <w:t xml:space="preserve">This is </w:t>
      </w:r>
      <w:r w:rsidR="000F084C">
        <w:t xml:space="preserve">typically </w:t>
      </w:r>
      <w:r>
        <w:t xml:space="preserve">a document, as dot points or a table, that states </w:t>
      </w:r>
      <w:r w:rsidR="00E10AA9">
        <w:t xml:space="preserve">whether or not you used </w:t>
      </w:r>
      <w:r w:rsidR="0094272B">
        <w:t xml:space="preserve">a piece of feedback, why or why not, and how you used it. </w:t>
      </w:r>
      <w:r w:rsidR="000F084C">
        <w:t>As highlighted above, this time in the course, we require a marked-up submission of the final proposal, showing where ideas, comments questions as feedback have been integrated into the final proposal. More general feedback can be included in a document or table, as an Appendix.</w:t>
      </w:r>
    </w:p>
    <w:p w14:paraId="6E0C5F36" w14:textId="77777777" w:rsidR="001E6037" w:rsidRDefault="0094272B" w:rsidP="0091650F">
      <w:pPr>
        <w:pStyle w:val="BodyText"/>
        <w:numPr>
          <w:ilvl w:val="0"/>
          <w:numId w:val="12"/>
        </w:numPr>
      </w:pPr>
      <w:r>
        <w:t>By driving better focus on feedback, the teaching team feel the quality of the final version of the Research Proposal will be lifted.</w:t>
      </w:r>
      <w:r w:rsidR="000A744A">
        <w:t xml:space="preserve"> Marks (up to 10% of the mark awarded) will be deducted if the markers cannot see clearly how feedback has been received and dealt with. </w:t>
      </w:r>
    </w:p>
    <w:p w14:paraId="6BAD8A68" w14:textId="77777777" w:rsidR="001E6037" w:rsidRDefault="001E6037" w:rsidP="00846DF5">
      <w:pPr>
        <w:pStyle w:val="BodyText"/>
      </w:pPr>
    </w:p>
    <w:p w14:paraId="7BA3B848" w14:textId="77777777" w:rsidR="00EB5524" w:rsidRDefault="00E8666B" w:rsidP="00E8666B">
      <w:pPr>
        <w:pStyle w:val="Heading2"/>
      </w:pPr>
      <w:r>
        <w:t>Marking rubrics for the Research Proposal</w:t>
      </w:r>
    </w:p>
    <w:p w14:paraId="52E18FC7" w14:textId="77777777" w:rsidR="00E8666B" w:rsidRPr="00E8666B" w:rsidRDefault="00E8666B" w:rsidP="00E8666B">
      <w:pPr>
        <w:pStyle w:val="BodyText"/>
      </w:pPr>
      <w:r w:rsidRPr="00E8666B">
        <w:t xml:space="preserve">Marking rubrics for the </w:t>
      </w:r>
      <w:r>
        <w:t>various parts of this assessment are given on the following pages.</w:t>
      </w:r>
      <w:r w:rsidR="00AB278B">
        <w:t xml:space="preserve"> Note that these are provided as a guide to criteria and standards that help you produce an appropriate piece of work. Marking takes these to consideration and they are applied, but typically a rich assessment task is marked holistically and with qualitative feedback, while taking all criteria into account. Typically it is not atomistic and </w:t>
      </w:r>
      <w:r w:rsidR="00FA2849">
        <w:t>not a simple sum of marks for parts.</w:t>
      </w:r>
    </w:p>
    <w:p w14:paraId="3255953E" w14:textId="77777777" w:rsidR="00E8666B" w:rsidRDefault="00E8666B" w:rsidP="00846DF5">
      <w:pPr>
        <w:pStyle w:val="BodyText"/>
      </w:pPr>
    </w:p>
    <w:p w14:paraId="184B3E19" w14:textId="77777777" w:rsidR="00A1445D" w:rsidRDefault="00A1445D" w:rsidP="00846DF5">
      <w:pPr>
        <w:pStyle w:val="BodyText"/>
      </w:pPr>
    </w:p>
    <w:p w14:paraId="0C52AAFA" w14:textId="77777777" w:rsidR="00E8666B" w:rsidRDefault="00E8666B" w:rsidP="00846DF5">
      <w:pPr>
        <w:pStyle w:val="BodyText"/>
        <w:sectPr w:rsidR="00E8666B" w:rsidSect="004215D7">
          <w:headerReference w:type="default" r:id="rId11"/>
          <w:footerReference w:type="default" r:id="rId12"/>
          <w:headerReference w:type="first" r:id="rId13"/>
          <w:footerReference w:type="first" r:id="rId14"/>
          <w:pgSz w:w="11906" w:h="16838"/>
          <w:pgMar w:top="1440" w:right="1440" w:bottom="1440" w:left="873" w:header="708" w:footer="708" w:gutter="0"/>
          <w:cols w:space="708"/>
          <w:titlePg/>
          <w:docGrid w:linePitch="360"/>
        </w:sectPr>
      </w:pPr>
    </w:p>
    <w:p w14:paraId="5A75DDC2" w14:textId="77777777" w:rsidR="00A1445D" w:rsidRDefault="00A1445D" w:rsidP="00721BD9">
      <w:pPr>
        <w:pStyle w:val="Heading3"/>
      </w:pPr>
      <w:r>
        <w:lastRenderedPageBreak/>
        <w:t>Marking rubric for Research Question</w:t>
      </w:r>
    </w:p>
    <w:tbl>
      <w:tblPr>
        <w:tblStyle w:val="LightGrid"/>
        <w:tblW w:w="3709" w:type="pct"/>
        <w:tblLayout w:type="fixed"/>
        <w:tblCellMar>
          <w:top w:w="28" w:type="dxa"/>
          <w:left w:w="85" w:type="dxa"/>
          <w:bottom w:w="28" w:type="dxa"/>
          <w:right w:w="85" w:type="dxa"/>
        </w:tblCellMar>
        <w:tblLook w:val="06A0" w:firstRow="1" w:lastRow="0" w:firstColumn="1" w:lastColumn="0" w:noHBand="1" w:noVBand="1"/>
      </w:tblPr>
      <w:tblGrid>
        <w:gridCol w:w="2117"/>
        <w:gridCol w:w="5454"/>
        <w:gridCol w:w="2768"/>
      </w:tblGrid>
      <w:tr w:rsidR="00124100" w:rsidRPr="00124100" w14:paraId="364C7708" w14:textId="77777777" w:rsidTr="0012410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17" w:type="dxa"/>
            <w:tcBorders>
              <w:bottom w:val="double" w:sz="4" w:space="0" w:color="auto"/>
            </w:tcBorders>
            <w:noWrap/>
            <w:hideMark/>
          </w:tcPr>
          <w:p w14:paraId="76C94A5E" w14:textId="77777777" w:rsidR="00124100" w:rsidRPr="006A653D" w:rsidRDefault="00124100" w:rsidP="00CA6E49">
            <w:pPr>
              <w:rPr>
                <w:b w:val="0"/>
                <w:bCs w:val="0"/>
                <w:sz w:val="20"/>
              </w:rPr>
            </w:pPr>
            <w:r w:rsidRPr="006A653D">
              <w:rPr>
                <w:sz w:val="20"/>
              </w:rPr>
              <w:t>Criteria</w:t>
            </w:r>
            <w:r>
              <w:rPr>
                <w:sz w:val="20"/>
              </w:rPr>
              <w:t xml:space="preserve"> </w:t>
            </w:r>
            <w:r>
              <w:rPr>
                <w:sz w:val="20"/>
              </w:rPr>
              <w:br/>
              <w:t>(and weighting)</w:t>
            </w:r>
          </w:p>
        </w:tc>
        <w:tc>
          <w:tcPr>
            <w:tcW w:w="5454" w:type="dxa"/>
            <w:tcBorders>
              <w:bottom w:val="double" w:sz="4" w:space="0" w:color="auto"/>
            </w:tcBorders>
            <w:noWrap/>
            <w:vAlign w:val="center"/>
            <w:hideMark/>
          </w:tcPr>
          <w:p w14:paraId="2336F1C2" w14:textId="77777777" w:rsidR="00124100" w:rsidRPr="006A653D" w:rsidRDefault="00124100" w:rsidP="00CA6E49">
            <w:pPr>
              <w:jc w:val="center"/>
              <w:cnfStyle w:val="100000000000" w:firstRow="1" w:lastRow="0" w:firstColumn="0" w:lastColumn="0" w:oddVBand="0" w:evenVBand="0" w:oddHBand="0" w:evenHBand="0" w:firstRowFirstColumn="0" w:firstRowLastColumn="0" w:lastRowFirstColumn="0" w:lastRowLastColumn="0"/>
              <w:rPr>
                <w:b w:val="0"/>
                <w:bCs w:val="0"/>
                <w:sz w:val="20"/>
              </w:rPr>
            </w:pPr>
            <w:r>
              <w:rPr>
                <w:sz w:val="20"/>
              </w:rPr>
              <w:t>Description</w:t>
            </w:r>
          </w:p>
        </w:tc>
        <w:tc>
          <w:tcPr>
            <w:tcW w:w="2768" w:type="dxa"/>
            <w:tcBorders>
              <w:bottom w:val="double" w:sz="4" w:space="0" w:color="auto"/>
            </w:tcBorders>
            <w:vAlign w:val="center"/>
          </w:tcPr>
          <w:p w14:paraId="0DE571D3" w14:textId="77777777" w:rsidR="00124100" w:rsidRDefault="00124100" w:rsidP="00124100">
            <w:pPr>
              <w:jc w:val="center"/>
              <w:cnfStyle w:val="100000000000" w:firstRow="1" w:lastRow="0" w:firstColumn="0" w:lastColumn="0" w:oddVBand="0" w:evenVBand="0" w:oddHBand="0" w:evenHBand="0" w:firstRowFirstColumn="0" w:firstRowLastColumn="0" w:lastRowFirstColumn="0" w:lastRowLastColumn="0"/>
              <w:rPr>
                <w:sz w:val="20"/>
              </w:rPr>
            </w:pPr>
            <w:r>
              <w:rPr>
                <w:sz w:val="20"/>
              </w:rPr>
              <w:t>Marking</w:t>
            </w:r>
          </w:p>
        </w:tc>
      </w:tr>
      <w:tr w:rsidR="00124100" w:rsidRPr="001F0948" w14:paraId="7E009E58" w14:textId="77777777" w:rsidTr="00124100">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tcPr>
          <w:p w14:paraId="2E7F3D68" w14:textId="77777777" w:rsidR="00124100" w:rsidRPr="001F0948" w:rsidRDefault="00124100" w:rsidP="00124100">
            <w:r>
              <w:t>Q</w:t>
            </w:r>
            <w:r w:rsidRPr="001F0948">
              <w:t>uestion</w:t>
            </w:r>
            <w:r>
              <w:t xml:space="preserve"> (10%)</w:t>
            </w:r>
          </w:p>
        </w:tc>
        <w:tc>
          <w:tcPr>
            <w:tcW w:w="5454" w:type="dxa"/>
            <w:shd w:val="clear" w:color="auto" w:fill="auto"/>
          </w:tcPr>
          <w:p w14:paraId="62638DE7" w14:textId="77777777" w:rsidR="00124100" w:rsidRPr="001F0948" w:rsidRDefault="00124100" w:rsidP="00124100">
            <w:pPr>
              <w:cnfStyle w:val="000000100000" w:firstRow="0" w:lastRow="0" w:firstColumn="0" w:lastColumn="0" w:oddVBand="0" w:evenVBand="0" w:oddHBand="1" w:evenHBand="0" w:firstRowFirstColumn="0" w:firstRowLastColumn="0" w:lastRowFirstColumn="0" w:lastRowLastColumn="0"/>
            </w:pPr>
            <w:r w:rsidRPr="001F0948">
              <w:t>Is the R</w:t>
            </w:r>
            <w:r>
              <w:t xml:space="preserve">esearch </w:t>
            </w:r>
            <w:r w:rsidRPr="001F0948">
              <w:t>Q</w:t>
            </w:r>
            <w:r>
              <w:t>uestion</w:t>
            </w:r>
            <w:r w:rsidRPr="001F0948">
              <w:t xml:space="preserve"> </w:t>
            </w:r>
            <w:r w:rsidR="00967522">
              <w:t xml:space="preserve">actually </w:t>
            </w:r>
            <w:r w:rsidRPr="001F0948">
              <w:t>posed in the form of a question?</w:t>
            </w:r>
          </w:p>
        </w:tc>
        <w:tc>
          <w:tcPr>
            <w:tcW w:w="2768" w:type="dxa"/>
            <w:shd w:val="clear" w:color="auto" w:fill="auto"/>
          </w:tcPr>
          <w:p w14:paraId="2047CFEE" w14:textId="07FFCBB9" w:rsidR="00124100" w:rsidRPr="00124100" w:rsidRDefault="00124100" w:rsidP="00124100">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20"/>
              </w:rPr>
            </w:pPr>
            <w:r w:rsidRPr="00124100">
              <w:rPr>
                <w:rFonts w:eastAsiaTheme="majorEastAsia" w:cstheme="majorBidi"/>
                <w:bCs/>
                <w:sz w:val="20"/>
              </w:rPr>
              <w:t xml:space="preserve">No (0) </w:t>
            </w:r>
            <w:r>
              <w:rPr>
                <w:rFonts w:eastAsiaTheme="majorEastAsia" w:cstheme="majorBidi"/>
                <w:bCs/>
                <w:sz w:val="20"/>
              </w:rPr>
              <w:br/>
            </w:r>
            <w:r w:rsidRPr="00124100">
              <w:rPr>
                <w:rFonts w:eastAsiaTheme="majorEastAsia" w:cstheme="majorBidi"/>
                <w:bCs/>
                <w:sz w:val="20"/>
              </w:rPr>
              <w:t>Yes (</w:t>
            </w:r>
            <w:r w:rsidR="00373053">
              <w:rPr>
                <w:rFonts w:eastAsiaTheme="majorEastAsia" w:cstheme="majorBidi"/>
                <w:bCs/>
                <w:sz w:val="20"/>
              </w:rPr>
              <w:t>0.5</w:t>
            </w:r>
            <w:r w:rsidRPr="00124100">
              <w:rPr>
                <w:rFonts w:eastAsiaTheme="majorEastAsia" w:cstheme="majorBidi"/>
                <w:bCs/>
                <w:sz w:val="20"/>
              </w:rPr>
              <w:t>)</w:t>
            </w:r>
          </w:p>
        </w:tc>
      </w:tr>
      <w:tr w:rsidR="00124100" w:rsidRPr="001F0948" w14:paraId="5FDB1372" w14:textId="77777777" w:rsidTr="008D3FFD">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14:paraId="78C7A1B5" w14:textId="77777777" w:rsidR="00124100" w:rsidRPr="001F0948" w:rsidRDefault="00124100" w:rsidP="00124100">
            <w:r w:rsidRPr="001F0948">
              <w:t>Scope</w:t>
            </w:r>
            <w:r>
              <w:t xml:space="preserve"> </w:t>
            </w:r>
            <w:r>
              <w:br/>
              <w:t>(10%)</w:t>
            </w:r>
          </w:p>
        </w:tc>
        <w:tc>
          <w:tcPr>
            <w:tcW w:w="5454" w:type="dxa"/>
            <w:shd w:val="clear" w:color="auto" w:fill="auto"/>
          </w:tcPr>
          <w:p w14:paraId="1D9393D1" w14:textId="77777777" w:rsidR="00124100" w:rsidRPr="001F0948" w:rsidRDefault="00967522" w:rsidP="00124100">
            <w:pPr>
              <w:cnfStyle w:val="000000010000" w:firstRow="0" w:lastRow="0" w:firstColumn="0" w:lastColumn="0" w:oddVBand="0" w:evenVBand="0" w:oddHBand="0" w:evenHBand="1" w:firstRowFirstColumn="0" w:firstRowLastColumn="0" w:lastRowFirstColumn="0" w:lastRowLastColumn="0"/>
            </w:pPr>
            <w:r>
              <w:t>Can</w:t>
            </w:r>
            <w:r w:rsidR="00124100" w:rsidRPr="001F0948">
              <w:t xml:space="preserve"> the R</w:t>
            </w:r>
            <w:r w:rsidR="00124100">
              <w:t xml:space="preserve">esearch </w:t>
            </w:r>
            <w:r w:rsidR="00124100" w:rsidRPr="001F0948">
              <w:t>Q</w:t>
            </w:r>
            <w:r w:rsidR="00124100">
              <w:t>uestion</w:t>
            </w:r>
            <w:r w:rsidR="00124100" w:rsidRPr="001F0948">
              <w:t xml:space="preserve"> </w:t>
            </w:r>
            <w:r>
              <w:t xml:space="preserve">be </w:t>
            </w:r>
            <w:r w:rsidR="00124100" w:rsidRPr="001F0948">
              <w:t>answer</w:t>
            </w:r>
            <w:r>
              <w:t>ed</w:t>
            </w:r>
            <w:r w:rsidR="00124100" w:rsidRPr="001F0948">
              <w:t xml:space="preserve"> </w:t>
            </w:r>
            <w:r>
              <w:t>reasonably through</w:t>
            </w:r>
            <w:r w:rsidRPr="001F0948">
              <w:t xml:space="preserve"> </w:t>
            </w:r>
            <w:r w:rsidR="00124100" w:rsidRPr="001F0948">
              <w:t>a 12-m</w:t>
            </w:r>
            <w:r w:rsidR="00124100">
              <w:t>on</w:t>
            </w:r>
            <w:r w:rsidR="00124100" w:rsidRPr="001F0948">
              <w:t>th industry or university research project?</w:t>
            </w:r>
          </w:p>
        </w:tc>
        <w:tc>
          <w:tcPr>
            <w:tcW w:w="2768" w:type="dxa"/>
            <w:shd w:val="clear" w:color="auto" w:fill="auto"/>
          </w:tcPr>
          <w:p w14:paraId="419A8487" w14:textId="521BB172" w:rsidR="00124100" w:rsidRPr="00124100" w:rsidRDefault="00124100" w:rsidP="00124100">
            <w:pPr>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Cs/>
                <w:sz w:val="20"/>
              </w:rPr>
            </w:pPr>
            <w:r w:rsidRPr="00124100">
              <w:rPr>
                <w:rFonts w:eastAsiaTheme="majorEastAsia" w:cstheme="majorBidi"/>
                <w:bCs/>
                <w:sz w:val="20"/>
              </w:rPr>
              <w:t xml:space="preserve">No (0) </w:t>
            </w:r>
            <w:r>
              <w:rPr>
                <w:rFonts w:eastAsiaTheme="majorEastAsia" w:cstheme="majorBidi"/>
                <w:bCs/>
                <w:sz w:val="20"/>
              </w:rPr>
              <w:br/>
            </w:r>
            <w:r w:rsidRPr="00124100">
              <w:rPr>
                <w:rFonts w:eastAsiaTheme="majorEastAsia" w:cstheme="majorBidi"/>
                <w:bCs/>
                <w:sz w:val="20"/>
              </w:rPr>
              <w:t>Yes (</w:t>
            </w:r>
            <w:r w:rsidR="00373053">
              <w:rPr>
                <w:rFonts w:eastAsiaTheme="majorEastAsia" w:cstheme="majorBidi"/>
                <w:bCs/>
                <w:sz w:val="20"/>
              </w:rPr>
              <w:t>0.5</w:t>
            </w:r>
            <w:r w:rsidRPr="00124100">
              <w:rPr>
                <w:rFonts w:eastAsiaTheme="majorEastAsia" w:cstheme="majorBidi"/>
                <w:bCs/>
                <w:sz w:val="20"/>
              </w:rPr>
              <w:t>)</w:t>
            </w:r>
          </w:p>
        </w:tc>
      </w:tr>
      <w:tr w:rsidR="00124100" w:rsidRPr="001F0948" w14:paraId="6695DBF9" w14:textId="77777777" w:rsidTr="008D3FFD">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9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14:paraId="7285E589" w14:textId="77777777" w:rsidR="00124100" w:rsidRPr="001F0948" w:rsidRDefault="00124100" w:rsidP="00124100">
            <w:r w:rsidRPr="001F0948">
              <w:t>Gap</w:t>
            </w:r>
            <w:r>
              <w:t xml:space="preserve"> </w:t>
            </w:r>
            <w:r>
              <w:br/>
              <w:t>(40%)</w:t>
            </w:r>
          </w:p>
        </w:tc>
        <w:tc>
          <w:tcPr>
            <w:tcW w:w="5454" w:type="dxa"/>
            <w:shd w:val="clear" w:color="auto" w:fill="auto"/>
          </w:tcPr>
          <w:p w14:paraId="15C3B2E8" w14:textId="77777777" w:rsidR="00124100" w:rsidRPr="001F0948" w:rsidRDefault="00124100" w:rsidP="00124100">
            <w:pPr>
              <w:cnfStyle w:val="000000100000" w:firstRow="0" w:lastRow="0" w:firstColumn="0" w:lastColumn="0" w:oddVBand="0" w:evenVBand="0" w:oddHBand="1" w:evenHBand="0" w:firstRowFirstColumn="0" w:firstRowLastColumn="0" w:lastRowFirstColumn="0" w:lastRowLastColumn="0"/>
            </w:pPr>
            <w:r w:rsidRPr="001F0948">
              <w:t>Does the R</w:t>
            </w:r>
            <w:r>
              <w:t xml:space="preserve">esearch </w:t>
            </w:r>
            <w:r w:rsidRPr="001F0948">
              <w:t>Q</w:t>
            </w:r>
            <w:r>
              <w:t>uestion</w:t>
            </w:r>
            <w:r w:rsidRPr="001F0948">
              <w:t xml:space="preserve"> target a gap or gaps in our knowledge of the topic that can't simply be answered by retrieving existing data?</w:t>
            </w:r>
          </w:p>
        </w:tc>
        <w:tc>
          <w:tcPr>
            <w:tcW w:w="2768" w:type="dxa"/>
            <w:shd w:val="clear" w:color="auto" w:fill="auto"/>
          </w:tcPr>
          <w:p w14:paraId="0FB324C2" w14:textId="77777777" w:rsidR="00124100" w:rsidRPr="00124100" w:rsidRDefault="00124100" w:rsidP="00124100">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20"/>
              </w:rPr>
            </w:pPr>
            <w:r>
              <w:rPr>
                <w:rFonts w:eastAsiaTheme="majorEastAsia" w:cstheme="majorBidi"/>
                <w:bCs/>
                <w:sz w:val="20"/>
              </w:rPr>
              <w:t xml:space="preserve">Unsatisfactory (0) </w:t>
            </w:r>
            <w:r>
              <w:rPr>
                <w:rFonts w:eastAsiaTheme="majorEastAsia" w:cstheme="majorBidi"/>
                <w:bCs/>
                <w:sz w:val="20"/>
              </w:rPr>
              <w:br/>
              <w:t xml:space="preserve">Satisfactory (1) </w:t>
            </w:r>
            <w:r>
              <w:rPr>
                <w:rFonts w:eastAsiaTheme="majorEastAsia" w:cstheme="majorBidi"/>
                <w:bCs/>
                <w:sz w:val="20"/>
              </w:rPr>
              <w:br/>
              <w:t>Outstanding (2)</w:t>
            </w:r>
          </w:p>
        </w:tc>
      </w:tr>
      <w:tr w:rsidR="00124100" w:rsidRPr="001F0948" w14:paraId="76D321DC" w14:textId="77777777" w:rsidTr="008D3FFD">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14:paraId="1E24D3D3" w14:textId="77777777" w:rsidR="00124100" w:rsidRPr="001F0948" w:rsidRDefault="00124100" w:rsidP="00124100">
            <w:r w:rsidRPr="001F0948">
              <w:t>Hypothesis</w:t>
            </w:r>
            <w:r>
              <w:t xml:space="preserve"> </w:t>
            </w:r>
            <w:r>
              <w:br/>
              <w:t>(40%)</w:t>
            </w:r>
          </w:p>
        </w:tc>
        <w:tc>
          <w:tcPr>
            <w:tcW w:w="5454" w:type="dxa"/>
            <w:shd w:val="clear" w:color="auto" w:fill="auto"/>
          </w:tcPr>
          <w:p w14:paraId="05DEFC81" w14:textId="77777777" w:rsidR="00124100" w:rsidRPr="001F0948" w:rsidRDefault="00124100" w:rsidP="00124100">
            <w:pPr>
              <w:cnfStyle w:val="000000010000" w:firstRow="0" w:lastRow="0" w:firstColumn="0" w:lastColumn="0" w:oddVBand="0" w:evenVBand="0" w:oddHBand="0" w:evenHBand="1" w:firstRowFirstColumn="0" w:firstRowLastColumn="0" w:lastRowFirstColumn="0" w:lastRowLastColumn="0"/>
            </w:pPr>
            <w:r w:rsidRPr="001F0948">
              <w:t xml:space="preserve">Does the </w:t>
            </w:r>
            <w:r>
              <w:t>Research Question</w:t>
            </w:r>
            <w:r w:rsidRPr="001F0948">
              <w:t xml:space="preserve"> require the dev</w:t>
            </w:r>
            <w:r>
              <w:t>elopment</w:t>
            </w:r>
            <w:r w:rsidRPr="001F0948">
              <w:t xml:space="preserve"> and testing of theories that can predict or explain natural phenomena or the performance of systems?</w:t>
            </w:r>
          </w:p>
        </w:tc>
        <w:tc>
          <w:tcPr>
            <w:tcW w:w="2768" w:type="dxa"/>
            <w:shd w:val="clear" w:color="auto" w:fill="auto"/>
          </w:tcPr>
          <w:p w14:paraId="568992D7" w14:textId="77777777" w:rsidR="00124100" w:rsidRPr="00124100" w:rsidRDefault="00124100" w:rsidP="00124100">
            <w:pPr>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Cs/>
                <w:sz w:val="20"/>
              </w:rPr>
            </w:pPr>
            <w:r>
              <w:rPr>
                <w:rFonts w:eastAsiaTheme="majorEastAsia" w:cstheme="majorBidi"/>
                <w:bCs/>
                <w:sz w:val="20"/>
              </w:rPr>
              <w:t xml:space="preserve">Unsatisfactory (0) </w:t>
            </w:r>
            <w:r>
              <w:rPr>
                <w:rFonts w:eastAsiaTheme="majorEastAsia" w:cstheme="majorBidi"/>
                <w:bCs/>
                <w:sz w:val="20"/>
              </w:rPr>
              <w:br/>
              <w:t xml:space="preserve">Satisfactory (1) </w:t>
            </w:r>
            <w:r>
              <w:rPr>
                <w:rFonts w:eastAsiaTheme="majorEastAsia" w:cstheme="majorBidi"/>
                <w:bCs/>
                <w:sz w:val="20"/>
              </w:rPr>
              <w:br/>
              <w:t>Outstanding (2)</w:t>
            </w:r>
          </w:p>
        </w:tc>
      </w:tr>
    </w:tbl>
    <w:p w14:paraId="1CC6FA5F" w14:textId="77777777" w:rsidR="00A1445D" w:rsidRDefault="00A1445D" w:rsidP="00A1445D"/>
    <w:p w14:paraId="187FD552" w14:textId="77777777" w:rsidR="001F0948" w:rsidRDefault="001F0948">
      <w:pPr>
        <w:spacing w:after="200" w:line="276" w:lineRule="auto"/>
      </w:pPr>
      <w:r>
        <w:br w:type="page"/>
      </w:r>
    </w:p>
    <w:p w14:paraId="7B277736" w14:textId="77777777" w:rsidR="000F3FC7" w:rsidRDefault="000F3FC7" w:rsidP="00721BD9">
      <w:pPr>
        <w:pStyle w:val="Heading3"/>
      </w:pPr>
      <w:r>
        <w:lastRenderedPageBreak/>
        <w:t>Marking rubric for Draft</w:t>
      </w:r>
    </w:p>
    <w:tbl>
      <w:tblPr>
        <w:tblStyle w:val="LightGrid"/>
        <w:tblW w:w="5488" w:type="pct"/>
        <w:jc w:val="center"/>
        <w:tblLayout w:type="fixed"/>
        <w:tblCellMar>
          <w:top w:w="28" w:type="dxa"/>
          <w:left w:w="85" w:type="dxa"/>
          <w:bottom w:w="28" w:type="dxa"/>
          <w:right w:w="85" w:type="dxa"/>
        </w:tblCellMar>
        <w:tblLook w:val="06A0" w:firstRow="1" w:lastRow="0" w:firstColumn="1" w:lastColumn="0" w:noHBand="1" w:noVBand="1"/>
      </w:tblPr>
      <w:tblGrid>
        <w:gridCol w:w="1688"/>
        <w:gridCol w:w="3403"/>
        <w:gridCol w:w="3395"/>
        <w:gridCol w:w="3394"/>
        <w:gridCol w:w="3395"/>
        <w:gridCol w:w="23"/>
      </w:tblGrid>
      <w:tr w:rsidR="007B202A" w:rsidRPr="007B202A" w14:paraId="793547B0" w14:textId="77777777" w:rsidTr="00EE1DEC">
        <w:trPr>
          <w:gridAfter w:val="1"/>
          <w:cnfStyle w:val="100000000000" w:firstRow="1" w:lastRow="0" w:firstColumn="0" w:lastColumn="0" w:oddVBand="0" w:evenVBand="0" w:oddHBand="0" w:evenHBand="0" w:firstRowFirstColumn="0" w:firstRowLastColumn="0" w:lastRowFirstColumn="0" w:lastRowLastColumn="0"/>
          <w:wAfter w:w="23" w:type="dxa"/>
          <w:tblHeader/>
          <w:jc w:val="center"/>
        </w:trPr>
        <w:tc>
          <w:tcPr>
            <w:cnfStyle w:val="001000000000" w:firstRow="0" w:lastRow="0" w:firstColumn="1" w:lastColumn="0" w:oddVBand="0" w:evenVBand="0" w:oddHBand="0" w:evenHBand="0" w:firstRowFirstColumn="0" w:firstRowLastColumn="0" w:lastRowFirstColumn="0" w:lastRowLastColumn="0"/>
            <w:tcW w:w="1691" w:type="dxa"/>
            <w:tcBorders>
              <w:bottom w:val="double" w:sz="4" w:space="0" w:color="auto"/>
            </w:tcBorders>
            <w:noWrap/>
            <w:hideMark/>
          </w:tcPr>
          <w:p w14:paraId="34155D4F" w14:textId="77777777" w:rsidR="007B202A" w:rsidRPr="006A653D" w:rsidRDefault="007B202A" w:rsidP="007B202A">
            <w:pPr>
              <w:rPr>
                <w:b w:val="0"/>
                <w:bCs w:val="0"/>
                <w:sz w:val="20"/>
              </w:rPr>
            </w:pPr>
            <w:r w:rsidRPr="006A653D">
              <w:rPr>
                <w:sz w:val="20"/>
              </w:rPr>
              <w:t>Criteria</w:t>
            </w:r>
            <w:r>
              <w:rPr>
                <w:sz w:val="20"/>
              </w:rPr>
              <w:t xml:space="preserve"> (and weighting)</w:t>
            </w:r>
          </w:p>
        </w:tc>
        <w:tc>
          <w:tcPr>
            <w:tcW w:w="3408" w:type="dxa"/>
            <w:tcBorders>
              <w:bottom w:val="double" w:sz="4" w:space="0" w:color="auto"/>
            </w:tcBorders>
            <w:noWrap/>
            <w:vAlign w:val="center"/>
            <w:hideMark/>
          </w:tcPr>
          <w:p w14:paraId="32A981EE" w14:textId="77777777" w:rsidR="007B202A" w:rsidRPr="006A653D" w:rsidRDefault="00ED6E58" w:rsidP="007B202A">
            <w:pPr>
              <w:jc w:val="cente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Deficient </w:t>
            </w:r>
            <w:r w:rsidR="007B202A" w:rsidRPr="006A653D">
              <w:rPr>
                <w:sz w:val="20"/>
              </w:rPr>
              <w:br/>
              <w:t>(&lt;40%)</w:t>
            </w:r>
          </w:p>
        </w:tc>
        <w:tc>
          <w:tcPr>
            <w:tcW w:w="3400" w:type="dxa"/>
            <w:tcBorders>
              <w:bottom w:val="double" w:sz="4" w:space="0" w:color="auto"/>
            </w:tcBorders>
            <w:noWrap/>
            <w:vAlign w:val="center"/>
            <w:hideMark/>
          </w:tcPr>
          <w:p w14:paraId="2BEA6652" w14:textId="77777777" w:rsidR="007B202A" w:rsidRPr="006A653D" w:rsidRDefault="007B202A" w:rsidP="007B202A">
            <w:pPr>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6A653D">
              <w:rPr>
                <w:sz w:val="20"/>
              </w:rPr>
              <w:t xml:space="preserve">Partly Competent </w:t>
            </w:r>
            <w:r w:rsidRPr="006A653D">
              <w:rPr>
                <w:sz w:val="20"/>
              </w:rPr>
              <w:br/>
              <w:t>(</w:t>
            </w:r>
            <w:r w:rsidR="00605DBE">
              <w:rPr>
                <w:sz w:val="20"/>
              </w:rPr>
              <w:t>4</w:t>
            </w:r>
            <w:r w:rsidRPr="006A653D">
              <w:rPr>
                <w:sz w:val="20"/>
              </w:rPr>
              <w:t>0% to 6</w:t>
            </w:r>
            <w:r w:rsidR="00605DBE">
              <w:rPr>
                <w:sz w:val="20"/>
              </w:rPr>
              <w:t>0</w:t>
            </w:r>
            <w:r w:rsidRPr="006A653D">
              <w:rPr>
                <w:sz w:val="20"/>
              </w:rPr>
              <w:t>%)</w:t>
            </w:r>
          </w:p>
        </w:tc>
        <w:tc>
          <w:tcPr>
            <w:tcW w:w="3399" w:type="dxa"/>
            <w:tcBorders>
              <w:bottom w:val="double" w:sz="4" w:space="0" w:color="auto"/>
            </w:tcBorders>
            <w:noWrap/>
            <w:vAlign w:val="center"/>
            <w:hideMark/>
          </w:tcPr>
          <w:p w14:paraId="5A642FFA" w14:textId="77777777" w:rsidR="007B202A" w:rsidRPr="006A653D" w:rsidRDefault="007B202A" w:rsidP="007B202A">
            <w:pPr>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6A653D">
              <w:rPr>
                <w:sz w:val="20"/>
              </w:rPr>
              <w:t xml:space="preserve">Competent </w:t>
            </w:r>
            <w:r w:rsidRPr="006A653D">
              <w:rPr>
                <w:sz w:val="20"/>
              </w:rPr>
              <w:br/>
              <w:t>(6</w:t>
            </w:r>
            <w:r w:rsidR="00605DBE">
              <w:rPr>
                <w:sz w:val="20"/>
              </w:rPr>
              <w:t>0</w:t>
            </w:r>
            <w:r w:rsidRPr="006A653D">
              <w:rPr>
                <w:sz w:val="20"/>
              </w:rPr>
              <w:t xml:space="preserve">% to </w:t>
            </w:r>
            <w:r w:rsidR="00605DBE">
              <w:rPr>
                <w:sz w:val="20"/>
              </w:rPr>
              <w:t>80</w:t>
            </w:r>
            <w:r w:rsidRPr="006A653D">
              <w:rPr>
                <w:sz w:val="20"/>
              </w:rPr>
              <w:t>%)</w:t>
            </w:r>
          </w:p>
        </w:tc>
        <w:tc>
          <w:tcPr>
            <w:tcW w:w="3400" w:type="dxa"/>
            <w:tcBorders>
              <w:bottom w:val="double" w:sz="4" w:space="0" w:color="auto"/>
            </w:tcBorders>
            <w:noWrap/>
            <w:vAlign w:val="center"/>
            <w:hideMark/>
          </w:tcPr>
          <w:p w14:paraId="50918201" w14:textId="77777777" w:rsidR="007B202A" w:rsidRPr="006A653D" w:rsidRDefault="007B202A" w:rsidP="007B202A">
            <w:pPr>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6A653D">
              <w:rPr>
                <w:sz w:val="20"/>
              </w:rPr>
              <w:t xml:space="preserve">Mastery </w:t>
            </w:r>
            <w:r w:rsidRPr="006A653D">
              <w:rPr>
                <w:sz w:val="20"/>
              </w:rPr>
              <w:br/>
              <w:t>(8</w:t>
            </w:r>
            <w:r w:rsidR="00605DBE">
              <w:rPr>
                <w:sz w:val="20"/>
              </w:rPr>
              <w:t>0</w:t>
            </w:r>
            <w:r w:rsidRPr="006A653D">
              <w:rPr>
                <w:sz w:val="20"/>
              </w:rPr>
              <w:t>% to 100%)</w:t>
            </w:r>
          </w:p>
        </w:tc>
      </w:tr>
      <w:tr w:rsidR="00B63883" w:rsidRPr="007B202A" w14:paraId="062CC1DE" w14:textId="77777777" w:rsidTr="00EE1DEC">
        <w:trPr>
          <w:gridAfter w:val="1"/>
          <w:wAfter w:w="23" w:type="dxa"/>
          <w:jc w:val="center"/>
        </w:trPr>
        <w:tc>
          <w:tcPr>
            <w:cnfStyle w:val="001000000000" w:firstRow="0" w:lastRow="0" w:firstColumn="1" w:lastColumn="0" w:oddVBand="0" w:evenVBand="0" w:oddHBand="0" w:evenHBand="0" w:firstRowFirstColumn="0" w:firstRowLastColumn="0" w:lastRowFirstColumn="0" w:lastRowLastColumn="0"/>
            <w:tcW w:w="1691" w:type="dxa"/>
            <w:noWrap/>
          </w:tcPr>
          <w:p w14:paraId="0C0C174A" w14:textId="77777777" w:rsidR="00B63883" w:rsidRPr="007B202A" w:rsidRDefault="00B63883" w:rsidP="00B63883">
            <w:pPr>
              <w:rPr>
                <w:sz w:val="20"/>
              </w:rPr>
            </w:pPr>
            <w:r>
              <w:rPr>
                <w:sz w:val="20"/>
              </w:rPr>
              <w:t>Introduction (2</w:t>
            </w:r>
            <w:r w:rsidR="00E64F0C">
              <w:rPr>
                <w:sz w:val="20"/>
              </w:rPr>
              <w:t>0</w:t>
            </w:r>
            <w:r>
              <w:rPr>
                <w:sz w:val="20"/>
              </w:rPr>
              <w:t xml:space="preserve">%): setting the context and </w:t>
            </w:r>
            <w:r w:rsidRPr="00302EB8">
              <w:rPr>
                <w:sz w:val="20"/>
              </w:rPr>
              <w:t>articulating a research question</w:t>
            </w:r>
          </w:p>
        </w:tc>
        <w:tc>
          <w:tcPr>
            <w:tcW w:w="3408" w:type="dxa"/>
            <w:noWrap/>
          </w:tcPr>
          <w:p w14:paraId="46E6182C" w14:textId="77777777" w:rsidR="00B63883" w:rsidRPr="007B202A" w:rsidRDefault="00B63883" w:rsidP="00B63883">
            <w:pPr>
              <w:cnfStyle w:val="000000000000" w:firstRow="0" w:lastRow="0" w:firstColumn="0" w:lastColumn="0" w:oddVBand="0" w:evenVBand="0" w:oddHBand="0" w:evenHBand="0" w:firstRowFirstColumn="0" w:firstRowLastColumn="0" w:lastRowFirstColumn="0" w:lastRowLastColumn="0"/>
              <w:rPr>
                <w:sz w:val="20"/>
              </w:rPr>
            </w:pPr>
            <w:r w:rsidRPr="00302EB8">
              <w:rPr>
                <w:sz w:val="20"/>
              </w:rPr>
              <w:t xml:space="preserve">The </w:t>
            </w:r>
            <w:r w:rsidR="00BB1318">
              <w:rPr>
                <w:sz w:val="20"/>
              </w:rPr>
              <w:t>team</w:t>
            </w:r>
            <w:r w:rsidR="00BB1318" w:rsidRPr="00302EB8">
              <w:rPr>
                <w:sz w:val="20"/>
              </w:rPr>
              <w:t xml:space="preserve"> </w:t>
            </w:r>
            <w:r w:rsidRPr="00302EB8">
              <w:rPr>
                <w:sz w:val="20"/>
              </w:rPr>
              <w:t xml:space="preserve">has done a </w:t>
            </w:r>
            <w:r>
              <w:rPr>
                <w:sz w:val="20"/>
              </w:rPr>
              <w:t xml:space="preserve">poor </w:t>
            </w:r>
            <w:r w:rsidRPr="00302EB8">
              <w:rPr>
                <w:sz w:val="20"/>
              </w:rPr>
              <w:t xml:space="preserve">job </w:t>
            </w:r>
            <w:r>
              <w:rPr>
                <w:sz w:val="20"/>
              </w:rPr>
              <w:t xml:space="preserve">of </w:t>
            </w:r>
            <w:r w:rsidRPr="00302EB8">
              <w:rPr>
                <w:sz w:val="20"/>
              </w:rPr>
              <w:t xml:space="preserve">explaining the </w:t>
            </w:r>
            <w:r>
              <w:rPr>
                <w:sz w:val="20"/>
              </w:rPr>
              <w:t xml:space="preserve">context and </w:t>
            </w:r>
            <w:r w:rsidRPr="00302EB8">
              <w:rPr>
                <w:sz w:val="20"/>
              </w:rPr>
              <w:t xml:space="preserve">research aims to the reader </w:t>
            </w:r>
            <w:r>
              <w:rPr>
                <w:rFonts w:cstheme="minorHAnsi"/>
                <w:sz w:val="20"/>
              </w:rPr>
              <w:t>–</w:t>
            </w:r>
            <w:r w:rsidRPr="00302EB8">
              <w:rPr>
                <w:sz w:val="20"/>
              </w:rPr>
              <w:t xml:space="preserve"> I'm</w:t>
            </w:r>
            <w:r>
              <w:rPr>
                <w:sz w:val="20"/>
              </w:rPr>
              <w:t xml:space="preserve"> </w:t>
            </w:r>
            <w:r w:rsidRPr="00302EB8">
              <w:rPr>
                <w:sz w:val="20"/>
              </w:rPr>
              <w:t>not really sure what this is about.</w:t>
            </w:r>
          </w:p>
        </w:tc>
        <w:tc>
          <w:tcPr>
            <w:tcW w:w="3400" w:type="dxa"/>
            <w:noWrap/>
          </w:tcPr>
          <w:p w14:paraId="043A22DC" w14:textId="77777777" w:rsidR="00B63883" w:rsidRPr="007B202A" w:rsidRDefault="00B63883" w:rsidP="00B63883">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The general topic is </w:t>
            </w:r>
            <w:r w:rsidR="00FC01EB">
              <w:rPr>
                <w:sz w:val="20"/>
              </w:rPr>
              <w:t>introduced.</w:t>
            </w:r>
            <w:r>
              <w:rPr>
                <w:sz w:val="20"/>
              </w:rPr>
              <w:t xml:space="preserve"> </w:t>
            </w:r>
            <w:r w:rsidR="00FC01EB">
              <w:rPr>
                <w:sz w:val="20"/>
              </w:rPr>
              <w:t xml:space="preserve">A </w:t>
            </w:r>
            <w:r>
              <w:rPr>
                <w:sz w:val="20"/>
              </w:rPr>
              <w:t xml:space="preserve">research question may be stated but there is no </w:t>
            </w:r>
            <w:r w:rsidRPr="00E14BA0">
              <w:rPr>
                <w:sz w:val="20"/>
              </w:rPr>
              <w:t xml:space="preserve">clear explanation </w:t>
            </w:r>
            <w:r>
              <w:rPr>
                <w:sz w:val="20"/>
              </w:rPr>
              <w:t>of</w:t>
            </w:r>
            <w:r w:rsidRPr="00E14BA0">
              <w:rPr>
                <w:sz w:val="20"/>
              </w:rPr>
              <w:t xml:space="preserve"> why </w:t>
            </w:r>
            <w:r>
              <w:rPr>
                <w:sz w:val="20"/>
              </w:rPr>
              <w:t xml:space="preserve">the question is still open </w:t>
            </w:r>
            <w:r w:rsidRPr="00E14BA0">
              <w:rPr>
                <w:sz w:val="20"/>
              </w:rPr>
              <w:t>and why it</w:t>
            </w:r>
            <w:r w:rsidR="00BB1318">
              <w:rPr>
                <w:sz w:val="20"/>
              </w:rPr>
              <w:t xml:space="preserve"> i</w:t>
            </w:r>
            <w:r w:rsidRPr="00E14BA0">
              <w:rPr>
                <w:sz w:val="20"/>
              </w:rPr>
              <w:t xml:space="preserve">s </w:t>
            </w:r>
            <w:r>
              <w:rPr>
                <w:sz w:val="20"/>
              </w:rPr>
              <w:t>significant</w:t>
            </w:r>
            <w:r w:rsidRPr="00E14BA0">
              <w:rPr>
                <w:sz w:val="20"/>
              </w:rPr>
              <w:t>.</w:t>
            </w:r>
          </w:p>
        </w:tc>
        <w:tc>
          <w:tcPr>
            <w:tcW w:w="3399" w:type="dxa"/>
            <w:noWrap/>
          </w:tcPr>
          <w:p w14:paraId="4558015A" w14:textId="77777777" w:rsidR="00B63883" w:rsidRPr="007B202A" w:rsidRDefault="00B63883" w:rsidP="00B63883">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The research question is clearly stated and identifies a poorly understood issue. </w:t>
            </w:r>
            <w:r w:rsidRPr="001F1F85">
              <w:rPr>
                <w:sz w:val="20"/>
              </w:rPr>
              <w:t xml:space="preserve">The </w:t>
            </w:r>
            <w:r w:rsidR="00BB1318">
              <w:rPr>
                <w:sz w:val="20"/>
              </w:rPr>
              <w:t>team</w:t>
            </w:r>
            <w:r w:rsidR="00BB1318" w:rsidRPr="001F1F85">
              <w:rPr>
                <w:sz w:val="20"/>
              </w:rPr>
              <w:t xml:space="preserve"> </w:t>
            </w:r>
            <w:r w:rsidRPr="001F1F85">
              <w:rPr>
                <w:sz w:val="20"/>
              </w:rPr>
              <w:t xml:space="preserve">makes the project background clear to the reader, and </w:t>
            </w:r>
            <w:r>
              <w:rPr>
                <w:sz w:val="20"/>
              </w:rPr>
              <w:t xml:space="preserve">sets </w:t>
            </w:r>
            <w:r w:rsidRPr="001F1F85">
              <w:rPr>
                <w:sz w:val="20"/>
              </w:rPr>
              <w:t xml:space="preserve">the significance of the research </w:t>
            </w:r>
            <w:r>
              <w:rPr>
                <w:sz w:val="20"/>
              </w:rPr>
              <w:t>question</w:t>
            </w:r>
            <w:r w:rsidRPr="001F1F85">
              <w:rPr>
                <w:sz w:val="20"/>
              </w:rPr>
              <w:t xml:space="preserve"> within a </w:t>
            </w:r>
            <w:r w:rsidR="00BB1318">
              <w:rPr>
                <w:sz w:val="20"/>
              </w:rPr>
              <w:t>discipline</w:t>
            </w:r>
            <w:r w:rsidRPr="001F1F85">
              <w:rPr>
                <w:sz w:val="20"/>
              </w:rPr>
              <w:t xml:space="preserve"> context.</w:t>
            </w:r>
          </w:p>
        </w:tc>
        <w:tc>
          <w:tcPr>
            <w:tcW w:w="3400" w:type="dxa"/>
            <w:noWrap/>
          </w:tcPr>
          <w:p w14:paraId="5C38B2B5" w14:textId="77777777" w:rsidR="00B63883" w:rsidRPr="007B202A" w:rsidRDefault="00DC141C" w:rsidP="00B63883">
            <w:pPr>
              <w:cnfStyle w:val="000000000000" w:firstRow="0" w:lastRow="0" w:firstColumn="0" w:lastColumn="0" w:oddVBand="0" w:evenVBand="0" w:oddHBand="0" w:evenHBand="0" w:firstRowFirstColumn="0" w:firstRowLastColumn="0" w:lastRowFirstColumn="0" w:lastRowLastColumn="0"/>
              <w:rPr>
                <w:sz w:val="20"/>
              </w:rPr>
            </w:pPr>
            <w:r>
              <w:rPr>
                <w:sz w:val="20"/>
              </w:rPr>
              <w:t>In addition to the previous level, this introduction sets the research question and project background in</w:t>
            </w:r>
            <w:r w:rsidR="00BB1318">
              <w:rPr>
                <w:sz w:val="20"/>
              </w:rPr>
              <w:t xml:space="preserve"> a</w:t>
            </w:r>
            <w:r>
              <w:rPr>
                <w:sz w:val="20"/>
              </w:rPr>
              <w:t xml:space="preserve"> </w:t>
            </w:r>
            <w:r w:rsidR="00B63883" w:rsidRPr="001F1F85">
              <w:rPr>
                <w:sz w:val="20"/>
              </w:rPr>
              <w:t xml:space="preserve">broader </w:t>
            </w:r>
            <w:r>
              <w:rPr>
                <w:sz w:val="20"/>
              </w:rPr>
              <w:t xml:space="preserve">or wide </w:t>
            </w:r>
            <w:r w:rsidR="00B63883" w:rsidRPr="001F1F85">
              <w:rPr>
                <w:sz w:val="20"/>
              </w:rPr>
              <w:t>context.</w:t>
            </w:r>
          </w:p>
        </w:tc>
      </w:tr>
      <w:tr w:rsidR="00B63883" w:rsidRPr="007B202A" w14:paraId="691E10B1" w14:textId="77777777" w:rsidTr="00EE1DEC">
        <w:trPr>
          <w:gridAfter w:val="1"/>
          <w:wAfter w:w="23" w:type="dxa"/>
          <w:jc w:val="center"/>
        </w:trPr>
        <w:tc>
          <w:tcPr>
            <w:cnfStyle w:val="001000000000" w:firstRow="0" w:lastRow="0" w:firstColumn="1" w:lastColumn="0" w:oddVBand="0" w:evenVBand="0" w:oddHBand="0" w:evenHBand="0" w:firstRowFirstColumn="0" w:firstRowLastColumn="0" w:lastRowFirstColumn="0" w:lastRowLastColumn="0"/>
            <w:tcW w:w="1691" w:type="dxa"/>
            <w:noWrap/>
            <w:hideMark/>
          </w:tcPr>
          <w:p w14:paraId="7E161BA4" w14:textId="77777777" w:rsidR="00B63883" w:rsidRPr="007B202A" w:rsidRDefault="00B63883" w:rsidP="00B63883">
            <w:pPr>
              <w:rPr>
                <w:sz w:val="20"/>
              </w:rPr>
            </w:pPr>
            <w:r w:rsidRPr="007B202A">
              <w:rPr>
                <w:sz w:val="20"/>
              </w:rPr>
              <w:t xml:space="preserve">Literature </w:t>
            </w:r>
            <w:r>
              <w:rPr>
                <w:sz w:val="20"/>
              </w:rPr>
              <w:t>r</w:t>
            </w:r>
            <w:r w:rsidRPr="007B202A">
              <w:rPr>
                <w:sz w:val="20"/>
              </w:rPr>
              <w:t>eview</w:t>
            </w:r>
            <w:r>
              <w:rPr>
                <w:sz w:val="20"/>
              </w:rPr>
              <w:t xml:space="preserve"> (50%)</w:t>
            </w:r>
            <w:r w:rsidRPr="007B202A">
              <w:rPr>
                <w:sz w:val="20"/>
              </w:rPr>
              <w:t>: discussion of context, analysis of literature</w:t>
            </w:r>
          </w:p>
        </w:tc>
        <w:tc>
          <w:tcPr>
            <w:tcW w:w="3408" w:type="dxa"/>
            <w:noWrap/>
            <w:hideMark/>
          </w:tcPr>
          <w:p w14:paraId="312F530C" w14:textId="77777777" w:rsidR="00B63883" w:rsidRPr="007B202A" w:rsidRDefault="00B63883" w:rsidP="00B63883">
            <w:pPr>
              <w:cnfStyle w:val="000000000000" w:firstRow="0" w:lastRow="0" w:firstColumn="0" w:lastColumn="0" w:oddVBand="0" w:evenVBand="0" w:oddHBand="0" w:evenHBand="0" w:firstRowFirstColumn="0" w:firstRowLastColumn="0" w:lastRowFirstColumn="0" w:lastRowLastColumn="0"/>
              <w:rPr>
                <w:sz w:val="20"/>
              </w:rPr>
            </w:pPr>
            <w:r w:rsidRPr="007B202A">
              <w:rPr>
                <w:sz w:val="20"/>
              </w:rPr>
              <w:t>The background does not seem to be related to the problem outlined in the Summary. References are minimal (</w:t>
            </w:r>
            <w:r w:rsidR="00BB1318">
              <w:rPr>
                <w:sz w:val="20"/>
              </w:rPr>
              <w:t>five</w:t>
            </w:r>
            <w:r w:rsidR="00470258">
              <w:rPr>
                <w:sz w:val="20"/>
              </w:rPr>
              <w:t xml:space="preserve"> or less</w:t>
            </w:r>
            <w:r w:rsidRPr="007B202A">
              <w:rPr>
                <w:sz w:val="20"/>
              </w:rPr>
              <w:t xml:space="preserve">) and of dubious quality, or even non-existent. </w:t>
            </w:r>
          </w:p>
        </w:tc>
        <w:tc>
          <w:tcPr>
            <w:tcW w:w="3400" w:type="dxa"/>
            <w:noWrap/>
            <w:hideMark/>
          </w:tcPr>
          <w:p w14:paraId="7F91BF8F" w14:textId="77777777" w:rsidR="00B63883" w:rsidRPr="007B202A" w:rsidRDefault="00B63883" w:rsidP="00B63883">
            <w:pPr>
              <w:cnfStyle w:val="000000000000" w:firstRow="0" w:lastRow="0" w:firstColumn="0" w:lastColumn="0" w:oddVBand="0" w:evenVBand="0" w:oddHBand="0" w:evenHBand="0" w:firstRowFirstColumn="0" w:firstRowLastColumn="0" w:lastRowFirstColumn="0" w:lastRowLastColumn="0"/>
              <w:rPr>
                <w:sz w:val="20"/>
              </w:rPr>
            </w:pPr>
            <w:r w:rsidRPr="007B202A">
              <w:rPr>
                <w:sz w:val="20"/>
              </w:rPr>
              <w:t>Only provides a vague understanding of the problem context, with a modest reference list (</w:t>
            </w:r>
            <w:r w:rsidR="00470258">
              <w:rPr>
                <w:sz w:val="20"/>
              </w:rPr>
              <w:t>6</w:t>
            </w:r>
            <w:r w:rsidR="00BB1318">
              <w:rPr>
                <w:sz w:val="20"/>
              </w:rPr>
              <w:t xml:space="preserve"> – </w:t>
            </w:r>
            <w:r w:rsidR="00470258">
              <w:rPr>
                <w:sz w:val="20"/>
              </w:rPr>
              <w:t>9</w:t>
            </w:r>
            <w:r w:rsidRPr="007B202A">
              <w:rPr>
                <w:sz w:val="20"/>
              </w:rPr>
              <w:t>) articles, and not necessarily of good quality. It is not quite clear how prior work is relevant to the topic.</w:t>
            </w:r>
          </w:p>
        </w:tc>
        <w:tc>
          <w:tcPr>
            <w:tcW w:w="3399" w:type="dxa"/>
            <w:noWrap/>
            <w:hideMark/>
          </w:tcPr>
          <w:p w14:paraId="156EC6BD" w14:textId="77777777" w:rsidR="00B63883" w:rsidRPr="007B202A" w:rsidRDefault="00B63883" w:rsidP="00B63883">
            <w:pPr>
              <w:cnfStyle w:val="000000000000" w:firstRow="0" w:lastRow="0" w:firstColumn="0" w:lastColumn="0" w:oddVBand="0" w:evenVBand="0" w:oddHBand="0" w:evenHBand="0" w:firstRowFirstColumn="0" w:firstRowLastColumn="0" w:lastRowFirstColumn="0" w:lastRowLastColumn="0"/>
              <w:rPr>
                <w:sz w:val="20"/>
              </w:rPr>
            </w:pPr>
            <w:r w:rsidRPr="007B202A">
              <w:rPr>
                <w:sz w:val="20"/>
              </w:rPr>
              <w:t>The context of the problem is covered reasonably well. There is a good reference list (</w:t>
            </w:r>
            <w:r w:rsidR="00470258">
              <w:rPr>
                <w:sz w:val="20"/>
              </w:rPr>
              <w:t>10</w:t>
            </w:r>
            <w:r w:rsidR="00BB1318">
              <w:rPr>
                <w:sz w:val="20"/>
              </w:rPr>
              <w:t xml:space="preserve"> – </w:t>
            </w:r>
            <w:r w:rsidR="00470258">
              <w:rPr>
                <w:sz w:val="20"/>
              </w:rPr>
              <w:t>20</w:t>
            </w:r>
            <w:r w:rsidRPr="007B202A">
              <w:rPr>
                <w:sz w:val="20"/>
              </w:rPr>
              <w:t>) of quality articles, or an extensive list of articles of varying quality. Prior work is described well and related to the problem. There is a good description of relevant experiment</w:t>
            </w:r>
            <w:r>
              <w:rPr>
                <w:sz w:val="20"/>
              </w:rPr>
              <w:t xml:space="preserve">al </w:t>
            </w:r>
            <w:r w:rsidR="00BB1318">
              <w:rPr>
                <w:sz w:val="20"/>
              </w:rPr>
              <w:t>and</w:t>
            </w:r>
            <w:r>
              <w:rPr>
                <w:sz w:val="20"/>
              </w:rPr>
              <w:t>/or</w:t>
            </w:r>
            <w:r w:rsidRPr="007B202A">
              <w:rPr>
                <w:sz w:val="20"/>
              </w:rPr>
              <w:t xml:space="preserve"> analytical techniques. </w:t>
            </w:r>
          </w:p>
        </w:tc>
        <w:tc>
          <w:tcPr>
            <w:tcW w:w="3400" w:type="dxa"/>
            <w:noWrap/>
            <w:hideMark/>
          </w:tcPr>
          <w:p w14:paraId="55CB08D1" w14:textId="77777777" w:rsidR="00B63883" w:rsidRPr="007B202A" w:rsidRDefault="00B63883" w:rsidP="00B63883">
            <w:pPr>
              <w:cnfStyle w:val="000000000000" w:firstRow="0" w:lastRow="0" w:firstColumn="0" w:lastColumn="0" w:oddVBand="0" w:evenVBand="0" w:oddHBand="0" w:evenHBand="0" w:firstRowFirstColumn="0" w:firstRowLastColumn="0" w:lastRowFirstColumn="0" w:lastRowLastColumn="0"/>
              <w:rPr>
                <w:sz w:val="20"/>
              </w:rPr>
            </w:pPr>
            <w:r w:rsidRPr="007B202A">
              <w:rPr>
                <w:sz w:val="20"/>
              </w:rPr>
              <w:t>The context of the problem is well- cove</w:t>
            </w:r>
            <w:r w:rsidR="00470258">
              <w:rPr>
                <w:sz w:val="20"/>
              </w:rPr>
              <w:t>red, using an extensive list (&gt;2</w:t>
            </w:r>
            <w:r w:rsidRPr="007B202A">
              <w:rPr>
                <w:sz w:val="20"/>
              </w:rPr>
              <w:t>0) of good quality articles. How the prior work fits into the problem space is clearly identified. Experiment</w:t>
            </w:r>
            <w:r w:rsidR="00BB1318">
              <w:rPr>
                <w:sz w:val="20"/>
              </w:rPr>
              <w:t>al</w:t>
            </w:r>
            <w:r w:rsidRPr="007B202A">
              <w:rPr>
                <w:sz w:val="20"/>
              </w:rPr>
              <w:t xml:space="preserve">/analytical techniques relevant to the field are described well. </w:t>
            </w:r>
          </w:p>
        </w:tc>
      </w:tr>
      <w:tr w:rsidR="00E64F0C" w:rsidRPr="00E82E79" w14:paraId="0C99D9F3" w14:textId="77777777" w:rsidTr="00EE1DEC">
        <w:tblPrEx>
          <w:tblLook w:val="04A0" w:firstRow="1" w:lastRow="0" w:firstColumn="1" w:lastColumn="0" w:noHBand="0" w:noVBand="1"/>
        </w:tblPrEx>
        <w:trPr>
          <w:gridAfter w:val="1"/>
          <w:cnfStyle w:val="000000100000" w:firstRow="0" w:lastRow="0" w:firstColumn="0" w:lastColumn="0" w:oddVBand="0" w:evenVBand="0" w:oddHBand="1" w:evenHBand="0" w:firstRowFirstColumn="0" w:firstRowLastColumn="0" w:lastRowFirstColumn="0" w:lastRowLastColumn="0"/>
          <w:wAfter w:w="23" w:type="dxa"/>
          <w:jc w:val="center"/>
        </w:trPr>
        <w:tc>
          <w:tcPr>
            <w:cnfStyle w:val="001000000000" w:firstRow="0" w:lastRow="0" w:firstColumn="1" w:lastColumn="0" w:oddVBand="0" w:evenVBand="0" w:oddHBand="0" w:evenHBand="0" w:firstRowFirstColumn="0" w:firstRowLastColumn="0" w:lastRowFirstColumn="0" w:lastRowLastColumn="0"/>
            <w:tcW w:w="1691" w:type="dxa"/>
            <w:shd w:val="clear" w:color="auto" w:fill="auto"/>
            <w:noWrap/>
            <w:hideMark/>
          </w:tcPr>
          <w:p w14:paraId="41733D2D" w14:textId="77777777" w:rsidR="00E64F0C" w:rsidRPr="00E82E79" w:rsidRDefault="00E64F0C" w:rsidP="00A1445D">
            <w:pPr>
              <w:rPr>
                <w:sz w:val="20"/>
              </w:rPr>
            </w:pPr>
            <w:r w:rsidRPr="00E82E79">
              <w:rPr>
                <w:sz w:val="20"/>
              </w:rPr>
              <w:t>Significance and Innovation</w:t>
            </w:r>
            <w:r>
              <w:rPr>
                <w:sz w:val="20"/>
              </w:rPr>
              <w:t xml:space="preserve"> (20%)</w:t>
            </w:r>
          </w:p>
        </w:tc>
        <w:tc>
          <w:tcPr>
            <w:tcW w:w="3408" w:type="dxa"/>
            <w:shd w:val="clear" w:color="auto" w:fill="auto"/>
            <w:noWrap/>
            <w:hideMark/>
          </w:tcPr>
          <w:p w14:paraId="7CFED03E" w14:textId="77777777" w:rsidR="00E64F0C" w:rsidRPr="00E82E79" w:rsidRDefault="00E64F0C" w:rsidP="00A1445D">
            <w:pPr>
              <w:cnfStyle w:val="000000100000" w:firstRow="0" w:lastRow="0" w:firstColumn="0" w:lastColumn="0" w:oddVBand="0" w:evenVBand="0" w:oddHBand="1" w:evenHBand="0" w:firstRowFirstColumn="0" w:firstRowLastColumn="0" w:lastRowFirstColumn="0" w:lastRowLastColumn="0"/>
              <w:rPr>
                <w:sz w:val="20"/>
              </w:rPr>
            </w:pPr>
            <w:r w:rsidRPr="00E82E79">
              <w:rPr>
                <w:sz w:val="20"/>
              </w:rPr>
              <w:t xml:space="preserve">No mention about significance and innovation. OR What is written is irrelevant. It is hard to understand the significance of the project. The innovative aspect of the project is not explained. </w:t>
            </w:r>
          </w:p>
        </w:tc>
        <w:tc>
          <w:tcPr>
            <w:tcW w:w="3400" w:type="dxa"/>
            <w:shd w:val="clear" w:color="auto" w:fill="auto"/>
            <w:noWrap/>
            <w:hideMark/>
          </w:tcPr>
          <w:p w14:paraId="5687E61D" w14:textId="77777777" w:rsidR="00E64F0C" w:rsidRPr="00E82E79" w:rsidRDefault="00E64F0C" w:rsidP="00A1445D">
            <w:pPr>
              <w:cnfStyle w:val="000000100000" w:firstRow="0" w:lastRow="0" w:firstColumn="0" w:lastColumn="0" w:oddVBand="0" w:evenVBand="0" w:oddHBand="1" w:evenHBand="0" w:firstRowFirstColumn="0" w:firstRowLastColumn="0" w:lastRowFirstColumn="0" w:lastRowLastColumn="0"/>
              <w:rPr>
                <w:sz w:val="20"/>
              </w:rPr>
            </w:pPr>
            <w:r w:rsidRPr="00E82E79">
              <w:rPr>
                <w:sz w:val="20"/>
              </w:rPr>
              <w:t xml:space="preserve">Attempted to explain the significance and innovation but only vaguely conveys the message. </w:t>
            </w:r>
          </w:p>
        </w:tc>
        <w:tc>
          <w:tcPr>
            <w:tcW w:w="3399" w:type="dxa"/>
            <w:shd w:val="clear" w:color="auto" w:fill="auto"/>
            <w:noWrap/>
            <w:hideMark/>
          </w:tcPr>
          <w:p w14:paraId="3693CFA9" w14:textId="77777777" w:rsidR="00E64F0C" w:rsidRPr="00E82E79" w:rsidRDefault="00E64F0C" w:rsidP="00A1445D">
            <w:pPr>
              <w:cnfStyle w:val="000000100000" w:firstRow="0" w:lastRow="0" w:firstColumn="0" w:lastColumn="0" w:oddVBand="0" w:evenVBand="0" w:oddHBand="1" w:evenHBand="0" w:firstRowFirstColumn="0" w:firstRowLastColumn="0" w:lastRowFirstColumn="0" w:lastRowLastColumn="0"/>
              <w:rPr>
                <w:sz w:val="20"/>
              </w:rPr>
            </w:pPr>
            <w:r w:rsidRPr="00E82E79">
              <w:rPr>
                <w:sz w:val="20"/>
              </w:rPr>
              <w:t xml:space="preserve">Significance and innovation is explained clearly. </w:t>
            </w:r>
          </w:p>
        </w:tc>
        <w:tc>
          <w:tcPr>
            <w:tcW w:w="3400" w:type="dxa"/>
            <w:shd w:val="clear" w:color="auto" w:fill="auto"/>
            <w:noWrap/>
            <w:hideMark/>
          </w:tcPr>
          <w:p w14:paraId="5F925A2A" w14:textId="77777777" w:rsidR="00E64F0C" w:rsidRPr="00E82E79" w:rsidRDefault="00E64F0C" w:rsidP="00A1445D">
            <w:pPr>
              <w:cnfStyle w:val="000000100000" w:firstRow="0" w:lastRow="0" w:firstColumn="0" w:lastColumn="0" w:oddVBand="0" w:evenVBand="0" w:oddHBand="1" w:evenHBand="0" w:firstRowFirstColumn="0" w:firstRowLastColumn="0" w:lastRowFirstColumn="0" w:lastRowLastColumn="0"/>
              <w:rPr>
                <w:sz w:val="20"/>
              </w:rPr>
            </w:pPr>
            <w:r w:rsidRPr="00E82E79">
              <w:rPr>
                <w:sz w:val="20"/>
              </w:rPr>
              <w:t>Significance and innovation is explained clearly with appropriately identifying and labelling the</w:t>
            </w:r>
            <w:r w:rsidR="00BB1318">
              <w:rPr>
                <w:sz w:val="20"/>
              </w:rPr>
              <w:t>se aspects.</w:t>
            </w:r>
            <w:r w:rsidRPr="00E82E79">
              <w:rPr>
                <w:sz w:val="20"/>
              </w:rPr>
              <w:t xml:space="preserve">.  </w:t>
            </w:r>
          </w:p>
        </w:tc>
      </w:tr>
      <w:tr w:rsidR="00B63883" w:rsidRPr="007B202A" w14:paraId="56AEDF8E" w14:textId="77777777" w:rsidTr="00EE1DEC">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shd w:val="clear" w:color="auto" w:fill="auto"/>
            <w:noWrap/>
            <w:hideMark/>
          </w:tcPr>
          <w:p w14:paraId="054AE6D8" w14:textId="77777777" w:rsidR="00B63883" w:rsidRPr="007B202A" w:rsidRDefault="00B329FA" w:rsidP="00B63883">
            <w:pPr>
              <w:rPr>
                <w:sz w:val="20"/>
              </w:rPr>
            </w:pPr>
            <w:r>
              <w:rPr>
                <w:sz w:val="20"/>
              </w:rPr>
              <w:t>Style</w:t>
            </w:r>
            <w:r w:rsidR="00B63883">
              <w:rPr>
                <w:sz w:val="20"/>
              </w:rPr>
              <w:t xml:space="preserve"> (</w:t>
            </w:r>
            <w:r w:rsidR="00E64F0C">
              <w:rPr>
                <w:sz w:val="20"/>
              </w:rPr>
              <w:t>10</w:t>
            </w:r>
            <w:r w:rsidR="00B63883">
              <w:rPr>
                <w:sz w:val="20"/>
              </w:rPr>
              <w:t>%)</w:t>
            </w:r>
            <w:r w:rsidR="00B63883" w:rsidRPr="007B202A">
              <w:rPr>
                <w:sz w:val="20"/>
              </w:rPr>
              <w:t>: Structure, readability, navigation, style, use of references</w:t>
            </w:r>
          </w:p>
        </w:tc>
        <w:tc>
          <w:tcPr>
            <w:tcW w:w="3408" w:type="dxa"/>
            <w:shd w:val="clear" w:color="auto" w:fill="auto"/>
            <w:noWrap/>
            <w:hideMark/>
          </w:tcPr>
          <w:p w14:paraId="25869C5A" w14:textId="77777777" w:rsidR="00B63883" w:rsidRPr="007B202A" w:rsidRDefault="00B63883" w:rsidP="00B63883">
            <w:pPr>
              <w:cnfStyle w:val="000000010000" w:firstRow="0" w:lastRow="0" w:firstColumn="0" w:lastColumn="0" w:oddVBand="0" w:evenVBand="0" w:oddHBand="0" w:evenHBand="1" w:firstRowFirstColumn="0" w:firstRowLastColumn="0" w:lastRowFirstColumn="0" w:lastRowLastColumn="0"/>
              <w:rPr>
                <w:sz w:val="20"/>
              </w:rPr>
            </w:pPr>
            <w:r w:rsidRPr="007B202A">
              <w:rPr>
                <w:sz w:val="20"/>
              </w:rPr>
              <w:t xml:space="preserve">Much effort is required to read and understand the report: writing is poor, many mistakes with spelling and grammar, and possibly inappropriate langue style (e.g. too informal). May not follow the required structure. References are either not cited or cited in the wrong places. </w:t>
            </w:r>
          </w:p>
        </w:tc>
        <w:tc>
          <w:tcPr>
            <w:tcW w:w="3400" w:type="dxa"/>
            <w:shd w:val="clear" w:color="auto" w:fill="auto"/>
            <w:noWrap/>
            <w:hideMark/>
          </w:tcPr>
          <w:p w14:paraId="3828DECB" w14:textId="77777777" w:rsidR="00B63883" w:rsidRPr="007B202A" w:rsidRDefault="00B63883" w:rsidP="00B63883">
            <w:pPr>
              <w:cnfStyle w:val="000000010000" w:firstRow="0" w:lastRow="0" w:firstColumn="0" w:lastColumn="0" w:oddVBand="0" w:evenVBand="0" w:oddHBand="0" w:evenHBand="1" w:firstRowFirstColumn="0" w:firstRowLastColumn="0" w:lastRowFirstColumn="0" w:lastRowLastColumn="0"/>
              <w:rPr>
                <w:sz w:val="20"/>
              </w:rPr>
            </w:pPr>
            <w:r w:rsidRPr="007B202A">
              <w:rPr>
                <w:sz w:val="20"/>
              </w:rPr>
              <w:t>The report is somewhat difficult to read: writing is just ok</w:t>
            </w:r>
            <w:r w:rsidR="00BB1318">
              <w:rPr>
                <w:sz w:val="20"/>
              </w:rPr>
              <w:t>ay</w:t>
            </w:r>
            <w:r w:rsidRPr="007B202A">
              <w:rPr>
                <w:sz w:val="20"/>
              </w:rPr>
              <w:t>, broad idea</w:t>
            </w:r>
            <w:r w:rsidR="00BB1318">
              <w:rPr>
                <w:sz w:val="20"/>
              </w:rPr>
              <w:t>s</w:t>
            </w:r>
            <w:r w:rsidRPr="007B202A">
              <w:rPr>
                <w:sz w:val="20"/>
              </w:rPr>
              <w:t xml:space="preserve"> come across, spelling and grammar have some flaws, not quite appropriate language style. It follows the required structure somewhat. Citing of references is either lacking or not appropriate when used. </w:t>
            </w:r>
          </w:p>
        </w:tc>
        <w:tc>
          <w:tcPr>
            <w:tcW w:w="3399" w:type="dxa"/>
            <w:shd w:val="clear" w:color="auto" w:fill="auto"/>
            <w:noWrap/>
            <w:hideMark/>
          </w:tcPr>
          <w:p w14:paraId="12F7F122" w14:textId="77777777" w:rsidR="00B63883" w:rsidRPr="007B202A" w:rsidRDefault="00B63883" w:rsidP="00B63883">
            <w:pPr>
              <w:cnfStyle w:val="000000010000" w:firstRow="0" w:lastRow="0" w:firstColumn="0" w:lastColumn="0" w:oddVBand="0" w:evenVBand="0" w:oddHBand="0" w:evenHBand="1" w:firstRowFirstColumn="0" w:firstRowLastColumn="0" w:lastRowFirstColumn="0" w:lastRowLastColumn="0"/>
              <w:rPr>
                <w:sz w:val="20"/>
              </w:rPr>
            </w:pPr>
            <w:r w:rsidRPr="007B202A">
              <w:rPr>
                <w:sz w:val="20"/>
              </w:rPr>
              <w:t>The report is reasonably easy to read: writing is clear enough, with good spelling and grammar, and reasonable choice of language style. It follows the structure OK. References are mostly well</w:t>
            </w:r>
            <w:r w:rsidR="00BB1318">
              <w:rPr>
                <w:sz w:val="20"/>
              </w:rPr>
              <w:t xml:space="preserve"> </w:t>
            </w:r>
            <w:r w:rsidRPr="007B202A">
              <w:rPr>
                <w:sz w:val="20"/>
              </w:rPr>
              <w:t xml:space="preserve">cited. </w:t>
            </w:r>
          </w:p>
        </w:tc>
        <w:tc>
          <w:tcPr>
            <w:tcW w:w="3400" w:type="dxa"/>
            <w:gridSpan w:val="2"/>
            <w:shd w:val="clear" w:color="auto" w:fill="auto"/>
            <w:noWrap/>
            <w:hideMark/>
          </w:tcPr>
          <w:p w14:paraId="4CEA6198" w14:textId="77777777" w:rsidR="00B63883" w:rsidRPr="007B202A" w:rsidRDefault="00B63883" w:rsidP="00B63883">
            <w:pPr>
              <w:cnfStyle w:val="000000010000" w:firstRow="0" w:lastRow="0" w:firstColumn="0" w:lastColumn="0" w:oddVBand="0" w:evenVBand="0" w:oddHBand="0" w:evenHBand="1" w:firstRowFirstColumn="0" w:firstRowLastColumn="0" w:lastRowFirstColumn="0" w:lastRowLastColumn="0"/>
              <w:rPr>
                <w:sz w:val="20"/>
              </w:rPr>
            </w:pPr>
            <w:r w:rsidRPr="007B202A">
              <w:rPr>
                <w:sz w:val="20"/>
              </w:rPr>
              <w:t xml:space="preserve">The report is easy to read: well- written, with </w:t>
            </w:r>
            <w:r w:rsidR="00BB1318">
              <w:rPr>
                <w:sz w:val="20"/>
              </w:rPr>
              <w:t xml:space="preserve">very </w:t>
            </w:r>
            <w:r w:rsidRPr="007B202A">
              <w:rPr>
                <w:sz w:val="20"/>
              </w:rPr>
              <w:t xml:space="preserve">good spelling and grammar, and appropriate language style for a scientific report. It follows the required structure. References are cited properly. </w:t>
            </w:r>
          </w:p>
        </w:tc>
      </w:tr>
    </w:tbl>
    <w:p w14:paraId="0DC3348A" w14:textId="77777777" w:rsidR="000F3FC7" w:rsidRDefault="000F3FC7" w:rsidP="000F3FC7">
      <w:pPr>
        <w:pStyle w:val="BodyText"/>
      </w:pPr>
    </w:p>
    <w:p w14:paraId="14C33F78" w14:textId="1FF7EC0B" w:rsidR="00373A2C" w:rsidRDefault="00585324" w:rsidP="00721BD9">
      <w:pPr>
        <w:pStyle w:val="Heading3"/>
      </w:pPr>
      <w:r>
        <w:lastRenderedPageBreak/>
        <w:t>Marking rubric</w:t>
      </w:r>
      <w:r w:rsidR="000F3FC7">
        <w:t xml:space="preserve"> for Final </w:t>
      </w:r>
      <w:r w:rsidR="00A53FE2">
        <w:t>Proposal</w:t>
      </w:r>
    </w:p>
    <w:tbl>
      <w:tblPr>
        <w:tblStyle w:val="LightGrid"/>
        <w:tblW w:w="5500" w:type="pct"/>
        <w:jc w:val="center"/>
        <w:tblLayout w:type="fixed"/>
        <w:tblCellMar>
          <w:top w:w="57" w:type="dxa"/>
          <w:left w:w="85" w:type="dxa"/>
          <w:bottom w:w="57" w:type="dxa"/>
          <w:right w:w="85" w:type="dxa"/>
        </w:tblCellMar>
        <w:tblLook w:val="06A0" w:firstRow="1" w:lastRow="0" w:firstColumn="1" w:lastColumn="0" w:noHBand="1" w:noVBand="1"/>
      </w:tblPr>
      <w:tblGrid>
        <w:gridCol w:w="1691"/>
        <w:gridCol w:w="3410"/>
        <w:gridCol w:w="3410"/>
        <w:gridCol w:w="3410"/>
        <w:gridCol w:w="3411"/>
      </w:tblGrid>
      <w:tr w:rsidR="00605DBE" w:rsidRPr="00B2062A" w14:paraId="4569BB77" w14:textId="77777777" w:rsidTr="00EE1DEC">
        <w:trPr>
          <w:cnfStyle w:val="100000000000" w:firstRow="1" w:lastRow="0" w:firstColumn="0" w:lastColumn="0" w:oddVBand="0" w:evenVBand="0" w:oddHBand="0" w:evenHBand="0" w:firstRowFirstColumn="0" w:firstRowLastColumn="0" w:lastRowFirstColumn="0" w:lastRowLastColumn="0"/>
          <w:trHeight w:val="240"/>
          <w:tblHeader/>
          <w:jc w:val="center"/>
        </w:trPr>
        <w:tc>
          <w:tcPr>
            <w:cnfStyle w:val="001000000000" w:firstRow="0" w:lastRow="0" w:firstColumn="1" w:lastColumn="0" w:oddVBand="0" w:evenVBand="0" w:oddHBand="0" w:evenHBand="0" w:firstRowFirstColumn="0" w:firstRowLastColumn="0" w:lastRowFirstColumn="0" w:lastRowLastColumn="0"/>
            <w:tcW w:w="1691" w:type="dxa"/>
            <w:tcBorders>
              <w:bottom w:val="double" w:sz="4" w:space="0" w:color="auto"/>
            </w:tcBorders>
            <w:noWrap/>
            <w:hideMark/>
          </w:tcPr>
          <w:p w14:paraId="21668DF3" w14:textId="77777777" w:rsidR="00605DBE" w:rsidRPr="006A653D" w:rsidRDefault="00605DBE" w:rsidP="00605DBE">
            <w:pPr>
              <w:rPr>
                <w:b w:val="0"/>
                <w:bCs w:val="0"/>
                <w:sz w:val="20"/>
              </w:rPr>
            </w:pPr>
            <w:r w:rsidRPr="006A653D">
              <w:rPr>
                <w:sz w:val="20"/>
              </w:rPr>
              <w:t>Criteria</w:t>
            </w:r>
            <w:r>
              <w:rPr>
                <w:sz w:val="20"/>
              </w:rPr>
              <w:t xml:space="preserve"> (and weighting)</w:t>
            </w:r>
          </w:p>
        </w:tc>
        <w:tc>
          <w:tcPr>
            <w:tcW w:w="3410" w:type="dxa"/>
            <w:tcBorders>
              <w:bottom w:val="double" w:sz="4" w:space="0" w:color="auto"/>
            </w:tcBorders>
            <w:noWrap/>
            <w:vAlign w:val="center"/>
            <w:hideMark/>
          </w:tcPr>
          <w:p w14:paraId="76607552" w14:textId="77777777" w:rsidR="00605DBE" w:rsidRPr="006A653D" w:rsidRDefault="00ED6E58" w:rsidP="00605DBE">
            <w:pPr>
              <w:jc w:val="center"/>
              <w:cnfStyle w:val="100000000000" w:firstRow="1" w:lastRow="0" w:firstColumn="0" w:lastColumn="0" w:oddVBand="0" w:evenVBand="0" w:oddHBand="0" w:evenHBand="0" w:firstRowFirstColumn="0" w:firstRowLastColumn="0" w:lastRowFirstColumn="0" w:lastRowLastColumn="0"/>
              <w:rPr>
                <w:b w:val="0"/>
                <w:bCs w:val="0"/>
                <w:sz w:val="20"/>
              </w:rPr>
            </w:pPr>
            <w:r>
              <w:rPr>
                <w:sz w:val="20"/>
              </w:rPr>
              <w:t>Deficient</w:t>
            </w:r>
            <w:r w:rsidR="00605DBE" w:rsidRPr="006A653D">
              <w:rPr>
                <w:sz w:val="20"/>
              </w:rPr>
              <w:t xml:space="preserve"> </w:t>
            </w:r>
            <w:r w:rsidR="00605DBE" w:rsidRPr="006A653D">
              <w:rPr>
                <w:sz w:val="20"/>
              </w:rPr>
              <w:br/>
              <w:t>(&lt;40%)</w:t>
            </w:r>
          </w:p>
        </w:tc>
        <w:tc>
          <w:tcPr>
            <w:tcW w:w="3410" w:type="dxa"/>
            <w:tcBorders>
              <w:bottom w:val="double" w:sz="4" w:space="0" w:color="auto"/>
            </w:tcBorders>
            <w:noWrap/>
            <w:vAlign w:val="center"/>
            <w:hideMark/>
          </w:tcPr>
          <w:p w14:paraId="6D81C705" w14:textId="77777777" w:rsidR="00605DBE" w:rsidRPr="006A653D" w:rsidRDefault="00605DBE" w:rsidP="00605DBE">
            <w:pPr>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6A653D">
              <w:rPr>
                <w:sz w:val="20"/>
              </w:rPr>
              <w:t xml:space="preserve">Partly Competent </w:t>
            </w:r>
            <w:r w:rsidRPr="006A653D">
              <w:rPr>
                <w:sz w:val="20"/>
              </w:rPr>
              <w:br/>
              <w:t>(</w:t>
            </w:r>
            <w:r>
              <w:rPr>
                <w:sz w:val="20"/>
              </w:rPr>
              <w:t>4</w:t>
            </w:r>
            <w:r w:rsidRPr="006A653D">
              <w:rPr>
                <w:sz w:val="20"/>
              </w:rPr>
              <w:t>0% to 6</w:t>
            </w:r>
            <w:r>
              <w:rPr>
                <w:sz w:val="20"/>
              </w:rPr>
              <w:t>0</w:t>
            </w:r>
            <w:r w:rsidRPr="006A653D">
              <w:rPr>
                <w:sz w:val="20"/>
              </w:rPr>
              <w:t>%)</w:t>
            </w:r>
          </w:p>
        </w:tc>
        <w:tc>
          <w:tcPr>
            <w:tcW w:w="3410" w:type="dxa"/>
            <w:tcBorders>
              <w:bottom w:val="double" w:sz="4" w:space="0" w:color="auto"/>
            </w:tcBorders>
            <w:noWrap/>
            <w:vAlign w:val="center"/>
            <w:hideMark/>
          </w:tcPr>
          <w:p w14:paraId="26BCEAF4" w14:textId="77777777" w:rsidR="00605DBE" w:rsidRPr="006A653D" w:rsidRDefault="00605DBE" w:rsidP="00605DBE">
            <w:pPr>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6A653D">
              <w:rPr>
                <w:sz w:val="20"/>
              </w:rPr>
              <w:t xml:space="preserve">Competent </w:t>
            </w:r>
            <w:r w:rsidRPr="006A653D">
              <w:rPr>
                <w:sz w:val="20"/>
              </w:rPr>
              <w:br/>
              <w:t>(6</w:t>
            </w:r>
            <w:r>
              <w:rPr>
                <w:sz w:val="20"/>
              </w:rPr>
              <w:t>0</w:t>
            </w:r>
            <w:r w:rsidRPr="006A653D">
              <w:rPr>
                <w:sz w:val="20"/>
              </w:rPr>
              <w:t xml:space="preserve">% to </w:t>
            </w:r>
            <w:r>
              <w:rPr>
                <w:sz w:val="20"/>
              </w:rPr>
              <w:t>80</w:t>
            </w:r>
            <w:r w:rsidRPr="006A653D">
              <w:rPr>
                <w:sz w:val="20"/>
              </w:rPr>
              <w:t>%)</w:t>
            </w:r>
          </w:p>
        </w:tc>
        <w:tc>
          <w:tcPr>
            <w:tcW w:w="3411" w:type="dxa"/>
            <w:tcBorders>
              <w:bottom w:val="double" w:sz="4" w:space="0" w:color="auto"/>
            </w:tcBorders>
            <w:noWrap/>
            <w:vAlign w:val="center"/>
            <w:hideMark/>
          </w:tcPr>
          <w:p w14:paraId="388E47EA" w14:textId="77777777" w:rsidR="00605DBE" w:rsidRPr="006A653D" w:rsidRDefault="00605DBE" w:rsidP="00605DBE">
            <w:pPr>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6A653D">
              <w:rPr>
                <w:sz w:val="20"/>
              </w:rPr>
              <w:t xml:space="preserve">Mastery </w:t>
            </w:r>
            <w:r w:rsidRPr="006A653D">
              <w:rPr>
                <w:sz w:val="20"/>
              </w:rPr>
              <w:br/>
              <w:t>(8</w:t>
            </w:r>
            <w:r>
              <w:rPr>
                <w:sz w:val="20"/>
              </w:rPr>
              <w:t>0</w:t>
            </w:r>
            <w:r w:rsidRPr="006A653D">
              <w:rPr>
                <w:sz w:val="20"/>
              </w:rPr>
              <w:t>% to 100%)</w:t>
            </w:r>
          </w:p>
        </w:tc>
      </w:tr>
      <w:tr w:rsidR="00D953A8" w:rsidRPr="00B2062A" w14:paraId="4BB76605" w14:textId="77777777" w:rsidTr="00EE1DEC">
        <w:trPr>
          <w:trHeight w:val="240"/>
          <w:jc w:val="center"/>
        </w:trPr>
        <w:tc>
          <w:tcPr>
            <w:cnfStyle w:val="001000000000" w:firstRow="0" w:lastRow="0" w:firstColumn="1" w:lastColumn="0" w:oddVBand="0" w:evenVBand="0" w:oddHBand="0" w:evenHBand="0" w:firstRowFirstColumn="0" w:firstRowLastColumn="0" w:lastRowFirstColumn="0" w:lastRowLastColumn="0"/>
            <w:tcW w:w="1691" w:type="dxa"/>
            <w:noWrap/>
            <w:hideMark/>
          </w:tcPr>
          <w:p w14:paraId="0449ADCF" w14:textId="77777777" w:rsidR="00D953A8" w:rsidRPr="00DB0C56" w:rsidRDefault="00D953A8" w:rsidP="00B2062A">
            <w:pPr>
              <w:rPr>
                <w:sz w:val="20"/>
              </w:rPr>
            </w:pPr>
            <w:r w:rsidRPr="00DB0C56">
              <w:rPr>
                <w:sz w:val="20"/>
              </w:rPr>
              <w:t>Introduction</w:t>
            </w:r>
            <w:r>
              <w:rPr>
                <w:sz w:val="20"/>
              </w:rPr>
              <w:t xml:space="preserve"> (20%)</w:t>
            </w:r>
            <w:r w:rsidRPr="00DB0C56">
              <w:rPr>
                <w:sz w:val="20"/>
              </w:rPr>
              <w:t>: high-level description of proposed project, selling benefits of project</w:t>
            </w:r>
          </w:p>
        </w:tc>
        <w:tc>
          <w:tcPr>
            <w:tcW w:w="3410" w:type="dxa"/>
            <w:noWrap/>
            <w:hideMark/>
          </w:tcPr>
          <w:p w14:paraId="199D8F0E" w14:textId="77777777" w:rsidR="00D953A8" w:rsidRPr="00DB0C56" w:rsidRDefault="00D953A8" w:rsidP="00B2062A">
            <w:pPr>
              <w:cnfStyle w:val="000000000000" w:firstRow="0" w:lastRow="0" w:firstColumn="0" w:lastColumn="0" w:oddVBand="0" w:evenVBand="0" w:oddHBand="0" w:evenHBand="0" w:firstRowFirstColumn="0" w:firstRowLastColumn="0" w:lastRowFirstColumn="0" w:lastRowLastColumn="0"/>
              <w:rPr>
                <w:sz w:val="20"/>
              </w:rPr>
            </w:pPr>
            <w:r w:rsidRPr="00DB0C56">
              <w:rPr>
                <w:sz w:val="20"/>
              </w:rPr>
              <w:t>After reading the summary, we are no wiser what the project is all about. Both the purpose and the benefits are unclear.</w:t>
            </w:r>
          </w:p>
        </w:tc>
        <w:tc>
          <w:tcPr>
            <w:tcW w:w="3410" w:type="dxa"/>
            <w:noWrap/>
            <w:hideMark/>
          </w:tcPr>
          <w:p w14:paraId="4C85D00C" w14:textId="77777777" w:rsidR="00D953A8" w:rsidRPr="00DB0C56" w:rsidRDefault="00D953A8" w:rsidP="00B2062A">
            <w:pPr>
              <w:cnfStyle w:val="000000000000" w:firstRow="0" w:lastRow="0" w:firstColumn="0" w:lastColumn="0" w:oddVBand="0" w:evenVBand="0" w:oddHBand="0" w:evenHBand="0" w:firstRowFirstColumn="0" w:firstRowLastColumn="0" w:lastRowFirstColumn="0" w:lastRowLastColumn="0"/>
              <w:rPr>
                <w:sz w:val="20"/>
              </w:rPr>
            </w:pPr>
            <w:r w:rsidRPr="00DB0C56">
              <w:rPr>
                <w:sz w:val="20"/>
              </w:rPr>
              <w:t>The purpose of the proposed project is a little unclear or incomplete. The benefits are not explained clearly.</w:t>
            </w:r>
          </w:p>
        </w:tc>
        <w:tc>
          <w:tcPr>
            <w:tcW w:w="3410" w:type="dxa"/>
            <w:noWrap/>
            <w:hideMark/>
          </w:tcPr>
          <w:p w14:paraId="448B2C88" w14:textId="77777777" w:rsidR="00D953A8" w:rsidRPr="00DB0C56" w:rsidRDefault="00D953A8" w:rsidP="00B2062A">
            <w:pPr>
              <w:cnfStyle w:val="000000000000" w:firstRow="0" w:lastRow="0" w:firstColumn="0" w:lastColumn="0" w:oddVBand="0" w:evenVBand="0" w:oddHBand="0" w:evenHBand="0" w:firstRowFirstColumn="0" w:firstRowLastColumn="0" w:lastRowFirstColumn="0" w:lastRowLastColumn="0"/>
              <w:rPr>
                <w:sz w:val="20"/>
              </w:rPr>
            </w:pPr>
            <w:r w:rsidRPr="00DB0C56">
              <w:rPr>
                <w:sz w:val="20"/>
              </w:rPr>
              <w:t xml:space="preserve">The proposal is summarised reasonably </w:t>
            </w:r>
            <w:proofErr w:type="spellStart"/>
            <w:r w:rsidRPr="00DB0C56">
              <w:rPr>
                <w:sz w:val="20"/>
              </w:rPr>
              <w:t>well,but</w:t>
            </w:r>
            <w:proofErr w:type="spellEnd"/>
            <w:r w:rsidRPr="00DB0C56">
              <w:rPr>
                <w:sz w:val="20"/>
              </w:rPr>
              <w:t xml:space="preserve"> may be over</w:t>
            </w:r>
            <w:r w:rsidR="00BB1318">
              <w:rPr>
                <w:sz w:val="20"/>
              </w:rPr>
              <w:t xml:space="preserve">ly </w:t>
            </w:r>
            <w:r w:rsidRPr="00DB0C56">
              <w:rPr>
                <w:sz w:val="20"/>
              </w:rPr>
              <w:t>long or missing some points. The benefits are identified reasonably well.</w:t>
            </w:r>
          </w:p>
        </w:tc>
        <w:tc>
          <w:tcPr>
            <w:tcW w:w="3411" w:type="dxa"/>
            <w:noWrap/>
            <w:hideMark/>
          </w:tcPr>
          <w:p w14:paraId="2A3844E2" w14:textId="77777777" w:rsidR="00D953A8" w:rsidRPr="00DB0C56" w:rsidRDefault="00D953A8" w:rsidP="00B2062A">
            <w:pPr>
              <w:cnfStyle w:val="000000000000" w:firstRow="0" w:lastRow="0" w:firstColumn="0" w:lastColumn="0" w:oddVBand="0" w:evenVBand="0" w:oddHBand="0" w:evenHBand="0" w:firstRowFirstColumn="0" w:firstRowLastColumn="0" w:lastRowFirstColumn="0" w:lastRowLastColumn="0"/>
              <w:rPr>
                <w:sz w:val="20"/>
              </w:rPr>
            </w:pPr>
            <w:r w:rsidRPr="00DB0C56">
              <w:rPr>
                <w:sz w:val="20"/>
              </w:rPr>
              <w:t>The proposal (problem statement, proposed solution) is summarised clearly, concisely and completely. The benefits of the proposed solution are identified.</w:t>
            </w:r>
          </w:p>
        </w:tc>
      </w:tr>
      <w:tr w:rsidR="00D953A8" w:rsidRPr="00B2062A" w14:paraId="3D3E1694" w14:textId="77777777" w:rsidTr="0050408D">
        <w:trPr>
          <w:trHeight w:val="2461"/>
          <w:jc w:val="center"/>
        </w:trPr>
        <w:tc>
          <w:tcPr>
            <w:cnfStyle w:val="001000000000" w:firstRow="0" w:lastRow="0" w:firstColumn="1" w:lastColumn="0" w:oddVBand="0" w:evenVBand="0" w:oddHBand="0" w:evenHBand="0" w:firstRowFirstColumn="0" w:firstRowLastColumn="0" w:lastRowFirstColumn="0" w:lastRowLastColumn="0"/>
            <w:tcW w:w="1691" w:type="dxa"/>
            <w:noWrap/>
            <w:hideMark/>
          </w:tcPr>
          <w:p w14:paraId="55D1B870" w14:textId="77777777" w:rsidR="00D953A8" w:rsidRPr="00DB0C56" w:rsidRDefault="00D953A8" w:rsidP="00B2062A">
            <w:pPr>
              <w:rPr>
                <w:sz w:val="20"/>
              </w:rPr>
            </w:pPr>
            <w:r w:rsidRPr="00DB0C56">
              <w:rPr>
                <w:sz w:val="20"/>
              </w:rPr>
              <w:t>Background</w:t>
            </w:r>
            <w:r>
              <w:rPr>
                <w:sz w:val="20"/>
              </w:rPr>
              <w:t xml:space="preserve"> (20%)</w:t>
            </w:r>
            <w:r w:rsidRPr="00DB0C56">
              <w:rPr>
                <w:sz w:val="20"/>
              </w:rPr>
              <w:t>: discussion of context, analysis of literature</w:t>
            </w:r>
          </w:p>
        </w:tc>
        <w:tc>
          <w:tcPr>
            <w:tcW w:w="3410" w:type="dxa"/>
            <w:noWrap/>
            <w:hideMark/>
          </w:tcPr>
          <w:p w14:paraId="699D8CBB" w14:textId="77777777" w:rsidR="00D953A8" w:rsidRPr="00DB0C56" w:rsidRDefault="00D953A8" w:rsidP="00B2062A">
            <w:pPr>
              <w:cnfStyle w:val="000000000000" w:firstRow="0" w:lastRow="0" w:firstColumn="0" w:lastColumn="0" w:oddVBand="0" w:evenVBand="0" w:oddHBand="0" w:evenHBand="0" w:firstRowFirstColumn="0" w:firstRowLastColumn="0" w:lastRowFirstColumn="0" w:lastRowLastColumn="0"/>
              <w:rPr>
                <w:sz w:val="20"/>
              </w:rPr>
            </w:pPr>
            <w:r w:rsidRPr="00DB0C56">
              <w:rPr>
                <w:sz w:val="20"/>
              </w:rPr>
              <w:t>The background does not seem to be related to the problem outlined in the Summary. References are minimal (</w:t>
            </w:r>
            <w:r w:rsidR="00E64F0C">
              <w:rPr>
                <w:sz w:val="20"/>
              </w:rPr>
              <w:t>5 or less</w:t>
            </w:r>
            <w:r w:rsidRPr="00DB0C56">
              <w:rPr>
                <w:sz w:val="20"/>
              </w:rPr>
              <w:t>) and of dubious quality, or even non-existent. Experimental</w:t>
            </w:r>
            <w:r w:rsidR="00987B26">
              <w:rPr>
                <w:sz w:val="20"/>
              </w:rPr>
              <w:t xml:space="preserve"> and </w:t>
            </w:r>
            <w:r w:rsidRPr="00DB0C56">
              <w:rPr>
                <w:sz w:val="20"/>
              </w:rPr>
              <w:t>analytical techniques are not discussed.</w:t>
            </w:r>
          </w:p>
        </w:tc>
        <w:tc>
          <w:tcPr>
            <w:tcW w:w="3410" w:type="dxa"/>
            <w:noWrap/>
            <w:hideMark/>
          </w:tcPr>
          <w:p w14:paraId="5C2CDF4A" w14:textId="77777777" w:rsidR="00D953A8" w:rsidRPr="00DB0C56" w:rsidRDefault="00D953A8" w:rsidP="00B2062A">
            <w:pPr>
              <w:cnfStyle w:val="000000000000" w:firstRow="0" w:lastRow="0" w:firstColumn="0" w:lastColumn="0" w:oddVBand="0" w:evenVBand="0" w:oddHBand="0" w:evenHBand="0" w:firstRowFirstColumn="0" w:firstRowLastColumn="0" w:lastRowFirstColumn="0" w:lastRowLastColumn="0"/>
              <w:rPr>
                <w:sz w:val="20"/>
              </w:rPr>
            </w:pPr>
            <w:r w:rsidRPr="00DB0C56">
              <w:rPr>
                <w:sz w:val="20"/>
              </w:rPr>
              <w:t>Only provides a vague understanding of the problem context, with a modest reference list (</w:t>
            </w:r>
            <w:r w:rsidR="00E64F0C">
              <w:rPr>
                <w:sz w:val="20"/>
              </w:rPr>
              <w:t>6-14</w:t>
            </w:r>
            <w:r w:rsidRPr="00DB0C56">
              <w:rPr>
                <w:sz w:val="20"/>
              </w:rPr>
              <w:t>) articles, and not necessarily of good quality. It is not quite clear how prior work is relevant to the problem, and the description of experimental/ analytical techniques is sketchy or not particularly relevant.</w:t>
            </w:r>
          </w:p>
        </w:tc>
        <w:tc>
          <w:tcPr>
            <w:tcW w:w="3410" w:type="dxa"/>
            <w:noWrap/>
            <w:hideMark/>
          </w:tcPr>
          <w:p w14:paraId="407EEF4D" w14:textId="77777777" w:rsidR="00D953A8" w:rsidRPr="00DB0C56" w:rsidRDefault="00D953A8" w:rsidP="00B2062A">
            <w:pPr>
              <w:cnfStyle w:val="000000000000" w:firstRow="0" w:lastRow="0" w:firstColumn="0" w:lastColumn="0" w:oddVBand="0" w:evenVBand="0" w:oddHBand="0" w:evenHBand="0" w:firstRowFirstColumn="0" w:firstRowLastColumn="0" w:lastRowFirstColumn="0" w:lastRowLastColumn="0"/>
              <w:rPr>
                <w:sz w:val="20"/>
              </w:rPr>
            </w:pPr>
            <w:r w:rsidRPr="00DB0C56">
              <w:rPr>
                <w:sz w:val="20"/>
              </w:rPr>
              <w:t>The context of the problem is covered reasonably well. There is a good reference list (</w:t>
            </w:r>
            <w:r w:rsidR="00E64F0C">
              <w:rPr>
                <w:sz w:val="20"/>
              </w:rPr>
              <w:t>15</w:t>
            </w:r>
            <w:r w:rsidRPr="00DB0C56">
              <w:rPr>
                <w:sz w:val="20"/>
              </w:rPr>
              <w:t>-</w:t>
            </w:r>
            <w:r w:rsidR="00E64F0C">
              <w:rPr>
                <w:sz w:val="20"/>
              </w:rPr>
              <w:t>25</w:t>
            </w:r>
            <w:r w:rsidRPr="00DB0C56">
              <w:rPr>
                <w:sz w:val="20"/>
              </w:rPr>
              <w:t xml:space="preserve"> articles) of quality articles, or an extensive list of articles of varying quality. Prior work is described well and related to the problem. There is a good description of relevant experiment/ analytical techniques.</w:t>
            </w:r>
          </w:p>
        </w:tc>
        <w:tc>
          <w:tcPr>
            <w:tcW w:w="3411" w:type="dxa"/>
            <w:noWrap/>
            <w:hideMark/>
          </w:tcPr>
          <w:p w14:paraId="60AF3982" w14:textId="77777777" w:rsidR="00D953A8" w:rsidRPr="00DB0C56" w:rsidRDefault="00D953A8" w:rsidP="00B2062A">
            <w:pPr>
              <w:cnfStyle w:val="000000000000" w:firstRow="0" w:lastRow="0" w:firstColumn="0" w:lastColumn="0" w:oddVBand="0" w:evenVBand="0" w:oddHBand="0" w:evenHBand="0" w:firstRowFirstColumn="0" w:firstRowLastColumn="0" w:lastRowFirstColumn="0" w:lastRowLastColumn="0"/>
              <w:rPr>
                <w:sz w:val="20"/>
              </w:rPr>
            </w:pPr>
            <w:r w:rsidRPr="00DB0C56">
              <w:rPr>
                <w:sz w:val="20"/>
              </w:rPr>
              <w:t>The context of the problem is well- covered, using an extensive list (&gt;</w:t>
            </w:r>
            <w:r w:rsidR="00E64F0C">
              <w:rPr>
                <w:sz w:val="20"/>
              </w:rPr>
              <w:t>2</w:t>
            </w:r>
            <w:r w:rsidRPr="00DB0C56">
              <w:rPr>
                <w:sz w:val="20"/>
              </w:rPr>
              <w:t>5) references to good quality articles. How the prior work fits into the problem space is clearly identified. Experiment/ analytical techniques relevant to the field are described well.</w:t>
            </w:r>
          </w:p>
        </w:tc>
      </w:tr>
      <w:tr w:rsidR="00D953A8" w:rsidRPr="00B2062A" w14:paraId="2225F9EA" w14:textId="77777777" w:rsidTr="00EE1DEC">
        <w:trPr>
          <w:trHeight w:val="240"/>
          <w:jc w:val="center"/>
        </w:trPr>
        <w:tc>
          <w:tcPr>
            <w:cnfStyle w:val="001000000000" w:firstRow="0" w:lastRow="0" w:firstColumn="1" w:lastColumn="0" w:oddVBand="0" w:evenVBand="0" w:oddHBand="0" w:evenHBand="0" w:firstRowFirstColumn="0" w:firstRowLastColumn="0" w:lastRowFirstColumn="0" w:lastRowLastColumn="0"/>
            <w:tcW w:w="1691" w:type="dxa"/>
            <w:noWrap/>
            <w:hideMark/>
          </w:tcPr>
          <w:p w14:paraId="11F50A41" w14:textId="77777777" w:rsidR="00D953A8" w:rsidRPr="00DB0C56" w:rsidRDefault="00B329FA" w:rsidP="00B2062A">
            <w:pPr>
              <w:rPr>
                <w:sz w:val="20"/>
              </w:rPr>
            </w:pPr>
            <w:r>
              <w:rPr>
                <w:sz w:val="20"/>
              </w:rPr>
              <w:t>Method and Evaluation</w:t>
            </w:r>
            <w:r w:rsidR="00D953A8">
              <w:rPr>
                <w:sz w:val="20"/>
              </w:rPr>
              <w:t xml:space="preserve"> (20%)</w:t>
            </w:r>
            <w:r w:rsidR="00D953A8" w:rsidRPr="00DB0C56">
              <w:rPr>
                <w:sz w:val="20"/>
              </w:rPr>
              <w:t xml:space="preserve">: description of relevant experimental </w:t>
            </w:r>
            <w:r>
              <w:rPr>
                <w:sz w:val="20"/>
              </w:rPr>
              <w:t xml:space="preserve">and </w:t>
            </w:r>
            <w:r w:rsidRPr="00DB0C56">
              <w:rPr>
                <w:sz w:val="20"/>
              </w:rPr>
              <w:t xml:space="preserve">analytical </w:t>
            </w:r>
            <w:r w:rsidR="00D953A8" w:rsidRPr="00DB0C56">
              <w:rPr>
                <w:sz w:val="20"/>
              </w:rPr>
              <w:t>techniques</w:t>
            </w:r>
          </w:p>
        </w:tc>
        <w:tc>
          <w:tcPr>
            <w:tcW w:w="3410" w:type="dxa"/>
            <w:noWrap/>
            <w:hideMark/>
          </w:tcPr>
          <w:p w14:paraId="009714F7" w14:textId="77777777" w:rsidR="00D953A8" w:rsidRPr="00DB0C56" w:rsidRDefault="00D953A8" w:rsidP="00B2062A">
            <w:pPr>
              <w:cnfStyle w:val="000000000000" w:firstRow="0" w:lastRow="0" w:firstColumn="0" w:lastColumn="0" w:oddVBand="0" w:evenVBand="0" w:oddHBand="0" w:evenHBand="0" w:firstRowFirstColumn="0" w:firstRowLastColumn="0" w:lastRowFirstColumn="0" w:lastRowLastColumn="0"/>
              <w:rPr>
                <w:sz w:val="20"/>
              </w:rPr>
            </w:pPr>
            <w:r w:rsidRPr="00DB0C56">
              <w:rPr>
                <w:sz w:val="20"/>
              </w:rPr>
              <w:t>Little attempt has been made to describe how the project would be evaluated, or what information was given would not allow a researcher to independently carry out the evaluation.</w:t>
            </w:r>
          </w:p>
        </w:tc>
        <w:tc>
          <w:tcPr>
            <w:tcW w:w="3410" w:type="dxa"/>
            <w:noWrap/>
            <w:hideMark/>
          </w:tcPr>
          <w:p w14:paraId="3F0C07CB" w14:textId="77777777" w:rsidR="00D953A8" w:rsidRPr="00DB0C56" w:rsidRDefault="00D953A8" w:rsidP="00B2062A">
            <w:pPr>
              <w:cnfStyle w:val="000000000000" w:firstRow="0" w:lastRow="0" w:firstColumn="0" w:lastColumn="0" w:oddVBand="0" w:evenVBand="0" w:oddHBand="0" w:evenHBand="0" w:firstRowFirstColumn="0" w:firstRowLastColumn="0" w:lastRowFirstColumn="0" w:lastRowLastColumn="0"/>
              <w:rPr>
                <w:sz w:val="20"/>
              </w:rPr>
            </w:pPr>
            <w:r w:rsidRPr="00DB0C56">
              <w:rPr>
                <w:sz w:val="20"/>
              </w:rPr>
              <w:t>Some experimental and analytical techniques are described, but either not well- described or not properly related to the proposal. It would be difficult for another researcher to use this information to replicate the work and conduct an independent evaluation.</w:t>
            </w:r>
          </w:p>
        </w:tc>
        <w:tc>
          <w:tcPr>
            <w:tcW w:w="3410" w:type="dxa"/>
            <w:noWrap/>
            <w:hideMark/>
          </w:tcPr>
          <w:p w14:paraId="4B93DC33" w14:textId="77777777" w:rsidR="00D953A8" w:rsidRPr="00DB0C56" w:rsidRDefault="00D953A8" w:rsidP="00B2062A">
            <w:pPr>
              <w:cnfStyle w:val="000000000000" w:firstRow="0" w:lastRow="0" w:firstColumn="0" w:lastColumn="0" w:oddVBand="0" w:evenVBand="0" w:oddHBand="0" w:evenHBand="0" w:firstRowFirstColumn="0" w:firstRowLastColumn="0" w:lastRowFirstColumn="0" w:lastRowLastColumn="0"/>
              <w:rPr>
                <w:sz w:val="20"/>
              </w:rPr>
            </w:pPr>
            <w:r w:rsidRPr="00DB0C56">
              <w:rPr>
                <w:sz w:val="20"/>
              </w:rPr>
              <w:t>An approach is described which looks likely to provide an evaluation</w:t>
            </w:r>
            <w:r w:rsidR="002D5A6F">
              <w:rPr>
                <w:sz w:val="20"/>
              </w:rPr>
              <w:t xml:space="preserve"> of</w:t>
            </w:r>
            <w:r w:rsidRPr="00DB0C56">
              <w:rPr>
                <w:sz w:val="20"/>
              </w:rPr>
              <w:t xml:space="preserve"> the </w:t>
            </w:r>
            <w:r w:rsidR="002D5A6F" w:rsidRPr="00DB0C56">
              <w:rPr>
                <w:sz w:val="20"/>
              </w:rPr>
              <w:t xml:space="preserve">success </w:t>
            </w:r>
            <w:r w:rsidR="002D5A6F">
              <w:rPr>
                <w:sz w:val="20"/>
              </w:rPr>
              <w:t xml:space="preserve">of the </w:t>
            </w:r>
            <w:r w:rsidRPr="00DB0C56">
              <w:rPr>
                <w:sz w:val="20"/>
              </w:rPr>
              <w:t>project, but may be lacking some details or may be not quite complete. Experimental techniques are described, but not related well to the project’s goals. Similarly, the description of analytical techniques is not sufficiently detailed that another researcher could replicate the evaluation.</w:t>
            </w:r>
          </w:p>
        </w:tc>
        <w:tc>
          <w:tcPr>
            <w:tcW w:w="3411" w:type="dxa"/>
            <w:noWrap/>
            <w:hideMark/>
          </w:tcPr>
          <w:p w14:paraId="02737396" w14:textId="77777777" w:rsidR="00D953A8" w:rsidRPr="00DB0C56" w:rsidRDefault="00D953A8" w:rsidP="00B2062A">
            <w:pPr>
              <w:cnfStyle w:val="000000000000" w:firstRow="0" w:lastRow="0" w:firstColumn="0" w:lastColumn="0" w:oddVBand="0" w:evenVBand="0" w:oddHBand="0" w:evenHBand="0" w:firstRowFirstColumn="0" w:firstRowLastColumn="0" w:lastRowFirstColumn="0" w:lastRowLastColumn="0"/>
              <w:rPr>
                <w:sz w:val="20"/>
              </w:rPr>
            </w:pPr>
            <w:r w:rsidRPr="00DB0C56">
              <w:rPr>
                <w:sz w:val="20"/>
              </w:rPr>
              <w:t>A suitable approach is described to provide an evaluation of how well the project has succeeded. Experimental techniques are described in detail and related to the proposal. Analytical techniques for taking the experimental results and determining the project’s success are also detailed. Another engineering researcher would be able to take this information and independently perform the evaluation.</w:t>
            </w:r>
          </w:p>
        </w:tc>
      </w:tr>
      <w:tr w:rsidR="00A65A81" w:rsidRPr="00B2062A" w14:paraId="6BA544F0" w14:textId="77777777" w:rsidTr="00EE1DEC">
        <w:trPr>
          <w:trHeight w:val="240"/>
          <w:jc w:val="center"/>
        </w:trPr>
        <w:tc>
          <w:tcPr>
            <w:cnfStyle w:val="001000000000" w:firstRow="0" w:lastRow="0" w:firstColumn="1" w:lastColumn="0" w:oddVBand="0" w:evenVBand="0" w:oddHBand="0" w:evenHBand="0" w:firstRowFirstColumn="0" w:firstRowLastColumn="0" w:lastRowFirstColumn="0" w:lastRowLastColumn="0"/>
            <w:tcW w:w="1691" w:type="dxa"/>
            <w:noWrap/>
            <w:hideMark/>
          </w:tcPr>
          <w:p w14:paraId="25F1573C" w14:textId="77777777" w:rsidR="00A65A81" w:rsidRPr="00DB0C56" w:rsidRDefault="00A65A81" w:rsidP="00A1445D">
            <w:pPr>
              <w:rPr>
                <w:sz w:val="20"/>
              </w:rPr>
            </w:pPr>
            <w:r w:rsidRPr="00DB0C56">
              <w:rPr>
                <w:sz w:val="20"/>
              </w:rPr>
              <w:lastRenderedPageBreak/>
              <w:t xml:space="preserve">Significance and innovation </w:t>
            </w:r>
            <w:r>
              <w:rPr>
                <w:sz w:val="20"/>
              </w:rPr>
              <w:t>(10%)</w:t>
            </w:r>
          </w:p>
        </w:tc>
        <w:tc>
          <w:tcPr>
            <w:tcW w:w="3410" w:type="dxa"/>
            <w:noWrap/>
            <w:hideMark/>
          </w:tcPr>
          <w:p w14:paraId="36AC5F61" w14:textId="77777777" w:rsidR="00A65A81" w:rsidRPr="00E82E79" w:rsidRDefault="00A65A81" w:rsidP="00A1445D">
            <w:pPr>
              <w:cnfStyle w:val="000000000000" w:firstRow="0" w:lastRow="0" w:firstColumn="0" w:lastColumn="0" w:oddVBand="0" w:evenVBand="0" w:oddHBand="0" w:evenHBand="0" w:firstRowFirstColumn="0" w:firstRowLastColumn="0" w:lastRowFirstColumn="0" w:lastRowLastColumn="0"/>
              <w:rPr>
                <w:sz w:val="20"/>
              </w:rPr>
            </w:pPr>
            <w:r w:rsidRPr="00E82E79">
              <w:rPr>
                <w:sz w:val="20"/>
              </w:rPr>
              <w:t xml:space="preserve">No mention about significance and innovation. OR What is written is irrelevant. It is hard to understand the significance of the project. The innovative aspect of the project is not explained. </w:t>
            </w:r>
          </w:p>
        </w:tc>
        <w:tc>
          <w:tcPr>
            <w:tcW w:w="3410" w:type="dxa"/>
            <w:noWrap/>
            <w:hideMark/>
          </w:tcPr>
          <w:p w14:paraId="0DD3EA20" w14:textId="77777777" w:rsidR="00A65A81" w:rsidRPr="00E82E79" w:rsidRDefault="00A65A81" w:rsidP="00A1445D">
            <w:pPr>
              <w:cnfStyle w:val="000000000000" w:firstRow="0" w:lastRow="0" w:firstColumn="0" w:lastColumn="0" w:oddVBand="0" w:evenVBand="0" w:oddHBand="0" w:evenHBand="0" w:firstRowFirstColumn="0" w:firstRowLastColumn="0" w:lastRowFirstColumn="0" w:lastRowLastColumn="0"/>
              <w:rPr>
                <w:sz w:val="20"/>
              </w:rPr>
            </w:pPr>
            <w:r w:rsidRPr="00E82E79">
              <w:rPr>
                <w:sz w:val="20"/>
              </w:rPr>
              <w:t xml:space="preserve">Attempted to explain the significance and innovation but only vaguely conveys the message. </w:t>
            </w:r>
          </w:p>
        </w:tc>
        <w:tc>
          <w:tcPr>
            <w:tcW w:w="3410" w:type="dxa"/>
            <w:noWrap/>
            <w:hideMark/>
          </w:tcPr>
          <w:p w14:paraId="15C997F5" w14:textId="77777777" w:rsidR="00A65A81" w:rsidRPr="00E82E79" w:rsidRDefault="00A65A81" w:rsidP="00A1445D">
            <w:pPr>
              <w:cnfStyle w:val="000000000000" w:firstRow="0" w:lastRow="0" w:firstColumn="0" w:lastColumn="0" w:oddVBand="0" w:evenVBand="0" w:oddHBand="0" w:evenHBand="0" w:firstRowFirstColumn="0" w:firstRowLastColumn="0" w:lastRowFirstColumn="0" w:lastRowLastColumn="0"/>
              <w:rPr>
                <w:sz w:val="20"/>
              </w:rPr>
            </w:pPr>
            <w:r w:rsidRPr="00E82E79">
              <w:rPr>
                <w:sz w:val="20"/>
              </w:rPr>
              <w:t xml:space="preserve">Significance and innovation is explained clearly. </w:t>
            </w:r>
          </w:p>
        </w:tc>
        <w:tc>
          <w:tcPr>
            <w:tcW w:w="3411" w:type="dxa"/>
            <w:noWrap/>
            <w:hideMark/>
          </w:tcPr>
          <w:p w14:paraId="71D74CAC" w14:textId="77777777" w:rsidR="00A65A81" w:rsidRPr="00E82E79" w:rsidRDefault="00A65A81" w:rsidP="00A1445D">
            <w:pPr>
              <w:cnfStyle w:val="000000000000" w:firstRow="0" w:lastRow="0" w:firstColumn="0" w:lastColumn="0" w:oddVBand="0" w:evenVBand="0" w:oddHBand="0" w:evenHBand="0" w:firstRowFirstColumn="0" w:firstRowLastColumn="0" w:lastRowFirstColumn="0" w:lastRowLastColumn="0"/>
              <w:rPr>
                <w:sz w:val="20"/>
              </w:rPr>
            </w:pPr>
            <w:r>
              <w:rPr>
                <w:sz w:val="20"/>
              </w:rPr>
              <w:t>The significance and innovation is clearly explained and the potential outcomes of the project are connected to the big picture context outlined in the introduction.</w:t>
            </w:r>
          </w:p>
        </w:tc>
      </w:tr>
      <w:tr w:rsidR="00A65A81" w:rsidRPr="00B2062A" w14:paraId="504A8397" w14:textId="77777777" w:rsidTr="00EE1DEC">
        <w:trPr>
          <w:trHeight w:val="240"/>
          <w:jc w:val="center"/>
        </w:trPr>
        <w:tc>
          <w:tcPr>
            <w:cnfStyle w:val="001000000000" w:firstRow="0" w:lastRow="0" w:firstColumn="1" w:lastColumn="0" w:oddVBand="0" w:evenVBand="0" w:oddHBand="0" w:evenHBand="0" w:firstRowFirstColumn="0" w:firstRowLastColumn="0" w:lastRowFirstColumn="0" w:lastRowLastColumn="0"/>
            <w:tcW w:w="1691" w:type="dxa"/>
            <w:noWrap/>
            <w:hideMark/>
          </w:tcPr>
          <w:p w14:paraId="3E529F1A" w14:textId="77777777" w:rsidR="00A65A81" w:rsidRPr="00DB0C56" w:rsidRDefault="00A65A81" w:rsidP="00A1445D">
            <w:pPr>
              <w:rPr>
                <w:sz w:val="20"/>
              </w:rPr>
            </w:pPr>
            <w:r>
              <w:rPr>
                <w:sz w:val="20"/>
              </w:rPr>
              <w:t>Project Maturity (20%)</w:t>
            </w:r>
            <w:r w:rsidRPr="00DB0C56">
              <w:rPr>
                <w:sz w:val="20"/>
              </w:rPr>
              <w:t>: description and analysis of proposed research project</w:t>
            </w:r>
          </w:p>
        </w:tc>
        <w:tc>
          <w:tcPr>
            <w:tcW w:w="3410" w:type="dxa"/>
            <w:noWrap/>
            <w:hideMark/>
          </w:tcPr>
          <w:p w14:paraId="02AE824A" w14:textId="77777777" w:rsidR="00A65A81" w:rsidRPr="00DB0C56" w:rsidRDefault="00A65A81" w:rsidP="00A1445D">
            <w:pPr>
              <w:cnfStyle w:val="000000000000" w:firstRow="0" w:lastRow="0" w:firstColumn="0" w:lastColumn="0" w:oddVBand="0" w:evenVBand="0" w:oddHBand="0" w:evenHBand="0" w:firstRowFirstColumn="0" w:firstRowLastColumn="0" w:lastRowFirstColumn="0" w:lastRowLastColumn="0"/>
              <w:rPr>
                <w:sz w:val="20"/>
              </w:rPr>
            </w:pPr>
            <w:r w:rsidRPr="00DB0C56">
              <w:rPr>
                <w:sz w:val="20"/>
              </w:rPr>
              <w:t>It is not clear that a research project is being proposed. There appear to be no goals or there is insufficient detail to determine what will be done. There is little or no attempt to analyse the proposal or its likely outcomes.</w:t>
            </w:r>
          </w:p>
        </w:tc>
        <w:tc>
          <w:tcPr>
            <w:tcW w:w="3410" w:type="dxa"/>
            <w:noWrap/>
            <w:hideMark/>
          </w:tcPr>
          <w:p w14:paraId="7BC8FC30" w14:textId="77777777" w:rsidR="00A65A81" w:rsidRPr="00DB0C56" w:rsidRDefault="00A65A81" w:rsidP="00A1445D">
            <w:pPr>
              <w:cnfStyle w:val="000000000000" w:firstRow="0" w:lastRow="0" w:firstColumn="0" w:lastColumn="0" w:oddVBand="0" w:evenVBand="0" w:oddHBand="0" w:evenHBand="0" w:firstRowFirstColumn="0" w:firstRowLastColumn="0" w:lastRowFirstColumn="0" w:lastRowLastColumn="0"/>
              <w:rPr>
                <w:sz w:val="20"/>
              </w:rPr>
            </w:pPr>
            <w:r w:rsidRPr="00DB0C56">
              <w:rPr>
                <w:sz w:val="20"/>
              </w:rPr>
              <w:t>Some suggestions are given that hint at a research project, but there is not enough detail to be clear what are the goals or what will be done. Analysis is superficial and does not give a convincing case that the project might produce useful results.</w:t>
            </w:r>
          </w:p>
        </w:tc>
        <w:tc>
          <w:tcPr>
            <w:tcW w:w="3410" w:type="dxa"/>
            <w:noWrap/>
            <w:hideMark/>
          </w:tcPr>
          <w:p w14:paraId="687FBD31" w14:textId="77777777" w:rsidR="00A65A81" w:rsidRPr="00DB0C56" w:rsidRDefault="00A65A81" w:rsidP="00A1445D">
            <w:pPr>
              <w:cnfStyle w:val="000000000000" w:firstRow="0" w:lastRow="0" w:firstColumn="0" w:lastColumn="0" w:oddVBand="0" w:evenVBand="0" w:oddHBand="0" w:evenHBand="0" w:firstRowFirstColumn="0" w:firstRowLastColumn="0" w:lastRowFirstColumn="0" w:lastRowLastColumn="0"/>
              <w:rPr>
                <w:sz w:val="20"/>
              </w:rPr>
            </w:pPr>
            <w:r w:rsidRPr="00DB0C56">
              <w:rPr>
                <w:sz w:val="20"/>
              </w:rPr>
              <w:t>A research project is described which is potentially plausible, but either the description is not complete or it is not entirely convincing. The goals of the project are reasonably clear. Some analysis has been conducted, but there are some doubts about the project’s likely outcomes.</w:t>
            </w:r>
          </w:p>
        </w:tc>
        <w:tc>
          <w:tcPr>
            <w:tcW w:w="3411" w:type="dxa"/>
            <w:noWrap/>
            <w:hideMark/>
          </w:tcPr>
          <w:p w14:paraId="0789E608" w14:textId="77777777" w:rsidR="00A65A81" w:rsidRPr="00DB0C56" w:rsidRDefault="00A65A81" w:rsidP="00A1445D">
            <w:pPr>
              <w:cnfStyle w:val="000000000000" w:firstRow="0" w:lastRow="0" w:firstColumn="0" w:lastColumn="0" w:oddVBand="0" w:evenVBand="0" w:oddHBand="0" w:evenHBand="0" w:firstRowFirstColumn="0" w:firstRowLastColumn="0" w:lastRowFirstColumn="0" w:lastRowLastColumn="0"/>
              <w:rPr>
                <w:sz w:val="20"/>
              </w:rPr>
            </w:pPr>
            <w:r w:rsidRPr="00DB0C56">
              <w:rPr>
                <w:sz w:val="20"/>
              </w:rPr>
              <w:t>A plausible research project is described in sufficient detail. The goals of the project are clear. Sufficient analysis is provided to make it clear that the project has a reasonable chance of success. and what the likely outcomes will be.</w:t>
            </w:r>
          </w:p>
        </w:tc>
      </w:tr>
      <w:tr w:rsidR="00A65A81" w:rsidRPr="00B2062A" w14:paraId="2A06652C" w14:textId="77777777" w:rsidTr="00EE1DEC">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691" w:type="dxa"/>
            <w:noWrap/>
            <w:hideMark/>
          </w:tcPr>
          <w:p w14:paraId="55A72B05" w14:textId="77777777" w:rsidR="00A65A81" w:rsidRPr="00DB0C56" w:rsidRDefault="00A65A81" w:rsidP="00A1445D">
            <w:pPr>
              <w:rPr>
                <w:sz w:val="20"/>
              </w:rPr>
            </w:pPr>
            <w:r>
              <w:rPr>
                <w:sz w:val="20"/>
              </w:rPr>
              <w:t>Style (10%)</w:t>
            </w:r>
            <w:r w:rsidRPr="00DB0C56">
              <w:rPr>
                <w:sz w:val="20"/>
              </w:rPr>
              <w:t>: Structure, readability, navigation, style, use of references</w:t>
            </w:r>
          </w:p>
        </w:tc>
        <w:tc>
          <w:tcPr>
            <w:tcW w:w="3410" w:type="dxa"/>
            <w:noWrap/>
            <w:hideMark/>
          </w:tcPr>
          <w:p w14:paraId="092A3FA1" w14:textId="77777777" w:rsidR="00A65A81" w:rsidRPr="00DB0C56" w:rsidRDefault="00A65A81" w:rsidP="00A1445D">
            <w:pPr>
              <w:cnfStyle w:val="000000010000" w:firstRow="0" w:lastRow="0" w:firstColumn="0" w:lastColumn="0" w:oddVBand="0" w:evenVBand="0" w:oddHBand="0" w:evenHBand="1" w:firstRowFirstColumn="0" w:firstRowLastColumn="0" w:lastRowFirstColumn="0" w:lastRowLastColumn="0"/>
              <w:rPr>
                <w:sz w:val="20"/>
              </w:rPr>
            </w:pPr>
            <w:r w:rsidRPr="00DB0C56">
              <w:rPr>
                <w:sz w:val="20"/>
              </w:rPr>
              <w:t>Much effort is required to read and understand the report: writing is poor, many mistakes with spelling and grammar, and possibly inappropriate langue style (e.g. too informal). May not follow the required structure. References are either not cited or cited in the wrong places.</w:t>
            </w:r>
          </w:p>
        </w:tc>
        <w:tc>
          <w:tcPr>
            <w:tcW w:w="3410" w:type="dxa"/>
            <w:noWrap/>
            <w:hideMark/>
          </w:tcPr>
          <w:p w14:paraId="34D7AAAD" w14:textId="77777777" w:rsidR="00A65A81" w:rsidRPr="00DB0C56" w:rsidRDefault="00A65A81" w:rsidP="00A1445D">
            <w:pPr>
              <w:cnfStyle w:val="000000010000" w:firstRow="0" w:lastRow="0" w:firstColumn="0" w:lastColumn="0" w:oddVBand="0" w:evenVBand="0" w:oddHBand="0" w:evenHBand="1" w:firstRowFirstColumn="0" w:firstRowLastColumn="0" w:lastRowFirstColumn="0" w:lastRowLastColumn="0"/>
              <w:rPr>
                <w:sz w:val="20"/>
              </w:rPr>
            </w:pPr>
            <w:r w:rsidRPr="00DB0C56">
              <w:rPr>
                <w:sz w:val="20"/>
              </w:rPr>
              <w:t>The report is somewhat difficult to read: writing is just ok, broad idea comes across; spelling and grammar have some flaws, not quite appropriate language style. It follows the required structure somewhat. Citing of references is either lacking or not appropriate when used.</w:t>
            </w:r>
          </w:p>
        </w:tc>
        <w:tc>
          <w:tcPr>
            <w:tcW w:w="3410" w:type="dxa"/>
            <w:noWrap/>
            <w:hideMark/>
          </w:tcPr>
          <w:p w14:paraId="50BB889C" w14:textId="77777777" w:rsidR="00A65A81" w:rsidRPr="00DB0C56" w:rsidRDefault="00A65A81" w:rsidP="00A1445D">
            <w:pPr>
              <w:cnfStyle w:val="000000010000" w:firstRow="0" w:lastRow="0" w:firstColumn="0" w:lastColumn="0" w:oddVBand="0" w:evenVBand="0" w:oddHBand="0" w:evenHBand="1" w:firstRowFirstColumn="0" w:firstRowLastColumn="0" w:lastRowFirstColumn="0" w:lastRowLastColumn="0"/>
              <w:rPr>
                <w:sz w:val="20"/>
              </w:rPr>
            </w:pPr>
            <w:r w:rsidRPr="00DB0C56">
              <w:rPr>
                <w:sz w:val="20"/>
              </w:rPr>
              <w:t>The report is reasonably easy to read: writing is clear enough, with good spelling and grammar, and reasonable choice of language style. It follows the structure OK. References are mostly well-cited.</w:t>
            </w:r>
          </w:p>
        </w:tc>
        <w:tc>
          <w:tcPr>
            <w:tcW w:w="3411" w:type="dxa"/>
            <w:noWrap/>
            <w:hideMark/>
          </w:tcPr>
          <w:p w14:paraId="4574B9BD" w14:textId="77777777" w:rsidR="00A65A81" w:rsidRPr="00DB0C56" w:rsidRDefault="00A65A81" w:rsidP="00A1445D">
            <w:pPr>
              <w:cnfStyle w:val="000000010000" w:firstRow="0" w:lastRow="0" w:firstColumn="0" w:lastColumn="0" w:oddVBand="0" w:evenVBand="0" w:oddHBand="0" w:evenHBand="1" w:firstRowFirstColumn="0" w:firstRowLastColumn="0" w:lastRowFirstColumn="0" w:lastRowLastColumn="0"/>
              <w:rPr>
                <w:sz w:val="20"/>
              </w:rPr>
            </w:pPr>
            <w:r w:rsidRPr="00DB0C56">
              <w:rPr>
                <w:sz w:val="20"/>
              </w:rPr>
              <w:t>The report is easy to read: well- written, with good spelling and grammar, and appropriate language style for a scientific report. It follows the required structure. References are cited properly.</w:t>
            </w:r>
          </w:p>
        </w:tc>
      </w:tr>
    </w:tbl>
    <w:p w14:paraId="526416D6" w14:textId="77777777" w:rsidR="00585324" w:rsidRPr="008D16A0" w:rsidRDefault="00585324" w:rsidP="00846DF5">
      <w:pPr>
        <w:pStyle w:val="BodyText"/>
      </w:pPr>
    </w:p>
    <w:sectPr w:rsidR="00585324" w:rsidRPr="008D16A0" w:rsidSect="00FC01EB">
      <w:headerReference w:type="first" r:id="rId1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59548" w14:textId="77777777" w:rsidR="0069606B" w:rsidRDefault="0069606B" w:rsidP="00360215">
      <w:r>
        <w:separator/>
      </w:r>
    </w:p>
  </w:endnote>
  <w:endnote w:type="continuationSeparator" w:id="0">
    <w:p w14:paraId="4A24A3F0" w14:textId="77777777" w:rsidR="0069606B" w:rsidRDefault="0069606B" w:rsidP="00360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ommet">
    <w:altName w:val="Calibri"/>
    <w:panose1 w:val="00000000000000000000"/>
    <w:charset w:val="4D"/>
    <w:family w:val="auto"/>
    <w:notTrueType/>
    <w:pitch w:val="variable"/>
    <w:sig w:usb0="A00000AF" w:usb1="5000005B"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EBFD5" w14:textId="396F20B4" w:rsidR="00CD35DA" w:rsidRPr="00147555" w:rsidRDefault="00CD35DA" w:rsidP="00373A2C">
    <w:pPr>
      <w:pStyle w:val="Footer"/>
      <w:jc w:val="center"/>
    </w:pPr>
    <w:r>
      <w:t xml:space="preserve">GSOE9011, </w:t>
    </w:r>
    <w:r w:rsidRPr="00147555">
      <w:t>20</w:t>
    </w:r>
    <w:r>
      <w:t>2</w:t>
    </w:r>
    <w:r w:rsidR="00B47F8D">
      <w:rPr>
        <w:rFonts w:hint="eastAsia"/>
        <w:lang w:eastAsia="zh-CN"/>
      </w:rPr>
      <w:t>5</w:t>
    </w:r>
    <w:r w:rsidRPr="00147555">
      <w:t>-</w:t>
    </w:r>
    <w:r>
      <w:t>T1</w:t>
    </w:r>
    <w:r w:rsidRPr="00147555">
      <w:tab/>
    </w:r>
    <w:r w:rsidRPr="00147555">
      <w:tab/>
    </w:r>
    <w:r w:rsidRPr="00147555">
      <w:fldChar w:fldCharType="begin"/>
    </w:r>
    <w:r w:rsidRPr="00147555">
      <w:instrText xml:space="preserve"> PAGE   \* MERGEFORMAT </w:instrText>
    </w:r>
    <w:r w:rsidRPr="00147555">
      <w:fldChar w:fldCharType="separate"/>
    </w:r>
    <w:r>
      <w:rPr>
        <w:noProof/>
      </w:rPr>
      <w:t>10</w:t>
    </w:r>
    <w:r w:rsidRPr="0014755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08031" w14:textId="6487B779" w:rsidR="00CD35DA" w:rsidRPr="008D7097" w:rsidRDefault="00CD35DA" w:rsidP="00147555">
    <w:pPr>
      <w:pStyle w:val="Footer"/>
    </w:pPr>
    <w:r>
      <w:t xml:space="preserve">GSOE9011, </w:t>
    </w:r>
    <w:r w:rsidRPr="008D7097">
      <w:t>20</w:t>
    </w:r>
    <w:r>
      <w:t>2</w:t>
    </w:r>
    <w:r w:rsidR="00B47F8D">
      <w:rPr>
        <w:rFonts w:hint="eastAsia"/>
        <w:lang w:eastAsia="zh-CN"/>
      </w:rPr>
      <w:t>5</w:t>
    </w:r>
    <w:r w:rsidRPr="008D7097">
      <w:t>-</w:t>
    </w:r>
    <w:r>
      <w:t>T1</w:t>
    </w:r>
    <w:r w:rsidRPr="008D7097">
      <w:tab/>
    </w:r>
    <w:r w:rsidRPr="008D7097">
      <w:tab/>
    </w:r>
    <w:r w:rsidRPr="008D7097">
      <w:fldChar w:fldCharType="begin"/>
    </w:r>
    <w:r w:rsidRPr="008D7097">
      <w:instrText xml:space="preserve"> PAGE   \* MERGEFORMAT </w:instrText>
    </w:r>
    <w:r w:rsidRPr="008D7097">
      <w:fldChar w:fldCharType="separate"/>
    </w:r>
    <w:r>
      <w:rPr>
        <w:noProof/>
      </w:rPr>
      <w:t>1</w:t>
    </w:r>
    <w:r w:rsidRPr="008D709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27880" w14:textId="77777777" w:rsidR="0069606B" w:rsidRDefault="0069606B" w:rsidP="00360215">
      <w:r>
        <w:separator/>
      </w:r>
    </w:p>
  </w:footnote>
  <w:footnote w:type="continuationSeparator" w:id="0">
    <w:p w14:paraId="5941E57E" w14:textId="77777777" w:rsidR="0069606B" w:rsidRDefault="0069606B" w:rsidP="00360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88C80" w14:textId="77777777" w:rsidR="00CD35DA" w:rsidRPr="00147555" w:rsidRDefault="00CD35DA" w:rsidP="00373A2C">
    <w:pPr>
      <w:pStyle w:val="Header"/>
      <w:tabs>
        <w:tab w:val="clear" w:pos="4513"/>
        <w:tab w:val="clear" w:pos="9639"/>
        <w:tab w:val="center" w:pos="4820"/>
        <w:tab w:val="right" w:pos="9498"/>
      </w:tabs>
      <w:jc w:val="center"/>
    </w:pPr>
    <w:r w:rsidRPr="00147555">
      <w:t>GSOE9011 Engineering PGCW Research Skills</w:t>
    </w:r>
    <w:r w:rsidRPr="00147555">
      <w:tab/>
    </w:r>
    <w:r w:rsidRPr="00147555">
      <w:tab/>
    </w:r>
    <w:r w:rsidRPr="00C35305">
      <w:t>A04 Research Proposal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C8F59" w14:textId="77777777" w:rsidR="00CD35DA" w:rsidRDefault="00CD35DA" w:rsidP="00147555">
    <w:pPr>
      <w:pStyle w:val="Header"/>
      <w:pBdr>
        <w:bottom w:val="none" w:sz="0" w:space="0" w:color="auto"/>
      </w:pBdr>
    </w:pPr>
    <w:r>
      <w:rPr>
        <w:noProof/>
        <w:lang w:eastAsia="en-AU"/>
      </w:rPr>
      <mc:AlternateContent>
        <mc:Choice Requires="wpg">
          <w:drawing>
            <wp:anchor distT="0" distB="0" distL="114300" distR="114300" simplePos="0" relativeHeight="251681792" behindDoc="0" locked="0" layoutInCell="1" allowOverlap="1" wp14:anchorId="33C7E26A" wp14:editId="1645C531">
              <wp:simplePos x="0" y="0"/>
              <wp:positionH relativeFrom="column">
                <wp:posOffset>-535305</wp:posOffset>
              </wp:positionH>
              <wp:positionV relativeFrom="paragraph">
                <wp:posOffset>7620</wp:posOffset>
              </wp:positionV>
              <wp:extent cx="7277100" cy="1781175"/>
              <wp:effectExtent l="0" t="0" r="0" b="9525"/>
              <wp:wrapNone/>
              <wp:docPr id="6" name="Group 6"/>
              <wp:cNvGraphicFramePr/>
              <a:graphic xmlns:a="http://schemas.openxmlformats.org/drawingml/2006/main">
                <a:graphicData uri="http://schemas.microsoft.com/office/word/2010/wordprocessingGroup">
                  <wpg:wgp>
                    <wpg:cNvGrpSpPr/>
                    <wpg:grpSpPr>
                      <a:xfrm>
                        <a:off x="0" y="0"/>
                        <a:ext cx="7277100" cy="1781175"/>
                        <a:chOff x="0" y="0"/>
                        <a:chExt cx="7277100" cy="1781175"/>
                      </a:xfrm>
                    </wpg:grpSpPr>
                    <wps:wsp>
                      <wps:cNvPr id="9" name="Text Box 23"/>
                      <wps:cNvSpPr txBox="1">
                        <a:spLocks noChangeArrowheads="1"/>
                      </wps:cNvSpPr>
                      <wps:spPr bwMode="auto">
                        <a:xfrm>
                          <a:off x="3028950" y="542925"/>
                          <a:ext cx="4219575"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D4B63" w14:textId="77777777" w:rsidR="00CD35DA" w:rsidRPr="00E744D4" w:rsidRDefault="00CD35DA" w:rsidP="00075653">
                            <w:pPr>
                              <w:rPr>
                                <w:rFonts w:ascii="Sommet" w:hAnsi="Sommet"/>
                                <w:sz w:val="64"/>
                                <w:szCs w:val="64"/>
                                <w:lang w:val="en-US"/>
                              </w:rPr>
                            </w:pPr>
                            <w:r>
                              <w:rPr>
                                <w:rFonts w:ascii="Sommet" w:hAnsi="Sommet"/>
                                <w:sz w:val="64"/>
                                <w:szCs w:val="64"/>
                                <w:lang w:val="en-US"/>
                              </w:rPr>
                              <w:t>GSOE9011 Engineering PGCW Research Skills</w:t>
                            </w:r>
                          </w:p>
                        </w:txbxContent>
                      </wps:txbx>
                      <wps:bodyPr rot="0" vert="horz" wrap="square" lIns="0" tIns="0" rIns="0" bIns="0" anchor="b" anchorCtr="0" upright="1">
                        <a:noAutofit/>
                      </wps:bodyPr>
                    </wps:wsp>
                    <wps:wsp>
                      <wps:cNvPr id="3" name="Text Box 24"/>
                      <wps:cNvSpPr txBox="1">
                        <a:spLocks noChangeArrowheads="1"/>
                      </wps:cNvSpPr>
                      <wps:spPr bwMode="auto">
                        <a:xfrm>
                          <a:off x="3057525" y="180975"/>
                          <a:ext cx="4219575"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D06E3" w14:textId="77777777" w:rsidR="00CD35DA" w:rsidRPr="002560B6" w:rsidRDefault="00CD35DA" w:rsidP="00075653">
                            <w:pPr>
                              <w:rPr>
                                <w:rFonts w:ascii="Sommet" w:hAnsi="Sommet"/>
                                <w:sz w:val="31"/>
                                <w:szCs w:val="31"/>
                                <w:lang w:val="en-US"/>
                              </w:rPr>
                            </w:pPr>
                            <w:r>
                              <w:rPr>
                                <w:rFonts w:ascii="Sommet" w:hAnsi="Sommet"/>
                                <w:sz w:val="31"/>
                                <w:szCs w:val="31"/>
                                <w:lang w:val="en-US"/>
                              </w:rPr>
                              <w:t>Faculty of Engineering</w:t>
                            </w:r>
                          </w:p>
                        </w:txbxContent>
                      </wps:txbx>
                      <wps:bodyPr rot="0" vert="horz" wrap="square" lIns="0" tIns="0" rIns="0" bIns="0" anchor="t" anchorCtr="0" upright="1">
                        <a:spAutoFit/>
                      </wps:bodyPr>
                    </wps:wsp>
                    <pic:pic xmlns:pic="http://schemas.openxmlformats.org/drawingml/2006/picture">
                      <pic:nvPicPr>
                        <pic:cNvPr id="14" name="Picture 14" descr="/Volumes/MS/All Staff/Branding/Branding - Australias Global University/Logo 2016/Templates/Bands and Tagline/A4_portrait Sydney.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81175"/>
                        </a:xfrm>
                        <a:prstGeom prst="rect">
                          <a:avLst/>
                        </a:prstGeom>
                        <a:noFill/>
                        <a:ln>
                          <a:noFill/>
                        </a:ln>
                      </pic:spPr>
                    </pic:pic>
                  </wpg:wgp>
                </a:graphicData>
              </a:graphic>
            </wp:anchor>
          </w:drawing>
        </mc:Choice>
        <mc:Fallback>
          <w:pict>
            <v:group w14:anchorId="33C7E26A" id="Group 6" o:spid="_x0000_s1026" style="position:absolute;margin-left:-42.15pt;margin-top:.6pt;width:573pt;height:140.25pt;z-index:251681792" coordsize="72771,17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">
              <v:shapetype id="_x0000_t202" coordsize="21600,21600" o:spt="202" path="m,l,21600r21600,l21600,xe">
                <v:stroke joinstyle="miter"/>
                <v:path gradientshapeok="t" o:connecttype="rect"/>
              </v:shapetype>
              <v:shape id="Text Box 23" o:spid="_x0000_s1027" type="#_x0000_t202" style="position:absolute;left:30289;top:5429;width:42196;height:12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" filled="f" stroked="f">
                <v:textbox inset="0,0,0,0">
                  <w:txbxContent>
                    <w:p w14:paraId="161D4B63" w14:textId="77777777" w:rsidR="00CD35DA" w:rsidRPr="00E744D4" w:rsidRDefault="00CD35DA" w:rsidP="00075653">
                      <w:pPr>
                        <w:rPr>
                          <w:rFonts w:ascii="Sommet" w:hAnsi="Sommet"/>
                          <w:sz w:val="64"/>
                          <w:szCs w:val="64"/>
                          <w:lang w:val="en-US"/>
                        </w:rPr>
                      </w:pPr>
                      <w:r>
                        <w:rPr>
                          <w:rFonts w:ascii="Sommet" w:hAnsi="Sommet"/>
                          <w:sz w:val="64"/>
                          <w:szCs w:val="64"/>
                          <w:lang w:val="en-US"/>
                        </w:rPr>
                        <w:t>GSOE9011 Engineering PGCW Research Skills</w:t>
                      </w:r>
                    </w:p>
                  </w:txbxContent>
                </v:textbox>
              </v:shape>
              <v:shape id="Text Box 24" o:spid="_x0000_s1028" type="#_x0000_t202" style="position:absolute;left:30575;top:1809;width:42196;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" filled="f" stroked="f">
                <v:textbox style="mso-fit-shape-to-text:t" inset="0,0,0,0">
                  <w:txbxContent>
                    <w:p w14:paraId="1F9D06E3" w14:textId="77777777" w:rsidR="00CD35DA" w:rsidRPr="002560B6" w:rsidRDefault="00CD35DA" w:rsidP="00075653">
                      <w:pPr>
                        <w:rPr>
                          <w:rFonts w:ascii="Sommet" w:hAnsi="Sommet"/>
                          <w:sz w:val="31"/>
                          <w:szCs w:val="31"/>
                          <w:lang w:val="en-US"/>
                        </w:rPr>
                      </w:pPr>
                      <w:r>
                        <w:rPr>
                          <w:rFonts w:ascii="Sommet" w:hAnsi="Sommet"/>
                          <w:sz w:val="31"/>
                          <w:szCs w:val="31"/>
                          <w:lang w:val="en-US"/>
                        </w:rPr>
                        <w:t>Faculty of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9" type="#_x0000_t75" alt="/Volumes/MS/All Staff/Branding/Branding - Australias Global University/Logo 2016/Templates/Bands and Tagline/A4_portrait Sydney.png" style="position:absolute;width:27432;height:17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">
                <v:imagedata r:id="rId2" o:title="A4_portrait Sydney"/>
              </v:shape>
            </v:group>
          </w:pict>
        </mc:Fallback>
      </mc:AlternateContent>
    </w:r>
  </w:p>
  <w:p w14:paraId="661DF00E" w14:textId="77777777" w:rsidR="00CD35DA" w:rsidRDefault="00CD35DA" w:rsidP="00147555">
    <w:pPr>
      <w:pStyle w:val="Header"/>
      <w:pBdr>
        <w:bottom w:val="none" w:sz="0" w:space="0" w:color="auto"/>
      </w:pBdr>
    </w:pPr>
  </w:p>
  <w:p w14:paraId="258F3A44" w14:textId="77777777" w:rsidR="00CD35DA" w:rsidRDefault="00CD35DA" w:rsidP="00147555">
    <w:pPr>
      <w:pStyle w:val="Header"/>
      <w:pBdr>
        <w:bottom w:val="none" w:sz="0" w:space="0" w:color="auto"/>
      </w:pBdr>
    </w:pPr>
  </w:p>
  <w:p w14:paraId="02BB1787" w14:textId="77777777" w:rsidR="00CD35DA" w:rsidRDefault="00CD35DA" w:rsidP="00147555">
    <w:pPr>
      <w:pStyle w:val="Header"/>
      <w:pBdr>
        <w:bottom w:val="none" w:sz="0" w:space="0" w:color="auto"/>
      </w:pBdr>
    </w:pPr>
  </w:p>
  <w:p w14:paraId="5E823AD5" w14:textId="77777777" w:rsidR="00CD35DA" w:rsidRDefault="00CD35DA" w:rsidP="00147555">
    <w:pPr>
      <w:pStyle w:val="Header"/>
      <w:pBdr>
        <w:bottom w:val="none" w:sz="0" w:space="0" w:color="auto"/>
      </w:pBdr>
    </w:pPr>
  </w:p>
  <w:p w14:paraId="4517DE57" w14:textId="77777777" w:rsidR="00CD35DA" w:rsidRDefault="00CD35DA" w:rsidP="00147555">
    <w:pPr>
      <w:pStyle w:val="Header"/>
      <w:pBdr>
        <w:bottom w:val="none" w:sz="0" w:space="0" w:color="auto"/>
      </w:pBdr>
    </w:pPr>
  </w:p>
  <w:p w14:paraId="3FB97BBC" w14:textId="77777777" w:rsidR="00CD35DA" w:rsidRDefault="00CD35DA" w:rsidP="00147555">
    <w:pPr>
      <w:pStyle w:val="Header"/>
      <w:pBdr>
        <w:bottom w:val="none" w:sz="0" w:space="0" w:color="auto"/>
      </w:pBdr>
    </w:pPr>
  </w:p>
  <w:p w14:paraId="49CCA3C1" w14:textId="77777777" w:rsidR="00CD35DA" w:rsidRDefault="00CD35DA" w:rsidP="00147555">
    <w:pPr>
      <w:pStyle w:val="Header"/>
      <w:pBdr>
        <w:bottom w:val="none" w:sz="0" w:space="0" w:color="auto"/>
      </w:pBdr>
    </w:pPr>
  </w:p>
  <w:p w14:paraId="4AB2EF64" w14:textId="77777777" w:rsidR="00CD35DA" w:rsidRDefault="00CD35DA" w:rsidP="00147555">
    <w:pPr>
      <w:pStyle w:val="Header"/>
      <w:pBdr>
        <w:bottom w:val="none" w:sz="0" w:space="0" w:color="auto"/>
      </w:pBdr>
    </w:pPr>
  </w:p>
  <w:p w14:paraId="4D96A5B8" w14:textId="77777777" w:rsidR="00CD35DA" w:rsidRDefault="00CD35DA" w:rsidP="00147555">
    <w:pPr>
      <w:pStyle w:val="Header"/>
      <w:pBdr>
        <w:bottom w:val="none" w:sz="0" w:space="0" w:color="auto"/>
      </w:pBdr>
    </w:pPr>
  </w:p>
  <w:p w14:paraId="27606E3E" w14:textId="77777777" w:rsidR="00CD35DA" w:rsidRDefault="00CD35DA" w:rsidP="00147555">
    <w:pPr>
      <w:pStyle w:val="Header"/>
      <w:pBdr>
        <w:bottom w:val="none" w:sz="0" w:space="0" w:color="auto"/>
      </w:pBdr>
    </w:pPr>
  </w:p>
  <w:p w14:paraId="397217AA" w14:textId="77777777" w:rsidR="00CD35DA" w:rsidRDefault="00CD35DA" w:rsidP="00147555">
    <w:pPr>
      <w:pStyle w:val="Header"/>
      <w:pBdr>
        <w:bottom w:val="none" w:sz="0" w:space="0" w:color="auto"/>
      </w:pBdr>
    </w:pPr>
  </w:p>
  <w:p w14:paraId="6902B81C" w14:textId="77777777" w:rsidR="00CD35DA" w:rsidRDefault="00CD35DA" w:rsidP="00147555">
    <w:pPr>
      <w:pStyle w:val="Header"/>
      <w:pBdr>
        <w:bottom w:val="none" w:sz="0" w:space="0" w:color="auto"/>
      </w:pBdr>
    </w:pPr>
  </w:p>
  <w:p w14:paraId="285E04D5" w14:textId="77777777" w:rsidR="00CD35DA" w:rsidRDefault="00CD35DA" w:rsidP="00147555">
    <w:pPr>
      <w:pStyle w:val="Header"/>
      <w:pBdr>
        <w:bottom w:val="none" w:sz="0" w:space="0" w:color="auto"/>
      </w:pBdr>
    </w:pPr>
  </w:p>
  <w:p w14:paraId="39EC201E" w14:textId="77777777" w:rsidR="00CD35DA" w:rsidRDefault="00CD35DA" w:rsidP="00147555">
    <w:pPr>
      <w:pStyle w:val="Header"/>
      <w:pBdr>
        <w:bottom w:val="none" w:sz="0" w:space="0" w:color="auto"/>
      </w:pBdr>
    </w:pPr>
  </w:p>
  <w:p w14:paraId="3298F657" w14:textId="77777777" w:rsidR="00CD35DA" w:rsidRDefault="00CD35DA" w:rsidP="00147555">
    <w:pPr>
      <w:pStyle w:val="Header"/>
      <w:pBdr>
        <w:bottom w:val="none" w:sz="0" w:space="0" w:color="auto"/>
      </w:pBdr>
    </w:pPr>
  </w:p>
  <w:p w14:paraId="312F4079" w14:textId="77777777" w:rsidR="00CD35DA" w:rsidRPr="00360215" w:rsidRDefault="00CD35DA" w:rsidP="00147555">
    <w:pPr>
      <w:pStyle w:val="Header"/>
      <w:pBdr>
        <w:bottom w:val="none" w:sz="0" w:space="0" w:color="auto"/>
      </w:pBdr>
    </w:pPr>
  </w:p>
  <w:p w14:paraId="7CC925C4" w14:textId="77777777" w:rsidR="00CD35DA" w:rsidRDefault="00CD35DA" w:rsidP="00147555">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47D0A" w14:textId="77777777" w:rsidR="00CD35DA" w:rsidRDefault="00CD35DA" w:rsidP="00147555">
    <w:pPr>
      <w:pStyle w:val="Header"/>
      <w:pBdr>
        <w:bottom w:val="none" w:sz="0" w:space="0" w:color="auto"/>
      </w:pBdr>
    </w:pPr>
    <w:r>
      <w:rPr>
        <w:noProof/>
        <w:lang w:eastAsia="en-AU"/>
      </w:rPr>
      <mc:AlternateContent>
        <mc:Choice Requires="wpg">
          <w:drawing>
            <wp:anchor distT="0" distB="0" distL="114300" distR="114300" simplePos="0" relativeHeight="251683840" behindDoc="0" locked="0" layoutInCell="1" allowOverlap="1" wp14:anchorId="117C68EC" wp14:editId="6CD1F096">
              <wp:simplePos x="0" y="0"/>
              <wp:positionH relativeFrom="column">
                <wp:posOffset>-535305</wp:posOffset>
              </wp:positionH>
              <wp:positionV relativeFrom="paragraph">
                <wp:posOffset>7620</wp:posOffset>
              </wp:positionV>
              <wp:extent cx="7277100" cy="1781175"/>
              <wp:effectExtent l="0" t="0" r="0" b="9525"/>
              <wp:wrapNone/>
              <wp:docPr id="1" name="Group 1"/>
              <wp:cNvGraphicFramePr/>
              <a:graphic xmlns:a="http://schemas.openxmlformats.org/drawingml/2006/main">
                <a:graphicData uri="http://schemas.microsoft.com/office/word/2010/wordprocessingGroup">
                  <wpg:wgp>
                    <wpg:cNvGrpSpPr/>
                    <wpg:grpSpPr>
                      <a:xfrm>
                        <a:off x="0" y="0"/>
                        <a:ext cx="7277100" cy="1781175"/>
                        <a:chOff x="0" y="0"/>
                        <a:chExt cx="7277100" cy="1781175"/>
                      </a:xfrm>
                    </wpg:grpSpPr>
                    <wps:wsp>
                      <wps:cNvPr id="2" name="Text Box 23"/>
                      <wps:cNvSpPr txBox="1">
                        <a:spLocks noChangeArrowheads="1"/>
                      </wps:cNvSpPr>
                      <wps:spPr bwMode="auto">
                        <a:xfrm>
                          <a:off x="3028950" y="542925"/>
                          <a:ext cx="4219575"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35551" w14:textId="77777777" w:rsidR="00CD35DA" w:rsidRPr="00E744D4" w:rsidRDefault="00CD35DA" w:rsidP="00075653">
                            <w:pPr>
                              <w:rPr>
                                <w:rFonts w:ascii="Sommet" w:hAnsi="Sommet"/>
                                <w:sz w:val="64"/>
                                <w:szCs w:val="64"/>
                                <w:lang w:val="en-US"/>
                              </w:rPr>
                            </w:pPr>
                            <w:r>
                              <w:rPr>
                                <w:rFonts w:ascii="Sommet" w:hAnsi="Sommet"/>
                                <w:sz w:val="64"/>
                                <w:szCs w:val="64"/>
                                <w:lang w:val="en-US"/>
                              </w:rPr>
                              <w:t>GSOE9011 Engineering PGCW Research Skills</w:t>
                            </w:r>
                          </w:p>
                        </w:txbxContent>
                      </wps:txbx>
                      <wps:bodyPr rot="0" vert="horz" wrap="square" lIns="0" tIns="0" rIns="0" bIns="0" anchor="b" anchorCtr="0" upright="1">
                        <a:noAutofit/>
                      </wps:bodyPr>
                    </wps:wsp>
                    <wps:wsp>
                      <wps:cNvPr id="4" name="Text Box 24"/>
                      <wps:cNvSpPr txBox="1">
                        <a:spLocks noChangeArrowheads="1"/>
                      </wps:cNvSpPr>
                      <wps:spPr bwMode="auto">
                        <a:xfrm>
                          <a:off x="3057525" y="180975"/>
                          <a:ext cx="4219575"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21379" w14:textId="77777777" w:rsidR="00CD35DA" w:rsidRPr="002560B6" w:rsidRDefault="00CD35DA" w:rsidP="00075653">
                            <w:pPr>
                              <w:rPr>
                                <w:rFonts w:ascii="Sommet" w:hAnsi="Sommet"/>
                                <w:sz w:val="31"/>
                                <w:szCs w:val="31"/>
                                <w:lang w:val="en-US"/>
                              </w:rPr>
                            </w:pPr>
                            <w:r>
                              <w:rPr>
                                <w:rFonts w:ascii="Sommet" w:hAnsi="Sommet"/>
                                <w:sz w:val="31"/>
                                <w:szCs w:val="31"/>
                                <w:lang w:val="en-US"/>
                              </w:rPr>
                              <w:t>Faculty of Engineering</w:t>
                            </w:r>
                          </w:p>
                        </w:txbxContent>
                      </wps:txbx>
                      <wps:bodyPr rot="0" vert="horz" wrap="square" lIns="0" tIns="0" rIns="0" bIns="0" anchor="t" anchorCtr="0" upright="1">
                        <a:spAutoFit/>
                      </wps:bodyPr>
                    </wps:wsp>
                    <pic:pic xmlns:pic="http://schemas.openxmlformats.org/drawingml/2006/picture">
                      <pic:nvPicPr>
                        <pic:cNvPr id="5" name="Picture 5" descr="/Volumes/MS/All Staff/Branding/Branding - Australias Global University/Logo 2016/Templates/Bands and Tagline/A4_portrait Sydney.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81175"/>
                        </a:xfrm>
                        <a:prstGeom prst="rect">
                          <a:avLst/>
                        </a:prstGeom>
                        <a:noFill/>
                        <a:ln>
                          <a:noFill/>
                        </a:ln>
                      </pic:spPr>
                    </pic:pic>
                  </wpg:wgp>
                </a:graphicData>
              </a:graphic>
            </wp:anchor>
          </w:drawing>
        </mc:Choice>
        <mc:Fallback>
          <w:pict>
            <v:group w14:anchorId="117C68EC" id="Group 1" o:spid="_x0000_s1030" style="position:absolute;margin-left:-42.15pt;margin-top:.6pt;width:573pt;height:140.25pt;z-index:251683840" coordsize="72771,17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">
              <v:shapetype id="_x0000_t202" coordsize="21600,21600" o:spt="202" path="m,l,21600r21600,l21600,xe">
                <v:stroke joinstyle="miter"/>
                <v:path gradientshapeok="t" o:connecttype="rect"/>
              </v:shapetype>
              <v:shape id="Text Box 23" o:spid="_x0000_s1031" type="#_x0000_t202" style="position:absolute;left:30289;top:5429;width:42196;height:12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" filled="f" stroked="f">
                <v:textbox inset="0,0,0,0">
                  <w:txbxContent>
                    <w:p w14:paraId="2C235551" w14:textId="77777777" w:rsidR="00CD35DA" w:rsidRPr="00E744D4" w:rsidRDefault="00CD35DA" w:rsidP="00075653">
                      <w:pPr>
                        <w:rPr>
                          <w:rFonts w:ascii="Sommet" w:hAnsi="Sommet"/>
                          <w:sz w:val="64"/>
                          <w:szCs w:val="64"/>
                          <w:lang w:val="en-US"/>
                        </w:rPr>
                      </w:pPr>
                      <w:r>
                        <w:rPr>
                          <w:rFonts w:ascii="Sommet" w:hAnsi="Sommet"/>
                          <w:sz w:val="64"/>
                          <w:szCs w:val="64"/>
                          <w:lang w:val="en-US"/>
                        </w:rPr>
                        <w:t>GSOE9011 Engineering PGCW Research Skills</w:t>
                      </w:r>
                    </w:p>
                  </w:txbxContent>
                </v:textbox>
              </v:shape>
              <v:shape id="Text Box 24" o:spid="_x0000_s1032" type="#_x0000_t202" style="position:absolute;left:30575;top:1809;width:42196;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" filled="f" stroked="f">
                <v:textbox style="mso-fit-shape-to-text:t" inset="0,0,0,0">
                  <w:txbxContent>
                    <w:p w14:paraId="2AB21379" w14:textId="77777777" w:rsidR="00CD35DA" w:rsidRPr="002560B6" w:rsidRDefault="00CD35DA" w:rsidP="00075653">
                      <w:pPr>
                        <w:rPr>
                          <w:rFonts w:ascii="Sommet" w:hAnsi="Sommet"/>
                          <w:sz w:val="31"/>
                          <w:szCs w:val="31"/>
                          <w:lang w:val="en-US"/>
                        </w:rPr>
                      </w:pPr>
                      <w:r>
                        <w:rPr>
                          <w:rFonts w:ascii="Sommet" w:hAnsi="Sommet"/>
                          <w:sz w:val="31"/>
                          <w:szCs w:val="31"/>
                          <w:lang w:val="en-US"/>
                        </w:rPr>
                        <w:t>Faculty of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3" type="#_x0000_t75" alt="/Volumes/MS/All Staff/Branding/Branding - Australias Global University/Logo 2016/Templates/Bands and Tagline/A4_portrait Sydney.png" style="position:absolute;width:27432;height:17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">
                <v:imagedata r:id="rId2" o:title="A4_portrait Sydney"/>
              </v:shape>
            </v:group>
          </w:pict>
        </mc:Fallback>
      </mc:AlternateContent>
    </w:r>
  </w:p>
  <w:p w14:paraId="0CA1D1A4" w14:textId="77777777" w:rsidR="00CD35DA" w:rsidRDefault="00CD35DA" w:rsidP="00147555">
    <w:pPr>
      <w:pStyle w:val="Header"/>
      <w:pBdr>
        <w:bottom w:val="none" w:sz="0" w:space="0" w:color="auto"/>
      </w:pBdr>
    </w:pPr>
  </w:p>
  <w:p w14:paraId="36F43B66" w14:textId="77777777" w:rsidR="00CD35DA" w:rsidRDefault="00CD35DA" w:rsidP="00147555">
    <w:pPr>
      <w:pStyle w:val="Header"/>
      <w:pBdr>
        <w:bottom w:val="none" w:sz="0" w:space="0" w:color="auto"/>
      </w:pBdr>
    </w:pPr>
  </w:p>
  <w:p w14:paraId="52978215" w14:textId="77777777" w:rsidR="00CD35DA" w:rsidRDefault="00CD35DA" w:rsidP="00147555">
    <w:pPr>
      <w:pStyle w:val="Header"/>
      <w:pBdr>
        <w:bottom w:val="none" w:sz="0" w:space="0" w:color="auto"/>
      </w:pBdr>
    </w:pPr>
  </w:p>
  <w:p w14:paraId="19664B27" w14:textId="77777777" w:rsidR="00CD35DA" w:rsidRDefault="00CD35DA" w:rsidP="00147555">
    <w:pPr>
      <w:pStyle w:val="Header"/>
      <w:pBdr>
        <w:bottom w:val="none" w:sz="0" w:space="0" w:color="auto"/>
      </w:pBdr>
    </w:pPr>
  </w:p>
  <w:p w14:paraId="045DE3C0" w14:textId="77777777" w:rsidR="00CD35DA" w:rsidRDefault="00CD35DA" w:rsidP="00147555">
    <w:pPr>
      <w:pStyle w:val="Header"/>
      <w:pBdr>
        <w:bottom w:val="none" w:sz="0" w:space="0" w:color="auto"/>
      </w:pBdr>
    </w:pPr>
  </w:p>
  <w:p w14:paraId="20F6E24B" w14:textId="77777777" w:rsidR="00CD35DA" w:rsidRDefault="00CD35DA" w:rsidP="00147555">
    <w:pPr>
      <w:pStyle w:val="Header"/>
      <w:pBdr>
        <w:bottom w:val="none" w:sz="0" w:space="0" w:color="auto"/>
      </w:pBdr>
    </w:pPr>
  </w:p>
  <w:p w14:paraId="3A540ACC" w14:textId="77777777" w:rsidR="00CD35DA" w:rsidRDefault="00CD35DA" w:rsidP="00147555">
    <w:pPr>
      <w:pStyle w:val="Header"/>
      <w:pBdr>
        <w:bottom w:val="none" w:sz="0" w:space="0" w:color="auto"/>
      </w:pBdr>
    </w:pPr>
  </w:p>
  <w:p w14:paraId="452F0CC0" w14:textId="77777777" w:rsidR="00CD35DA" w:rsidRDefault="00CD35DA" w:rsidP="00147555">
    <w:pPr>
      <w:pStyle w:val="Header"/>
      <w:pBdr>
        <w:bottom w:val="none" w:sz="0" w:space="0" w:color="auto"/>
      </w:pBdr>
    </w:pPr>
  </w:p>
  <w:p w14:paraId="3908F705" w14:textId="77777777" w:rsidR="00CD35DA" w:rsidRDefault="00CD35DA" w:rsidP="00147555">
    <w:pPr>
      <w:pStyle w:val="Header"/>
      <w:pBdr>
        <w:bottom w:val="none" w:sz="0" w:space="0" w:color="auto"/>
      </w:pBdr>
    </w:pPr>
  </w:p>
  <w:p w14:paraId="27F9496B" w14:textId="77777777" w:rsidR="00CD35DA" w:rsidRDefault="00CD35DA" w:rsidP="00147555">
    <w:pPr>
      <w:pStyle w:val="Header"/>
      <w:pBdr>
        <w:bottom w:val="none" w:sz="0" w:space="0" w:color="auto"/>
      </w:pBdr>
    </w:pPr>
  </w:p>
  <w:p w14:paraId="2182561B" w14:textId="77777777" w:rsidR="00CD35DA" w:rsidRDefault="00CD35DA" w:rsidP="00147555">
    <w:pPr>
      <w:pStyle w:val="Header"/>
      <w:pBdr>
        <w:bottom w:val="none" w:sz="0" w:space="0" w:color="auto"/>
      </w:pBdr>
    </w:pPr>
  </w:p>
  <w:p w14:paraId="202E012F" w14:textId="77777777" w:rsidR="00CD35DA" w:rsidRDefault="00CD35DA" w:rsidP="00147555">
    <w:pPr>
      <w:pStyle w:val="Header"/>
      <w:pBdr>
        <w:bottom w:val="none" w:sz="0" w:space="0" w:color="auto"/>
      </w:pBdr>
    </w:pPr>
  </w:p>
  <w:p w14:paraId="1FF02478" w14:textId="77777777" w:rsidR="00CD35DA" w:rsidRDefault="00CD35DA" w:rsidP="00147555">
    <w:pPr>
      <w:pStyle w:val="Header"/>
      <w:pBdr>
        <w:bottom w:val="none" w:sz="0" w:space="0" w:color="auto"/>
      </w:pBdr>
    </w:pPr>
  </w:p>
  <w:p w14:paraId="5AB3D281" w14:textId="77777777" w:rsidR="00CD35DA" w:rsidRDefault="00CD35DA" w:rsidP="00147555">
    <w:pPr>
      <w:pStyle w:val="Header"/>
      <w:pBdr>
        <w:bottom w:val="none" w:sz="0" w:space="0" w:color="auto"/>
      </w:pBdr>
    </w:pPr>
  </w:p>
  <w:p w14:paraId="3F9F8092" w14:textId="77777777" w:rsidR="00CD35DA" w:rsidRDefault="00CD35DA" w:rsidP="00147555">
    <w:pPr>
      <w:pStyle w:val="Header"/>
      <w:pBdr>
        <w:bottom w:val="none" w:sz="0" w:space="0" w:color="auto"/>
      </w:pBdr>
    </w:pPr>
  </w:p>
  <w:p w14:paraId="6514357B" w14:textId="77777777" w:rsidR="00CD35DA" w:rsidRPr="00360215" w:rsidRDefault="00CD35DA" w:rsidP="00147555">
    <w:pPr>
      <w:pStyle w:val="Header"/>
      <w:pBdr>
        <w:bottom w:val="none" w:sz="0" w:space="0" w:color="auto"/>
      </w:pBdr>
    </w:pPr>
  </w:p>
  <w:p w14:paraId="5354A4B9" w14:textId="77777777" w:rsidR="00CD35DA" w:rsidRDefault="00CD35DA" w:rsidP="00147555">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49FE1650"/>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827425FA"/>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78FCE624"/>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3A50460"/>
    <w:multiLevelType w:val="hybridMultilevel"/>
    <w:tmpl w:val="1FAEB1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5E0322"/>
    <w:multiLevelType w:val="hybridMultilevel"/>
    <w:tmpl w:val="E1925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2EF45CC"/>
    <w:multiLevelType w:val="hybridMultilevel"/>
    <w:tmpl w:val="F1028A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8D48CA"/>
    <w:multiLevelType w:val="hybridMultilevel"/>
    <w:tmpl w:val="429A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D01C5D"/>
    <w:multiLevelType w:val="hybridMultilevel"/>
    <w:tmpl w:val="901E5C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CB50A2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4CC85486"/>
    <w:multiLevelType w:val="hybridMultilevel"/>
    <w:tmpl w:val="1F2E8D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E900C91"/>
    <w:multiLevelType w:val="hybridMultilevel"/>
    <w:tmpl w:val="7A8CAF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56B4F1B"/>
    <w:multiLevelType w:val="hybridMultilevel"/>
    <w:tmpl w:val="6AB4FA9C"/>
    <w:lvl w:ilvl="0" w:tplc="0C09000F">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num w:numId="1" w16cid:durableId="1979651394">
    <w:abstractNumId w:val="2"/>
  </w:num>
  <w:num w:numId="2" w16cid:durableId="178470756">
    <w:abstractNumId w:val="0"/>
  </w:num>
  <w:num w:numId="3" w16cid:durableId="796491013">
    <w:abstractNumId w:val="1"/>
  </w:num>
  <w:num w:numId="4" w16cid:durableId="1410956908">
    <w:abstractNumId w:val="4"/>
  </w:num>
  <w:num w:numId="5" w16cid:durableId="1639338763">
    <w:abstractNumId w:val="11"/>
  </w:num>
  <w:num w:numId="6" w16cid:durableId="494958073">
    <w:abstractNumId w:val="3"/>
  </w:num>
  <w:num w:numId="7" w16cid:durableId="1687290544">
    <w:abstractNumId w:val="7"/>
  </w:num>
  <w:num w:numId="8" w16cid:durableId="1042556586">
    <w:abstractNumId w:val="10"/>
  </w:num>
  <w:num w:numId="9" w16cid:durableId="1755005595">
    <w:abstractNumId w:val="5"/>
  </w:num>
  <w:num w:numId="10" w16cid:durableId="1623682001">
    <w:abstractNumId w:val="8"/>
  </w:num>
  <w:num w:numId="11" w16cid:durableId="1520580652">
    <w:abstractNumId w:val="9"/>
  </w:num>
  <w:num w:numId="12" w16cid:durableId="8368440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50" strokecolor="#ffd700">
      <v:stroke color="#ffd700" weight="4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CB1"/>
    <w:rsid w:val="00001185"/>
    <w:rsid w:val="00006E94"/>
    <w:rsid w:val="0001124B"/>
    <w:rsid w:val="00011FB2"/>
    <w:rsid w:val="00020F37"/>
    <w:rsid w:val="00026572"/>
    <w:rsid w:val="000267FB"/>
    <w:rsid w:val="00027BBB"/>
    <w:rsid w:val="00031318"/>
    <w:rsid w:val="00033515"/>
    <w:rsid w:val="00041078"/>
    <w:rsid w:val="000426C8"/>
    <w:rsid w:val="00044744"/>
    <w:rsid w:val="00050421"/>
    <w:rsid w:val="0005061A"/>
    <w:rsid w:val="00061D95"/>
    <w:rsid w:val="000644E8"/>
    <w:rsid w:val="000646D6"/>
    <w:rsid w:val="00075653"/>
    <w:rsid w:val="000761B7"/>
    <w:rsid w:val="00081BA9"/>
    <w:rsid w:val="00082DAD"/>
    <w:rsid w:val="00087BE2"/>
    <w:rsid w:val="00096B54"/>
    <w:rsid w:val="00097CB1"/>
    <w:rsid w:val="00097E95"/>
    <w:rsid w:val="000A1306"/>
    <w:rsid w:val="000A23D8"/>
    <w:rsid w:val="000A2527"/>
    <w:rsid w:val="000A744A"/>
    <w:rsid w:val="000B014D"/>
    <w:rsid w:val="000B2C36"/>
    <w:rsid w:val="000C617B"/>
    <w:rsid w:val="000C7094"/>
    <w:rsid w:val="000C7E8B"/>
    <w:rsid w:val="000D4475"/>
    <w:rsid w:val="000D47A6"/>
    <w:rsid w:val="000E2363"/>
    <w:rsid w:val="000E2858"/>
    <w:rsid w:val="000F084C"/>
    <w:rsid w:val="000F3FC7"/>
    <w:rsid w:val="000F60B2"/>
    <w:rsid w:val="001225FE"/>
    <w:rsid w:val="00124100"/>
    <w:rsid w:val="00132F52"/>
    <w:rsid w:val="00135661"/>
    <w:rsid w:val="00143891"/>
    <w:rsid w:val="00143CF3"/>
    <w:rsid w:val="00146F79"/>
    <w:rsid w:val="00147555"/>
    <w:rsid w:val="00151E4D"/>
    <w:rsid w:val="00154A57"/>
    <w:rsid w:val="001621A1"/>
    <w:rsid w:val="0016423A"/>
    <w:rsid w:val="00167C63"/>
    <w:rsid w:val="001809C4"/>
    <w:rsid w:val="00181DA9"/>
    <w:rsid w:val="001859C9"/>
    <w:rsid w:val="00186E5D"/>
    <w:rsid w:val="00192BFE"/>
    <w:rsid w:val="00195B74"/>
    <w:rsid w:val="00197F38"/>
    <w:rsid w:val="001A3CDA"/>
    <w:rsid w:val="001A555E"/>
    <w:rsid w:val="001C5924"/>
    <w:rsid w:val="001C6E5C"/>
    <w:rsid w:val="001D09CB"/>
    <w:rsid w:val="001E448F"/>
    <w:rsid w:val="001E4A42"/>
    <w:rsid w:val="001E6037"/>
    <w:rsid w:val="001F0948"/>
    <w:rsid w:val="001F1F85"/>
    <w:rsid w:val="001F3A68"/>
    <w:rsid w:val="001F49A7"/>
    <w:rsid w:val="001F5EC0"/>
    <w:rsid w:val="001F6629"/>
    <w:rsid w:val="00206850"/>
    <w:rsid w:val="00206E84"/>
    <w:rsid w:val="00207798"/>
    <w:rsid w:val="002222D5"/>
    <w:rsid w:val="00222519"/>
    <w:rsid w:val="00225FD9"/>
    <w:rsid w:val="00226008"/>
    <w:rsid w:val="00231EBB"/>
    <w:rsid w:val="002325C3"/>
    <w:rsid w:val="00232626"/>
    <w:rsid w:val="00247009"/>
    <w:rsid w:val="00251994"/>
    <w:rsid w:val="00260629"/>
    <w:rsid w:val="00263629"/>
    <w:rsid w:val="0026701D"/>
    <w:rsid w:val="002740D3"/>
    <w:rsid w:val="002827AA"/>
    <w:rsid w:val="00282AD8"/>
    <w:rsid w:val="00283206"/>
    <w:rsid w:val="002859C0"/>
    <w:rsid w:val="00295DD0"/>
    <w:rsid w:val="002A10A2"/>
    <w:rsid w:val="002A460C"/>
    <w:rsid w:val="002B03E9"/>
    <w:rsid w:val="002B2B54"/>
    <w:rsid w:val="002B3DAD"/>
    <w:rsid w:val="002B4FCB"/>
    <w:rsid w:val="002B56D9"/>
    <w:rsid w:val="002C0F71"/>
    <w:rsid w:val="002C14BE"/>
    <w:rsid w:val="002D1063"/>
    <w:rsid w:val="002D1A11"/>
    <w:rsid w:val="002D5A6F"/>
    <w:rsid w:val="002E5EDC"/>
    <w:rsid w:val="002F0C4F"/>
    <w:rsid w:val="002F7CEC"/>
    <w:rsid w:val="003018C8"/>
    <w:rsid w:val="00302EB8"/>
    <w:rsid w:val="00311A12"/>
    <w:rsid w:val="00311E08"/>
    <w:rsid w:val="003120C7"/>
    <w:rsid w:val="00314C41"/>
    <w:rsid w:val="00316BCD"/>
    <w:rsid w:val="00335685"/>
    <w:rsid w:val="00336A4E"/>
    <w:rsid w:val="003405A7"/>
    <w:rsid w:val="003455F5"/>
    <w:rsid w:val="00352C8D"/>
    <w:rsid w:val="0035458E"/>
    <w:rsid w:val="00357584"/>
    <w:rsid w:val="00360215"/>
    <w:rsid w:val="00360D64"/>
    <w:rsid w:val="00361B24"/>
    <w:rsid w:val="00373053"/>
    <w:rsid w:val="00373A2C"/>
    <w:rsid w:val="00376209"/>
    <w:rsid w:val="003841A7"/>
    <w:rsid w:val="003878B6"/>
    <w:rsid w:val="00387EC2"/>
    <w:rsid w:val="00393570"/>
    <w:rsid w:val="003B07F3"/>
    <w:rsid w:val="003B5B05"/>
    <w:rsid w:val="003B651B"/>
    <w:rsid w:val="003B6DD1"/>
    <w:rsid w:val="003D35A1"/>
    <w:rsid w:val="003D3D16"/>
    <w:rsid w:val="003E41E7"/>
    <w:rsid w:val="004031C7"/>
    <w:rsid w:val="004145AE"/>
    <w:rsid w:val="00416D91"/>
    <w:rsid w:val="0042114E"/>
    <w:rsid w:val="004215D7"/>
    <w:rsid w:val="0042478D"/>
    <w:rsid w:val="00427795"/>
    <w:rsid w:val="004400AB"/>
    <w:rsid w:val="00440FAE"/>
    <w:rsid w:val="004428A7"/>
    <w:rsid w:val="00442D6E"/>
    <w:rsid w:val="0045618E"/>
    <w:rsid w:val="0046375B"/>
    <w:rsid w:val="00463762"/>
    <w:rsid w:val="004637E7"/>
    <w:rsid w:val="00470258"/>
    <w:rsid w:val="00477138"/>
    <w:rsid w:val="0047772B"/>
    <w:rsid w:val="0049156D"/>
    <w:rsid w:val="0049321B"/>
    <w:rsid w:val="00495A4A"/>
    <w:rsid w:val="004A06B7"/>
    <w:rsid w:val="004B2A8D"/>
    <w:rsid w:val="004B3396"/>
    <w:rsid w:val="004D01A9"/>
    <w:rsid w:val="004D23C1"/>
    <w:rsid w:val="004D3E58"/>
    <w:rsid w:val="004D4629"/>
    <w:rsid w:val="004D7431"/>
    <w:rsid w:val="004E73A5"/>
    <w:rsid w:val="004F26A2"/>
    <w:rsid w:val="004F2A14"/>
    <w:rsid w:val="004F6204"/>
    <w:rsid w:val="0050408D"/>
    <w:rsid w:val="00505662"/>
    <w:rsid w:val="005107FB"/>
    <w:rsid w:val="005244A8"/>
    <w:rsid w:val="00525E2C"/>
    <w:rsid w:val="00527D4F"/>
    <w:rsid w:val="00535812"/>
    <w:rsid w:val="00544487"/>
    <w:rsid w:val="00551A48"/>
    <w:rsid w:val="00552291"/>
    <w:rsid w:val="00566CCE"/>
    <w:rsid w:val="0056776B"/>
    <w:rsid w:val="00570EF5"/>
    <w:rsid w:val="00572AEA"/>
    <w:rsid w:val="005770FA"/>
    <w:rsid w:val="00580D50"/>
    <w:rsid w:val="00582378"/>
    <w:rsid w:val="00583FAE"/>
    <w:rsid w:val="00585324"/>
    <w:rsid w:val="00591F4F"/>
    <w:rsid w:val="00592771"/>
    <w:rsid w:val="00592EA6"/>
    <w:rsid w:val="00592FF7"/>
    <w:rsid w:val="00593125"/>
    <w:rsid w:val="00593DE0"/>
    <w:rsid w:val="00595925"/>
    <w:rsid w:val="00596DEE"/>
    <w:rsid w:val="005A0AFF"/>
    <w:rsid w:val="005A570C"/>
    <w:rsid w:val="005B38C2"/>
    <w:rsid w:val="005B71EF"/>
    <w:rsid w:val="005D1BD0"/>
    <w:rsid w:val="00600A47"/>
    <w:rsid w:val="00605DBE"/>
    <w:rsid w:val="00620473"/>
    <w:rsid w:val="00625084"/>
    <w:rsid w:val="00627603"/>
    <w:rsid w:val="00633EE4"/>
    <w:rsid w:val="006376CB"/>
    <w:rsid w:val="00643B65"/>
    <w:rsid w:val="0065117B"/>
    <w:rsid w:val="006631ED"/>
    <w:rsid w:val="00670073"/>
    <w:rsid w:val="00674242"/>
    <w:rsid w:val="00683930"/>
    <w:rsid w:val="006928C0"/>
    <w:rsid w:val="00696029"/>
    <w:rsid w:val="0069606B"/>
    <w:rsid w:val="006A6573"/>
    <w:rsid w:val="006B0012"/>
    <w:rsid w:val="006B357D"/>
    <w:rsid w:val="006B608C"/>
    <w:rsid w:val="006B77EA"/>
    <w:rsid w:val="006C1EDB"/>
    <w:rsid w:val="006D352A"/>
    <w:rsid w:val="006D5272"/>
    <w:rsid w:val="006E10D6"/>
    <w:rsid w:val="006F1368"/>
    <w:rsid w:val="006F675A"/>
    <w:rsid w:val="00707477"/>
    <w:rsid w:val="007126B0"/>
    <w:rsid w:val="00721BD9"/>
    <w:rsid w:val="0073690C"/>
    <w:rsid w:val="00736E5A"/>
    <w:rsid w:val="007463E5"/>
    <w:rsid w:val="007474A1"/>
    <w:rsid w:val="007525FE"/>
    <w:rsid w:val="00754EB3"/>
    <w:rsid w:val="00762B79"/>
    <w:rsid w:val="00767DD2"/>
    <w:rsid w:val="00777DC3"/>
    <w:rsid w:val="0078379E"/>
    <w:rsid w:val="007871A6"/>
    <w:rsid w:val="007A5F84"/>
    <w:rsid w:val="007B202A"/>
    <w:rsid w:val="007B77F2"/>
    <w:rsid w:val="007C06E4"/>
    <w:rsid w:val="007C213D"/>
    <w:rsid w:val="007C2C7C"/>
    <w:rsid w:val="007C2EA3"/>
    <w:rsid w:val="007C5707"/>
    <w:rsid w:val="007D54F5"/>
    <w:rsid w:val="007E3447"/>
    <w:rsid w:val="007E4CB7"/>
    <w:rsid w:val="007E77D7"/>
    <w:rsid w:val="007F0396"/>
    <w:rsid w:val="007F1051"/>
    <w:rsid w:val="007F5181"/>
    <w:rsid w:val="00806C5D"/>
    <w:rsid w:val="00812F69"/>
    <w:rsid w:val="00830584"/>
    <w:rsid w:val="00846DF5"/>
    <w:rsid w:val="00851E35"/>
    <w:rsid w:val="00852F50"/>
    <w:rsid w:val="00881B91"/>
    <w:rsid w:val="008867B5"/>
    <w:rsid w:val="00886D12"/>
    <w:rsid w:val="008A15C5"/>
    <w:rsid w:val="008C012C"/>
    <w:rsid w:val="008C09D4"/>
    <w:rsid w:val="008C1DBC"/>
    <w:rsid w:val="008C46D3"/>
    <w:rsid w:val="008D16A0"/>
    <w:rsid w:val="008D3FFD"/>
    <w:rsid w:val="008D48B9"/>
    <w:rsid w:val="008D6A82"/>
    <w:rsid w:val="008D7097"/>
    <w:rsid w:val="00911063"/>
    <w:rsid w:val="009144F0"/>
    <w:rsid w:val="0091650F"/>
    <w:rsid w:val="009170DE"/>
    <w:rsid w:val="00920B03"/>
    <w:rsid w:val="00930579"/>
    <w:rsid w:val="009349AF"/>
    <w:rsid w:val="0094272B"/>
    <w:rsid w:val="009508A2"/>
    <w:rsid w:val="00956B2C"/>
    <w:rsid w:val="00963607"/>
    <w:rsid w:val="00967522"/>
    <w:rsid w:val="00982817"/>
    <w:rsid w:val="00982B5B"/>
    <w:rsid w:val="00984E88"/>
    <w:rsid w:val="00987B26"/>
    <w:rsid w:val="009921F0"/>
    <w:rsid w:val="00995673"/>
    <w:rsid w:val="009A179C"/>
    <w:rsid w:val="009A2FA4"/>
    <w:rsid w:val="009B2B47"/>
    <w:rsid w:val="009C1FB9"/>
    <w:rsid w:val="009C21B2"/>
    <w:rsid w:val="009C2E88"/>
    <w:rsid w:val="009C326F"/>
    <w:rsid w:val="009C42A7"/>
    <w:rsid w:val="009D222A"/>
    <w:rsid w:val="009D4344"/>
    <w:rsid w:val="009E698E"/>
    <w:rsid w:val="009F7EB2"/>
    <w:rsid w:val="00A0462E"/>
    <w:rsid w:val="00A1092B"/>
    <w:rsid w:val="00A116E3"/>
    <w:rsid w:val="00A130B3"/>
    <w:rsid w:val="00A1445D"/>
    <w:rsid w:val="00A155B5"/>
    <w:rsid w:val="00A15E37"/>
    <w:rsid w:val="00A16A2F"/>
    <w:rsid w:val="00A230FB"/>
    <w:rsid w:val="00A23633"/>
    <w:rsid w:val="00A26DF9"/>
    <w:rsid w:val="00A36853"/>
    <w:rsid w:val="00A50954"/>
    <w:rsid w:val="00A53FE2"/>
    <w:rsid w:val="00A54841"/>
    <w:rsid w:val="00A54E82"/>
    <w:rsid w:val="00A65A81"/>
    <w:rsid w:val="00A758A6"/>
    <w:rsid w:val="00A838BE"/>
    <w:rsid w:val="00A85CBC"/>
    <w:rsid w:val="00A9355D"/>
    <w:rsid w:val="00A940B6"/>
    <w:rsid w:val="00A95F8A"/>
    <w:rsid w:val="00A97184"/>
    <w:rsid w:val="00AA0ABB"/>
    <w:rsid w:val="00AA0EDE"/>
    <w:rsid w:val="00AA34C5"/>
    <w:rsid w:val="00AA5620"/>
    <w:rsid w:val="00AB1AC3"/>
    <w:rsid w:val="00AB20C0"/>
    <w:rsid w:val="00AB278B"/>
    <w:rsid w:val="00AC4AFC"/>
    <w:rsid w:val="00AD20B7"/>
    <w:rsid w:val="00AE3B83"/>
    <w:rsid w:val="00AF4B6E"/>
    <w:rsid w:val="00AF6357"/>
    <w:rsid w:val="00AF7A58"/>
    <w:rsid w:val="00B00354"/>
    <w:rsid w:val="00B05569"/>
    <w:rsid w:val="00B063A1"/>
    <w:rsid w:val="00B146AB"/>
    <w:rsid w:val="00B2062A"/>
    <w:rsid w:val="00B23FDB"/>
    <w:rsid w:val="00B24D46"/>
    <w:rsid w:val="00B271B6"/>
    <w:rsid w:val="00B27532"/>
    <w:rsid w:val="00B30201"/>
    <w:rsid w:val="00B31DEF"/>
    <w:rsid w:val="00B329FA"/>
    <w:rsid w:val="00B34C52"/>
    <w:rsid w:val="00B420B5"/>
    <w:rsid w:val="00B47720"/>
    <w:rsid w:val="00B47F8D"/>
    <w:rsid w:val="00B57569"/>
    <w:rsid w:val="00B61D8C"/>
    <w:rsid w:val="00B63883"/>
    <w:rsid w:val="00B66508"/>
    <w:rsid w:val="00B743E0"/>
    <w:rsid w:val="00B76929"/>
    <w:rsid w:val="00B800A5"/>
    <w:rsid w:val="00B80779"/>
    <w:rsid w:val="00B81DC4"/>
    <w:rsid w:val="00B8310B"/>
    <w:rsid w:val="00B83251"/>
    <w:rsid w:val="00B8379A"/>
    <w:rsid w:val="00B90C91"/>
    <w:rsid w:val="00B92DAF"/>
    <w:rsid w:val="00BA0530"/>
    <w:rsid w:val="00BA0FA3"/>
    <w:rsid w:val="00BA2836"/>
    <w:rsid w:val="00BB1318"/>
    <w:rsid w:val="00BB4BCC"/>
    <w:rsid w:val="00BC5513"/>
    <w:rsid w:val="00BD3714"/>
    <w:rsid w:val="00BE122F"/>
    <w:rsid w:val="00BE1288"/>
    <w:rsid w:val="00BE776B"/>
    <w:rsid w:val="00BF12D1"/>
    <w:rsid w:val="00BF6F71"/>
    <w:rsid w:val="00BF7001"/>
    <w:rsid w:val="00C02ED9"/>
    <w:rsid w:val="00C10DC1"/>
    <w:rsid w:val="00C153F7"/>
    <w:rsid w:val="00C15464"/>
    <w:rsid w:val="00C232F8"/>
    <w:rsid w:val="00C239B1"/>
    <w:rsid w:val="00C32F53"/>
    <w:rsid w:val="00C3424C"/>
    <w:rsid w:val="00C35305"/>
    <w:rsid w:val="00C40BBC"/>
    <w:rsid w:val="00C43851"/>
    <w:rsid w:val="00C46905"/>
    <w:rsid w:val="00C518B3"/>
    <w:rsid w:val="00C6142B"/>
    <w:rsid w:val="00C65593"/>
    <w:rsid w:val="00C80757"/>
    <w:rsid w:val="00C85391"/>
    <w:rsid w:val="00C86204"/>
    <w:rsid w:val="00C86955"/>
    <w:rsid w:val="00C941F8"/>
    <w:rsid w:val="00C96B74"/>
    <w:rsid w:val="00CA633C"/>
    <w:rsid w:val="00CA6E49"/>
    <w:rsid w:val="00CB3BD5"/>
    <w:rsid w:val="00CB59F9"/>
    <w:rsid w:val="00CB6102"/>
    <w:rsid w:val="00CC0720"/>
    <w:rsid w:val="00CC2D42"/>
    <w:rsid w:val="00CC7612"/>
    <w:rsid w:val="00CD35DA"/>
    <w:rsid w:val="00CD4F0C"/>
    <w:rsid w:val="00CD5508"/>
    <w:rsid w:val="00CD5C16"/>
    <w:rsid w:val="00CE2839"/>
    <w:rsid w:val="00CE70B5"/>
    <w:rsid w:val="00CF58CE"/>
    <w:rsid w:val="00CF6160"/>
    <w:rsid w:val="00D15DDB"/>
    <w:rsid w:val="00D25B29"/>
    <w:rsid w:val="00D30139"/>
    <w:rsid w:val="00D328BC"/>
    <w:rsid w:val="00D32A2B"/>
    <w:rsid w:val="00D376E3"/>
    <w:rsid w:val="00D52034"/>
    <w:rsid w:val="00D6660D"/>
    <w:rsid w:val="00D66CB0"/>
    <w:rsid w:val="00D7028F"/>
    <w:rsid w:val="00D763F4"/>
    <w:rsid w:val="00D76CA5"/>
    <w:rsid w:val="00D77A67"/>
    <w:rsid w:val="00D83209"/>
    <w:rsid w:val="00D85264"/>
    <w:rsid w:val="00D871C7"/>
    <w:rsid w:val="00D920AD"/>
    <w:rsid w:val="00D9306F"/>
    <w:rsid w:val="00D953A8"/>
    <w:rsid w:val="00DA2B30"/>
    <w:rsid w:val="00DA41E2"/>
    <w:rsid w:val="00DA7496"/>
    <w:rsid w:val="00DB0C56"/>
    <w:rsid w:val="00DB4AAD"/>
    <w:rsid w:val="00DB4B40"/>
    <w:rsid w:val="00DC0DD2"/>
    <w:rsid w:val="00DC141C"/>
    <w:rsid w:val="00DC3220"/>
    <w:rsid w:val="00DC60F0"/>
    <w:rsid w:val="00DC70C6"/>
    <w:rsid w:val="00DD1D5D"/>
    <w:rsid w:val="00DE55F0"/>
    <w:rsid w:val="00DE75E3"/>
    <w:rsid w:val="00E039A9"/>
    <w:rsid w:val="00E10AA9"/>
    <w:rsid w:val="00E10F2E"/>
    <w:rsid w:val="00E14BA0"/>
    <w:rsid w:val="00E2478C"/>
    <w:rsid w:val="00E33C5F"/>
    <w:rsid w:val="00E44B11"/>
    <w:rsid w:val="00E50C69"/>
    <w:rsid w:val="00E5628D"/>
    <w:rsid w:val="00E63E06"/>
    <w:rsid w:val="00E64F0C"/>
    <w:rsid w:val="00E744D4"/>
    <w:rsid w:val="00E75451"/>
    <w:rsid w:val="00E82E79"/>
    <w:rsid w:val="00E84C5D"/>
    <w:rsid w:val="00E8666B"/>
    <w:rsid w:val="00E91E46"/>
    <w:rsid w:val="00EA1C00"/>
    <w:rsid w:val="00EA3634"/>
    <w:rsid w:val="00EA3E06"/>
    <w:rsid w:val="00EA450A"/>
    <w:rsid w:val="00EA6CEA"/>
    <w:rsid w:val="00EB5524"/>
    <w:rsid w:val="00EC06EE"/>
    <w:rsid w:val="00EC0AF1"/>
    <w:rsid w:val="00EC76B4"/>
    <w:rsid w:val="00ED0F47"/>
    <w:rsid w:val="00ED344C"/>
    <w:rsid w:val="00ED521C"/>
    <w:rsid w:val="00ED5CE7"/>
    <w:rsid w:val="00ED6E58"/>
    <w:rsid w:val="00EE1DEC"/>
    <w:rsid w:val="00EE4680"/>
    <w:rsid w:val="00EE5301"/>
    <w:rsid w:val="00EE5889"/>
    <w:rsid w:val="00EE7455"/>
    <w:rsid w:val="00EF6281"/>
    <w:rsid w:val="00F0344A"/>
    <w:rsid w:val="00F038BE"/>
    <w:rsid w:val="00F063AD"/>
    <w:rsid w:val="00F13F13"/>
    <w:rsid w:val="00F14813"/>
    <w:rsid w:val="00F2056F"/>
    <w:rsid w:val="00F23EC5"/>
    <w:rsid w:val="00F264BA"/>
    <w:rsid w:val="00F30813"/>
    <w:rsid w:val="00F37758"/>
    <w:rsid w:val="00F37F17"/>
    <w:rsid w:val="00F40879"/>
    <w:rsid w:val="00F423D3"/>
    <w:rsid w:val="00F44752"/>
    <w:rsid w:val="00F45464"/>
    <w:rsid w:val="00F45B83"/>
    <w:rsid w:val="00F45DF2"/>
    <w:rsid w:val="00F5324E"/>
    <w:rsid w:val="00F601D3"/>
    <w:rsid w:val="00F61F0D"/>
    <w:rsid w:val="00F627D6"/>
    <w:rsid w:val="00F6284A"/>
    <w:rsid w:val="00F64E2D"/>
    <w:rsid w:val="00F724CB"/>
    <w:rsid w:val="00F97CCF"/>
    <w:rsid w:val="00FA148C"/>
    <w:rsid w:val="00FA2849"/>
    <w:rsid w:val="00FA3EC5"/>
    <w:rsid w:val="00FB58D5"/>
    <w:rsid w:val="00FB5B01"/>
    <w:rsid w:val="00FB6304"/>
    <w:rsid w:val="00FC01EB"/>
    <w:rsid w:val="00FD3A32"/>
    <w:rsid w:val="00FD6E6F"/>
    <w:rsid w:val="00FE3385"/>
    <w:rsid w:val="00FE4833"/>
    <w:rsid w:val="00FF0BE2"/>
    <w:rsid w:val="00FF2D63"/>
    <w:rsid w:val="00FF5271"/>
    <w:rsid w:val="00FF5DF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rokecolor="#ffd700">
      <v:stroke color="#ffd700" weight="4pt"/>
    </o:shapedefaults>
    <o:shapelayout v:ext="edit">
      <o:idmap v:ext="edit" data="2"/>
    </o:shapelayout>
  </w:shapeDefaults>
  <w:decimalSymbol w:val="."/>
  <w:listSeparator w:val=","/>
  <w14:docId w14:val="56224DBD"/>
  <w15:docId w15:val="{3C9000D0-AA09-4278-B6EB-E6AC01143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SimSun"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DEC"/>
    <w:pPr>
      <w:spacing w:after="0" w:line="240" w:lineRule="auto"/>
    </w:pPr>
    <w:rPr>
      <w:rFonts w:asciiTheme="minorHAnsi" w:hAnsiTheme="minorHAnsi"/>
    </w:rPr>
  </w:style>
  <w:style w:type="paragraph" w:styleId="Heading1">
    <w:name w:val="heading 1"/>
    <w:basedOn w:val="Normal"/>
    <w:next w:val="BodyText"/>
    <w:link w:val="Heading1Char"/>
    <w:uiPriority w:val="9"/>
    <w:qFormat/>
    <w:rsid w:val="00FB58D5"/>
    <w:pPr>
      <w:keepNext/>
      <w:keepLines/>
      <w:spacing w:before="240"/>
      <w:outlineLvl w:val="0"/>
    </w:pPr>
    <w:rPr>
      <w:rFonts w:asciiTheme="majorHAnsi" w:eastAsiaTheme="majorEastAsia" w:hAnsiTheme="majorHAnsi" w:cstheme="majorBidi"/>
      <w:b/>
      <w:bCs/>
      <w:sz w:val="32"/>
      <w:szCs w:val="28"/>
    </w:rPr>
  </w:style>
  <w:style w:type="paragraph" w:styleId="Heading2">
    <w:name w:val="heading 2"/>
    <w:basedOn w:val="Normal"/>
    <w:next w:val="BodyText"/>
    <w:link w:val="Heading2Char"/>
    <w:uiPriority w:val="9"/>
    <w:unhideWhenUsed/>
    <w:qFormat/>
    <w:rsid w:val="00C96B74"/>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21BD9"/>
    <w:pPr>
      <w:keepNext/>
      <w:keepLines/>
      <w:spacing w:before="4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8D5"/>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C96B74"/>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B47720"/>
    <w:pPr>
      <w:spacing w:after="120"/>
      <w:contextualSpacing/>
    </w:pPr>
    <w:rPr>
      <w:rFonts w:asciiTheme="majorHAnsi" w:eastAsiaTheme="majorEastAsia" w:hAnsiTheme="majorHAnsi" w:cstheme="majorBidi"/>
      <w:spacing w:val="5"/>
      <w:kern w:val="28"/>
      <w:sz w:val="48"/>
      <w:szCs w:val="52"/>
    </w:rPr>
  </w:style>
  <w:style w:type="character" w:customStyle="1" w:styleId="TitleChar">
    <w:name w:val="Title Char"/>
    <w:basedOn w:val="DefaultParagraphFont"/>
    <w:link w:val="Title"/>
    <w:uiPriority w:val="10"/>
    <w:rsid w:val="00B47720"/>
    <w:rPr>
      <w:rFonts w:asciiTheme="majorHAnsi" w:eastAsiaTheme="majorEastAsia" w:hAnsiTheme="majorHAnsi" w:cstheme="majorBidi"/>
      <w:spacing w:val="5"/>
      <w:kern w:val="28"/>
      <w:sz w:val="48"/>
      <w:szCs w:val="52"/>
    </w:rPr>
  </w:style>
  <w:style w:type="paragraph" w:styleId="Subtitle">
    <w:name w:val="Subtitle"/>
    <w:basedOn w:val="Normal"/>
    <w:next w:val="Normal"/>
    <w:link w:val="SubtitleChar"/>
    <w:uiPriority w:val="11"/>
    <w:qFormat/>
    <w:rsid w:val="00B47720"/>
    <w:pPr>
      <w:numPr>
        <w:ilvl w:val="1"/>
      </w:numPr>
      <w:spacing w:after="120"/>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B47720"/>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link w:val="ListParagraphChar"/>
    <w:uiPriority w:val="34"/>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iPriority w:val="99"/>
    <w:unhideWhenUsed/>
    <w:rsid w:val="00147555"/>
    <w:pPr>
      <w:pBdr>
        <w:bottom w:val="single" w:sz="4" w:space="4" w:color="auto"/>
      </w:pBdr>
      <w:tabs>
        <w:tab w:val="center" w:pos="4513"/>
        <w:tab w:val="right" w:pos="9639"/>
      </w:tabs>
    </w:pPr>
    <w:rPr>
      <w:sz w:val="16"/>
    </w:rPr>
  </w:style>
  <w:style w:type="character" w:customStyle="1" w:styleId="HeaderChar">
    <w:name w:val="Header Char"/>
    <w:basedOn w:val="DefaultParagraphFont"/>
    <w:link w:val="Header"/>
    <w:uiPriority w:val="99"/>
    <w:rsid w:val="00147555"/>
    <w:rPr>
      <w:rFonts w:asciiTheme="minorHAnsi" w:hAnsiTheme="minorHAnsi"/>
      <w:sz w:val="16"/>
    </w:rPr>
  </w:style>
  <w:style w:type="paragraph" w:styleId="BalloonText">
    <w:name w:val="Balloon Text"/>
    <w:basedOn w:val="Normal"/>
    <w:link w:val="BalloonTextChar"/>
    <w:uiPriority w:val="99"/>
    <w:semiHidden/>
    <w:unhideWhenUsed/>
    <w:rsid w:val="00360215"/>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147555"/>
    <w:pPr>
      <w:pBdr>
        <w:top w:val="single" w:sz="4" w:space="4" w:color="auto"/>
      </w:pBdr>
      <w:tabs>
        <w:tab w:val="center" w:pos="4513"/>
        <w:tab w:val="right" w:pos="9639"/>
      </w:tabs>
    </w:pPr>
    <w:rPr>
      <w:sz w:val="16"/>
    </w:rPr>
  </w:style>
  <w:style w:type="character" w:customStyle="1" w:styleId="FooterChar">
    <w:name w:val="Footer Char"/>
    <w:basedOn w:val="DefaultParagraphFont"/>
    <w:link w:val="Footer"/>
    <w:uiPriority w:val="99"/>
    <w:rsid w:val="00147555"/>
    <w:rPr>
      <w:rFonts w:asciiTheme="minorHAnsi" w:hAnsiTheme="minorHAnsi"/>
      <w:sz w:val="16"/>
    </w:rPr>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paragraph" w:styleId="BodyText">
    <w:name w:val="Body Text"/>
    <w:basedOn w:val="Normal"/>
    <w:link w:val="BodyTextChar"/>
    <w:uiPriority w:val="99"/>
    <w:unhideWhenUsed/>
    <w:rsid w:val="00B57569"/>
    <w:pPr>
      <w:spacing w:after="120"/>
      <w:jc w:val="both"/>
    </w:pPr>
  </w:style>
  <w:style w:type="character" w:customStyle="1" w:styleId="BodyTextChar">
    <w:name w:val="Body Text Char"/>
    <w:basedOn w:val="DefaultParagraphFont"/>
    <w:link w:val="BodyText"/>
    <w:uiPriority w:val="99"/>
    <w:rsid w:val="00B57569"/>
    <w:rPr>
      <w:rFonts w:asciiTheme="minorHAnsi" w:hAnsiTheme="minorHAnsi"/>
    </w:rPr>
  </w:style>
  <w:style w:type="character" w:styleId="Hyperlink">
    <w:name w:val="Hyperlink"/>
    <w:basedOn w:val="DefaultParagraphFont"/>
    <w:uiPriority w:val="99"/>
    <w:unhideWhenUsed/>
    <w:rsid w:val="00C518B3"/>
    <w:rPr>
      <w:color w:val="0000FF" w:themeColor="hyperlink"/>
      <w:u w:val="single"/>
    </w:rPr>
  </w:style>
  <w:style w:type="paragraph" w:customStyle="1" w:styleId="TableContents">
    <w:name w:val="Table Contents"/>
    <w:basedOn w:val="Normal"/>
    <w:rsid w:val="00572AEA"/>
    <w:pPr>
      <w:widowControl w:val="0"/>
      <w:suppressLineNumbers/>
      <w:suppressAutoHyphens/>
      <w:autoSpaceDN w:val="0"/>
      <w:textAlignment w:val="baseline"/>
    </w:pPr>
    <w:rPr>
      <w:rFonts w:eastAsia="Arial Unicode MS" w:cs="Tahoma"/>
      <w:kern w:val="3"/>
      <w:szCs w:val="24"/>
      <w:lang w:val="en-US" w:bidi="en-US"/>
    </w:rPr>
  </w:style>
  <w:style w:type="paragraph" w:styleId="FootnoteText">
    <w:name w:val="footnote text"/>
    <w:basedOn w:val="Normal"/>
    <w:link w:val="FootnoteTextChar"/>
    <w:uiPriority w:val="99"/>
    <w:semiHidden/>
    <w:unhideWhenUsed/>
    <w:rsid w:val="00572AEA"/>
    <w:rPr>
      <w:sz w:val="20"/>
      <w:szCs w:val="20"/>
    </w:rPr>
  </w:style>
  <w:style w:type="character" w:customStyle="1" w:styleId="FootnoteTextChar">
    <w:name w:val="Footnote Text Char"/>
    <w:basedOn w:val="DefaultParagraphFont"/>
    <w:link w:val="FootnoteText"/>
    <w:uiPriority w:val="99"/>
    <w:semiHidden/>
    <w:rsid w:val="00572AEA"/>
    <w:rPr>
      <w:sz w:val="20"/>
      <w:szCs w:val="20"/>
    </w:rPr>
  </w:style>
  <w:style w:type="character" w:styleId="FootnoteReference">
    <w:name w:val="footnote reference"/>
    <w:basedOn w:val="DefaultParagraphFont"/>
    <w:uiPriority w:val="99"/>
    <w:semiHidden/>
    <w:unhideWhenUsed/>
    <w:rsid w:val="00572AEA"/>
    <w:rPr>
      <w:vertAlign w:val="superscript"/>
    </w:rPr>
  </w:style>
  <w:style w:type="character" w:customStyle="1" w:styleId="reference-text">
    <w:name w:val="reference-text"/>
    <w:basedOn w:val="DefaultParagraphFont"/>
    <w:rsid w:val="00572AEA"/>
  </w:style>
  <w:style w:type="table" w:styleId="TableGrid">
    <w:name w:val="Table Grid"/>
    <w:basedOn w:val="TableNormal"/>
    <w:uiPriority w:val="99"/>
    <w:rsid w:val="00B57569"/>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B57569"/>
    <w:pPr>
      <w:numPr>
        <w:numId w:val="1"/>
      </w:numPr>
      <w:spacing w:after="120"/>
    </w:pPr>
    <w:rPr>
      <w:rFonts w:eastAsia="Calibri" w:cs="Times New Roman"/>
    </w:rPr>
  </w:style>
  <w:style w:type="paragraph" w:styleId="ListBullet2">
    <w:name w:val="List Bullet 2"/>
    <w:basedOn w:val="Normal"/>
    <w:uiPriority w:val="99"/>
    <w:unhideWhenUsed/>
    <w:rsid w:val="00535812"/>
    <w:pPr>
      <w:numPr>
        <w:numId w:val="2"/>
      </w:numPr>
      <w:tabs>
        <w:tab w:val="clear" w:pos="643"/>
        <w:tab w:val="num" w:pos="851"/>
      </w:tabs>
      <w:spacing w:after="120"/>
      <w:ind w:left="851" w:hanging="425"/>
    </w:pPr>
    <w:rPr>
      <w:rFonts w:eastAsia="Calibri" w:cs="Times New Roman"/>
    </w:rPr>
  </w:style>
  <w:style w:type="paragraph" w:styleId="ListNumber">
    <w:name w:val="List Number"/>
    <w:basedOn w:val="Normal"/>
    <w:uiPriority w:val="99"/>
    <w:unhideWhenUsed/>
    <w:rsid w:val="00AE3B83"/>
    <w:pPr>
      <w:numPr>
        <w:numId w:val="3"/>
      </w:numPr>
      <w:spacing w:after="120"/>
      <w:ind w:left="357" w:hanging="357"/>
    </w:pPr>
    <w:rPr>
      <w:rFonts w:eastAsia="Calibri" w:cs="Times New Roman"/>
    </w:rPr>
  </w:style>
  <w:style w:type="character" w:customStyle="1" w:styleId="StrongEmphasis">
    <w:name w:val="Strong Emphasis"/>
    <w:basedOn w:val="Strong"/>
    <w:uiPriority w:val="1"/>
    <w:qFormat/>
    <w:rsid w:val="00B57569"/>
    <w:rPr>
      <w:rFonts w:cs="Times New Roman"/>
      <w:b/>
      <w:bCs/>
      <w:i/>
    </w:rPr>
  </w:style>
  <w:style w:type="character" w:customStyle="1" w:styleId="ListParagraphChar">
    <w:name w:val="List Paragraph Char"/>
    <w:link w:val="ListParagraph"/>
    <w:uiPriority w:val="34"/>
    <w:locked/>
    <w:rsid w:val="008D16A0"/>
    <w:rPr>
      <w:rFonts w:asciiTheme="minorHAnsi" w:hAnsiTheme="minorHAnsi"/>
    </w:rPr>
  </w:style>
  <w:style w:type="paragraph" w:customStyle="1" w:styleId="TableParagraph">
    <w:name w:val="Table Paragraph"/>
    <w:basedOn w:val="Normal"/>
    <w:uiPriority w:val="1"/>
    <w:qFormat/>
    <w:rsid w:val="00585324"/>
    <w:pPr>
      <w:widowControl w:val="0"/>
      <w:jc w:val="both"/>
    </w:pPr>
    <w:rPr>
      <w:rFonts w:ascii="Arial" w:hAnsi="Arial" w:cstheme="minorBidi"/>
      <w:sz w:val="20"/>
      <w:lang w:val="en-US"/>
    </w:rPr>
  </w:style>
  <w:style w:type="table" w:styleId="LightList">
    <w:name w:val="Light List"/>
    <w:basedOn w:val="TableNormal"/>
    <w:uiPriority w:val="61"/>
    <w:rsid w:val="002325C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9828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132F52"/>
    <w:pPr>
      <w:spacing w:before="100" w:beforeAutospacing="1" w:after="100" w:afterAutospacing="1"/>
    </w:pPr>
    <w:rPr>
      <w:rFonts w:ascii="Times New Roman" w:eastAsia="Times New Roman" w:hAnsi="Times New Roman" w:cs="Times New Roman"/>
      <w:sz w:val="24"/>
      <w:szCs w:val="24"/>
      <w:lang w:eastAsia="en-AU"/>
    </w:rPr>
  </w:style>
  <w:style w:type="paragraph" w:styleId="z-TopofForm">
    <w:name w:val="HTML Top of Form"/>
    <w:basedOn w:val="Normal"/>
    <w:next w:val="Normal"/>
    <w:link w:val="z-TopofFormChar"/>
    <w:hidden/>
    <w:uiPriority w:val="99"/>
    <w:semiHidden/>
    <w:unhideWhenUsed/>
    <w:rsid w:val="00132F52"/>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132F52"/>
    <w:rPr>
      <w:vanish/>
      <w:sz w:val="16"/>
      <w:szCs w:val="16"/>
    </w:rPr>
  </w:style>
  <w:style w:type="paragraph" w:styleId="z-BottomofForm">
    <w:name w:val="HTML Bottom of Form"/>
    <w:basedOn w:val="Normal"/>
    <w:next w:val="Normal"/>
    <w:link w:val="z-BottomofFormChar"/>
    <w:hidden/>
    <w:uiPriority w:val="99"/>
    <w:semiHidden/>
    <w:unhideWhenUsed/>
    <w:rsid w:val="00132F52"/>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132F52"/>
    <w:rPr>
      <w:vanish/>
      <w:sz w:val="16"/>
      <w:szCs w:val="16"/>
    </w:rPr>
  </w:style>
  <w:style w:type="paragraph" w:customStyle="1" w:styleId="Default">
    <w:name w:val="Default"/>
    <w:rsid w:val="00302EB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721BD9"/>
    <w:rPr>
      <w:rFonts w:asciiTheme="majorHAnsi" w:eastAsiaTheme="majorEastAsia" w:hAnsiTheme="majorHAns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355418">
      <w:bodyDiv w:val="1"/>
      <w:marLeft w:val="0"/>
      <w:marRight w:val="0"/>
      <w:marTop w:val="0"/>
      <w:marBottom w:val="0"/>
      <w:divBdr>
        <w:top w:val="none" w:sz="0" w:space="0" w:color="auto"/>
        <w:left w:val="none" w:sz="0" w:space="0" w:color="auto"/>
        <w:bottom w:val="none" w:sz="0" w:space="0" w:color="auto"/>
        <w:right w:val="none" w:sz="0" w:space="0" w:color="auto"/>
      </w:divBdr>
      <w:divsChild>
        <w:div w:id="1477524658">
          <w:marLeft w:val="0"/>
          <w:marRight w:val="0"/>
          <w:marTop w:val="0"/>
          <w:marBottom w:val="0"/>
          <w:divBdr>
            <w:top w:val="none" w:sz="0" w:space="0" w:color="auto"/>
            <w:left w:val="none" w:sz="0" w:space="0" w:color="auto"/>
            <w:bottom w:val="none" w:sz="0" w:space="0" w:color="auto"/>
            <w:right w:val="none" w:sz="0" w:space="0" w:color="auto"/>
          </w:divBdr>
          <w:divsChild>
            <w:div w:id="1758208161">
              <w:marLeft w:val="0"/>
              <w:marRight w:val="0"/>
              <w:marTop w:val="0"/>
              <w:marBottom w:val="0"/>
              <w:divBdr>
                <w:top w:val="none" w:sz="0" w:space="0" w:color="auto"/>
                <w:left w:val="none" w:sz="0" w:space="0" w:color="auto"/>
                <w:bottom w:val="none" w:sz="0" w:space="0" w:color="auto"/>
                <w:right w:val="none" w:sz="0" w:space="0" w:color="auto"/>
              </w:divBdr>
            </w:div>
          </w:divsChild>
        </w:div>
        <w:div w:id="1201434826">
          <w:marLeft w:val="0"/>
          <w:marRight w:val="0"/>
          <w:marTop w:val="0"/>
          <w:marBottom w:val="0"/>
          <w:divBdr>
            <w:top w:val="none" w:sz="0" w:space="0" w:color="auto"/>
            <w:left w:val="none" w:sz="0" w:space="0" w:color="auto"/>
            <w:bottom w:val="none" w:sz="0" w:space="0" w:color="auto"/>
            <w:right w:val="none" w:sz="0" w:space="0" w:color="auto"/>
          </w:divBdr>
          <w:divsChild>
            <w:div w:id="135688125">
              <w:marLeft w:val="0"/>
              <w:marRight w:val="0"/>
              <w:marTop w:val="0"/>
              <w:marBottom w:val="0"/>
              <w:divBdr>
                <w:top w:val="none" w:sz="0" w:space="0" w:color="auto"/>
                <w:left w:val="none" w:sz="0" w:space="0" w:color="auto"/>
                <w:bottom w:val="none" w:sz="0" w:space="0" w:color="auto"/>
                <w:right w:val="none" w:sz="0" w:space="0" w:color="auto"/>
              </w:divBdr>
            </w:div>
          </w:divsChild>
        </w:div>
        <w:div w:id="268709415">
          <w:marLeft w:val="0"/>
          <w:marRight w:val="0"/>
          <w:marTop w:val="0"/>
          <w:marBottom w:val="0"/>
          <w:divBdr>
            <w:top w:val="none" w:sz="0" w:space="0" w:color="auto"/>
            <w:left w:val="none" w:sz="0" w:space="0" w:color="auto"/>
            <w:bottom w:val="none" w:sz="0" w:space="0" w:color="auto"/>
            <w:right w:val="none" w:sz="0" w:space="0" w:color="auto"/>
          </w:divBdr>
          <w:divsChild>
            <w:div w:id="348331671">
              <w:marLeft w:val="0"/>
              <w:marRight w:val="0"/>
              <w:marTop w:val="0"/>
              <w:marBottom w:val="0"/>
              <w:divBdr>
                <w:top w:val="none" w:sz="0" w:space="0" w:color="auto"/>
                <w:left w:val="none" w:sz="0" w:space="0" w:color="auto"/>
                <w:bottom w:val="none" w:sz="0" w:space="0" w:color="auto"/>
                <w:right w:val="none" w:sz="0" w:space="0" w:color="auto"/>
              </w:divBdr>
            </w:div>
          </w:divsChild>
        </w:div>
        <w:div w:id="1543010361">
          <w:marLeft w:val="0"/>
          <w:marRight w:val="0"/>
          <w:marTop w:val="0"/>
          <w:marBottom w:val="0"/>
          <w:divBdr>
            <w:top w:val="none" w:sz="0" w:space="0" w:color="auto"/>
            <w:left w:val="none" w:sz="0" w:space="0" w:color="auto"/>
            <w:bottom w:val="none" w:sz="0" w:space="0" w:color="auto"/>
            <w:right w:val="none" w:sz="0" w:space="0" w:color="auto"/>
          </w:divBdr>
          <w:divsChild>
            <w:div w:id="802582491">
              <w:marLeft w:val="0"/>
              <w:marRight w:val="0"/>
              <w:marTop w:val="0"/>
              <w:marBottom w:val="0"/>
              <w:divBdr>
                <w:top w:val="none" w:sz="0" w:space="0" w:color="auto"/>
                <w:left w:val="none" w:sz="0" w:space="0" w:color="auto"/>
                <w:bottom w:val="none" w:sz="0" w:space="0" w:color="auto"/>
                <w:right w:val="none" w:sz="0" w:space="0" w:color="auto"/>
              </w:divBdr>
            </w:div>
          </w:divsChild>
        </w:div>
        <w:div w:id="751437898">
          <w:marLeft w:val="0"/>
          <w:marRight w:val="0"/>
          <w:marTop w:val="0"/>
          <w:marBottom w:val="0"/>
          <w:divBdr>
            <w:top w:val="none" w:sz="0" w:space="0" w:color="auto"/>
            <w:left w:val="none" w:sz="0" w:space="0" w:color="auto"/>
            <w:bottom w:val="none" w:sz="0" w:space="0" w:color="auto"/>
            <w:right w:val="none" w:sz="0" w:space="0" w:color="auto"/>
          </w:divBdr>
          <w:divsChild>
            <w:div w:id="1125348458">
              <w:marLeft w:val="0"/>
              <w:marRight w:val="0"/>
              <w:marTop w:val="0"/>
              <w:marBottom w:val="0"/>
              <w:divBdr>
                <w:top w:val="none" w:sz="0" w:space="0" w:color="auto"/>
                <w:left w:val="none" w:sz="0" w:space="0" w:color="auto"/>
                <w:bottom w:val="none" w:sz="0" w:space="0" w:color="auto"/>
                <w:right w:val="none" w:sz="0" w:space="0" w:color="auto"/>
              </w:divBdr>
            </w:div>
          </w:divsChild>
        </w:div>
        <w:div w:id="498926554">
          <w:marLeft w:val="0"/>
          <w:marRight w:val="0"/>
          <w:marTop w:val="0"/>
          <w:marBottom w:val="0"/>
          <w:divBdr>
            <w:top w:val="none" w:sz="0" w:space="0" w:color="auto"/>
            <w:left w:val="none" w:sz="0" w:space="0" w:color="auto"/>
            <w:bottom w:val="none" w:sz="0" w:space="0" w:color="auto"/>
            <w:right w:val="none" w:sz="0" w:space="0" w:color="auto"/>
          </w:divBdr>
          <w:divsChild>
            <w:div w:id="292371014">
              <w:marLeft w:val="0"/>
              <w:marRight w:val="0"/>
              <w:marTop w:val="0"/>
              <w:marBottom w:val="0"/>
              <w:divBdr>
                <w:top w:val="none" w:sz="0" w:space="0" w:color="auto"/>
                <w:left w:val="none" w:sz="0" w:space="0" w:color="auto"/>
                <w:bottom w:val="none" w:sz="0" w:space="0" w:color="auto"/>
                <w:right w:val="none" w:sz="0" w:space="0" w:color="auto"/>
              </w:divBdr>
            </w:div>
          </w:divsChild>
        </w:div>
        <w:div w:id="1417170655">
          <w:marLeft w:val="0"/>
          <w:marRight w:val="0"/>
          <w:marTop w:val="0"/>
          <w:marBottom w:val="0"/>
          <w:divBdr>
            <w:top w:val="none" w:sz="0" w:space="0" w:color="auto"/>
            <w:left w:val="none" w:sz="0" w:space="0" w:color="auto"/>
            <w:bottom w:val="none" w:sz="0" w:space="0" w:color="auto"/>
            <w:right w:val="none" w:sz="0" w:space="0" w:color="auto"/>
          </w:divBdr>
          <w:divsChild>
            <w:div w:id="980962378">
              <w:marLeft w:val="0"/>
              <w:marRight w:val="0"/>
              <w:marTop w:val="0"/>
              <w:marBottom w:val="0"/>
              <w:divBdr>
                <w:top w:val="none" w:sz="0" w:space="0" w:color="auto"/>
                <w:left w:val="none" w:sz="0" w:space="0" w:color="auto"/>
                <w:bottom w:val="none" w:sz="0" w:space="0" w:color="auto"/>
                <w:right w:val="none" w:sz="0" w:space="0" w:color="auto"/>
              </w:divBdr>
            </w:div>
          </w:divsChild>
        </w:div>
        <w:div w:id="1135174986">
          <w:marLeft w:val="0"/>
          <w:marRight w:val="0"/>
          <w:marTop w:val="0"/>
          <w:marBottom w:val="0"/>
          <w:divBdr>
            <w:top w:val="none" w:sz="0" w:space="0" w:color="auto"/>
            <w:left w:val="none" w:sz="0" w:space="0" w:color="auto"/>
            <w:bottom w:val="none" w:sz="0" w:space="0" w:color="auto"/>
            <w:right w:val="none" w:sz="0" w:space="0" w:color="auto"/>
          </w:divBdr>
          <w:divsChild>
            <w:div w:id="1575359514">
              <w:marLeft w:val="0"/>
              <w:marRight w:val="0"/>
              <w:marTop w:val="0"/>
              <w:marBottom w:val="0"/>
              <w:divBdr>
                <w:top w:val="none" w:sz="0" w:space="0" w:color="auto"/>
                <w:left w:val="none" w:sz="0" w:space="0" w:color="auto"/>
                <w:bottom w:val="none" w:sz="0" w:space="0" w:color="auto"/>
                <w:right w:val="none" w:sz="0" w:space="0" w:color="auto"/>
              </w:divBdr>
            </w:div>
          </w:divsChild>
        </w:div>
        <w:div w:id="851719498">
          <w:marLeft w:val="0"/>
          <w:marRight w:val="0"/>
          <w:marTop w:val="0"/>
          <w:marBottom w:val="0"/>
          <w:divBdr>
            <w:top w:val="none" w:sz="0" w:space="0" w:color="auto"/>
            <w:left w:val="none" w:sz="0" w:space="0" w:color="auto"/>
            <w:bottom w:val="none" w:sz="0" w:space="0" w:color="auto"/>
            <w:right w:val="none" w:sz="0" w:space="0" w:color="auto"/>
          </w:divBdr>
          <w:divsChild>
            <w:div w:id="1928883112">
              <w:marLeft w:val="0"/>
              <w:marRight w:val="0"/>
              <w:marTop w:val="0"/>
              <w:marBottom w:val="0"/>
              <w:divBdr>
                <w:top w:val="none" w:sz="0" w:space="0" w:color="auto"/>
                <w:left w:val="none" w:sz="0" w:space="0" w:color="auto"/>
                <w:bottom w:val="none" w:sz="0" w:space="0" w:color="auto"/>
                <w:right w:val="none" w:sz="0" w:space="0" w:color="auto"/>
              </w:divBdr>
            </w:div>
          </w:divsChild>
        </w:div>
        <w:div w:id="1151600891">
          <w:marLeft w:val="0"/>
          <w:marRight w:val="0"/>
          <w:marTop w:val="0"/>
          <w:marBottom w:val="0"/>
          <w:divBdr>
            <w:top w:val="none" w:sz="0" w:space="0" w:color="auto"/>
            <w:left w:val="none" w:sz="0" w:space="0" w:color="auto"/>
            <w:bottom w:val="none" w:sz="0" w:space="0" w:color="auto"/>
            <w:right w:val="none" w:sz="0" w:space="0" w:color="auto"/>
          </w:divBdr>
          <w:divsChild>
            <w:div w:id="1699618640">
              <w:marLeft w:val="0"/>
              <w:marRight w:val="0"/>
              <w:marTop w:val="0"/>
              <w:marBottom w:val="0"/>
              <w:divBdr>
                <w:top w:val="none" w:sz="0" w:space="0" w:color="auto"/>
                <w:left w:val="none" w:sz="0" w:space="0" w:color="auto"/>
                <w:bottom w:val="none" w:sz="0" w:space="0" w:color="auto"/>
                <w:right w:val="none" w:sz="0" w:space="0" w:color="auto"/>
              </w:divBdr>
            </w:div>
          </w:divsChild>
        </w:div>
        <w:div w:id="691761807">
          <w:marLeft w:val="0"/>
          <w:marRight w:val="0"/>
          <w:marTop w:val="0"/>
          <w:marBottom w:val="0"/>
          <w:divBdr>
            <w:top w:val="none" w:sz="0" w:space="0" w:color="auto"/>
            <w:left w:val="none" w:sz="0" w:space="0" w:color="auto"/>
            <w:bottom w:val="none" w:sz="0" w:space="0" w:color="auto"/>
            <w:right w:val="none" w:sz="0" w:space="0" w:color="auto"/>
          </w:divBdr>
          <w:divsChild>
            <w:div w:id="324209165">
              <w:marLeft w:val="0"/>
              <w:marRight w:val="0"/>
              <w:marTop w:val="0"/>
              <w:marBottom w:val="0"/>
              <w:divBdr>
                <w:top w:val="none" w:sz="0" w:space="0" w:color="auto"/>
                <w:left w:val="none" w:sz="0" w:space="0" w:color="auto"/>
                <w:bottom w:val="none" w:sz="0" w:space="0" w:color="auto"/>
                <w:right w:val="none" w:sz="0" w:space="0" w:color="auto"/>
              </w:divBdr>
            </w:div>
          </w:divsChild>
        </w:div>
        <w:div w:id="1051273849">
          <w:marLeft w:val="0"/>
          <w:marRight w:val="0"/>
          <w:marTop w:val="0"/>
          <w:marBottom w:val="0"/>
          <w:divBdr>
            <w:top w:val="none" w:sz="0" w:space="0" w:color="auto"/>
            <w:left w:val="none" w:sz="0" w:space="0" w:color="auto"/>
            <w:bottom w:val="none" w:sz="0" w:space="0" w:color="auto"/>
            <w:right w:val="none" w:sz="0" w:space="0" w:color="auto"/>
          </w:divBdr>
          <w:divsChild>
            <w:div w:id="1969163673">
              <w:marLeft w:val="0"/>
              <w:marRight w:val="0"/>
              <w:marTop w:val="0"/>
              <w:marBottom w:val="0"/>
              <w:divBdr>
                <w:top w:val="none" w:sz="0" w:space="0" w:color="auto"/>
                <w:left w:val="none" w:sz="0" w:space="0" w:color="auto"/>
                <w:bottom w:val="none" w:sz="0" w:space="0" w:color="auto"/>
                <w:right w:val="none" w:sz="0" w:space="0" w:color="auto"/>
              </w:divBdr>
            </w:div>
          </w:divsChild>
        </w:div>
        <w:div w:id="76489670">
          <w:marLeft w:val="0"/>
          <w:marRight w:val="0"/>
          <w:marTop w:val="0"/>
          <w:marBottom w:val="0"/>
          <w:divBdr>
            <w:top w:val="none" w:sz="0" w:space="0" w:color="auto"/>
            <w:left w:val="none" w:sz="0" w:space="0" w:color="auto"/>
            <w:bottom w:val="none" w:sz="0" w:space="0" w:color="auto"/>
            <w:right w:val="none" w:sz="0" w:space="0" w:color="auto"/>
          </w:divBdr>
          <w:divsChild>
            <w:div w:id="1914896437">
              <w:marLeft w:val="0"/>
              <w:marRight w:val="0"/>
              <w:marTop w:val="0"/>
              <w:marBottom w:val="0"/>
              <w:divBdr>
                <w:top w:val="none" w:sz="0" w:space="0" w:color="auto"/>
                <w:left w:val="none" w:sz="0" w:space="0" w:color="auto"/>
                <w:bottom w:val="none" w:sz="0" w:space="0" w:color="auto"/>
                <w:right w:val="none" w:sz="0" w:space="0" w:color="auto"/>
              </w:divBdr>
            </w:div>
          </w:divsChild>
        </w:div>
        <w:div w:id="1689260811">
          <w:marLeft w:val="0"/>
          <w:marRight w:val="0"/>
          <w:marTop w:val="0"/>
          <w:marBottom w:val="0"/>
          <w:divBdr>
            <w:top w:val="none" w:sz="0" w:space="0" w:color="auto"/>
            <w:left w:val="none" w:sz="0" w:space="0" w:color="auto"/>
            <w:bottom w:val="none" w:sz="0" w:space="0" w:color="auto"/>
            <w:right w:val="none" w:sz="0" w:space="0" w:color="auto"/>
          </w:divBdr>
          <w:divsChild>
            <w:div w:id="2124571337">
              <w:marLeft w:val="0"/>
              <w:marRight w:val="0"/>
              <w:marTop w:val="0"/>
              <w:marBottom w:val="0"/>
              <w:divBdr>
                <w:top w:val="none" w:sz="0" w:space="0" w:color="auto"/>
                <w:left w:val="none" w:sz="0" w:space="0" w:color="auto"/>
                <w:bottom w:val="none" w:sz="0" w:space="0" w:color="auto"/>
                <w:right w:val="none" w:sz="0" w:space="0" w:color="auto"/>
              </w:divBdr>
            </w:div>
          </w:divsChild>
        </w:div>
        <w:div w:id="425807121">
          <w:marLeft w:val="0"/>
          <w:marRight w:val="0"/>
          <w:marTop w:val="0"/>
          <w:marBottom w:val="0"/>
          <w:divBdr>
            <w:top w:val="none" w:sz="0" w:space="0" w:color="auto"/>
            <w:left w:val="none" w:sz="0" w:space="0" w:color="auto"/>
            <w:bottom w:val="none" w:sz="0" w:space="0" w:color="auto"/>
            <w:right w:val="none" w:sz="0" w:space="0" w:color="auto"/>
          </w:divBdr>
          <w:divsChild>
            <w:div w:id="457533525">
              <w:marLeft w:val="0"/>
              <w:marRight w:val="0"/>
              <w:marTop w:val="0"/>
              <w:marBottom w:val="0"/>
              <w:divBdr>
                <w:top w:val="none" w:sz="0" w:space="0" w:color="auto"/>
                <w:left w:val="none" w:sz="0" w:space="0" w:color="auto"/>
                <w:bottom w:val="none" w:sz="0" w:space="0" w:color="auto"/>
                <w:right w:val="none" w:sz="0" w:space="0" w:color="auto"/>
              </w:divBdr>
            </w:div>
          </w:divsChild>
        </w:div>
        <w:div w:id="668605016">
          <w:marLeft w:val="0"/>
          <w:marRight w:val="0"/>
          <w:marTop w:val="0"/>
          <w:marBottom w:val="0"/>
          <w:divBdr>
            <w:top w:val="none" w:sz="0" w:space="0" w:color="auto"/>
            <w:left w:val="none" w:sz="0" w:space="0" w:color="auto"/>
            <w:bottom w:val="none" w:sz="0" w:space="0" w:color="auto"/>
            <w:right w:val="none" w:sz="0" w:space="0" w:color="auto"/>
          </w:divBdr>
          <w:divsChild>
            <w:div w:id="6804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45580">
      <w:bodyDiv w:val="1"/>
      <w:marLeft w:val="0"/>
      <w:marRight w:val="0"/>
      <w:marTop w:val="0"/>
      <w:marBottom w:val="0"/>
      <w:divBdr>
        <w:top w:val="none" w:sz="0" w:space="0" w:color="auto"/>
        <w:left w:val="none" w:sz="0" w:space="0" w:color="auto"/>
        <w:bottom w:val="none" w:sz="0" w:space="0" w:color="auto"/>
        <w:right w:val="none" w:sz="0" w:space="0" w:color="auto"/>
      </w:divBdr>
    </w:div>
    <w:div w:id="1163669420">
      <w:bodyDiv w:val="1"/>
      <w:marLeft w:val="0"/>
      <w:marRight w:val="0"/>
      <w:marTop w:val="0"/>
      <w:marBottom w:val="0"/>
      <w:divBdr>
        <w:top w:val="none" w:sz="0" w:space="0" w:color="auto"/>
        <w:left w:val="none" w:sz="0" w:space="0" w:color="auto"/>
        <w:bottom w:val="none" w:sz="0" w:space="0" w:color="auto"/>
        <w:right w:val="none" w:sz="0" w:space="0" w:color="auto"/>
      </w:divBdr>
    </w:div>
    <w:div w:id="1455827791">
      <w:bodyDiv w:val="1"/>
      <w:marLeft w:val="0"/>
      <w:marRight w:val="0"/>
      <w:marTop w:val="0"/>
      <w:marBottom w:val="0"/>
      <w:divBdr>
        <w:top w:val="none" w:sz="0" w:space="0" w:color="auto"/>
        <w:left w:val="none" w:sz="0" w:space="0" w:color="auto"/>
        <w:bottom w:val="none" w:sz="0" w:space="0" w:color="auto"/>
        <w:right w:val="none" w:sz="0" w:space="0" w:color="auto"/>
      </w:divBdr>
    </w:div>
    <w:div w:id="1907373896">
      <w:bodyDiv w:val="1"/>
      <w:marLeft w:val="0"/>
      <w:marRight w:val="0"/>
      <w:marTop w:val="0"/>
      <w:marBottom w:val="0"/>
      <w:divBdr>
        <w:top w:val="none" w:sz="0" w:space="0" w:color="auto"/>
        <w:left w:val="none" w:sz="0" w:space="0" w:color="auto"/>
        <w:bottom w:val="none" w:sz="0" w:space="0" w:color="auto"/>
        <w:right w:val="none" w:sz="0" w:space="0" w:color="auto"/>
      </w:divBdr>
    </w:div>
    <w:div w:id="199702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9901030\AppData\Roaming\Microsoft\Templates\UNSW_A4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NSW">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9BC469A3EB6C746BE66B799E7AB8047" ma:contentTypeVersion="5" ma:contentTypeDescription="Create a new document." ma:contentTypeScope="" ma:versionID="944f1cc7fe93d023cc4eb6c0d33e3123">
  <xsd:schema xmlns:xsd="http://www.w3.org/2001/XMLSchema" xmlns:xs="http://www.w3.org/2001/XMLSchema" xmlns:p="http://schemas.microsoft.com/office/2006/metadata/properties" xmlns:ns2="8bbba0b1-0e89-44a4-93e4-27492bf44b9a" targetNamespace="http://schemas.microsoft.com/office/2006/metadata/properties" ma:root="true" ma:fieldsID="30587bc49f35814323e26df1cdc37f75" ns2:_="">
    <xsd:import namespace="8bbba0b1-0e89-44a4-93e4-27492bf44b9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ba0b1-0e89-44a4-93e4-27492bf44b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B02650-94CA-DF43-A810-F2BED843B091}">
  <ds:schemaRefs>
    <ds:schemaRef ds:uri="http://schemas.openxmlformats.org/officeDocument/2006/bibliography"/>
  </ds:schemaRefs>
</ds:datastoreItem>
</file>

<file path=customXml/itemProps2.xml><?xml version="1.0" encoding="utf-8"?>
<ds:datastoreItem xmlns:ds="http://schemas.openxmlformats.org/officeDocument/2006/customXml" ds:itemID="{4ECF23D8-F612-4A87-B796-8EC7CD6ED0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ba0b1-0e89-44a4-93e4-27492bf44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D4366E-8CF0-4C56-B5F4-E1F66B4577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3734364-2D30-4BF0-94B3-29FAE046E1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UNSW_A4_Template</Template>
  <TotalTime>18</TotalTime>
  <Pages>12</Pages>
  <Words>4847</Words>
  <Characters>27628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UNSW</Company>
  <LinksUpToDate>false</LinksUpToDate>
  <CharactersWithSpaces>32411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Neal</dc:creator>
  <cp:lastModifiedBy>Jiangtao Xu</cp:lastModifiedBy>
  <cp:revision>22</cp:revision>
  <dcterms:created xsi:type="dcterms:W3CDTF">2021-04-27T07:26:00Z</dcterms:created>
  <dcterms:modified xsi:type="dcterms:W3CDTF">2025-02-11T03:41:00Z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0x01010009BC469A3EB6C746BE66B799E7AB8047</vt:lpwstr>
  </property>
</Properties>
</file>